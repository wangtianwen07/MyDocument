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5D7" w:rsidRPr="002A723C" w:rsidRDefault="006035D7" w:rsidP="004505AC">
      <w:pPr>
        <w:jc w:val="right"/>
        <w:rPr>
          <w:rFonts w:ascii="新宋体" w:eastAsia="新宋体" w:hAnsi="新宋体"/>
          <w:b/>
          <w:sz w:val="72"/>
          <w:szCs w:val="72"/>
        </w:rPr>
      </w:pPr>
    </w:p>
    <w:p w:rsidR="006035D7" w:rsidRDefault="006035D7" w:rsidP="004505AC">
      <w:pPr>
        <w:jc w:val="right"/>
        <w:rPr>
          <w:rFonts w:ascii="宋体" w:hAnsi="宋体"/>
          <w:szCs w:val="21"/>
        </w:rPr>
      </w:pPr>
    </w:p>
    <w:p w:rsidR="006035D7" w:rsidRDefault="006035D7" w:rsidP="004505AC">
      <w:pPr>
        <w:adjustRightInd w:val="0"/>
        <w:jc w:val="right"/>
        <w:textAlignment w:val="baseline"/>
        <w:rPr>
          <w:rFonts w:ascii="宋体" w:hAnsi="宋体"/>
          <w:kern w:val="0"/>
          <w:szCs w:val="21"/>
        </w:rPr>
      </w:pPr>
    </w:p>
    <w:p w:rsidR="006035D7" w:rsidRDefault="006035D7" w:rsidP="004505AC">
      <w:pPr>
        <w:jc w:val="right"/>
        <w:rPr>
          <w:rFonts w:ascii="宋体" w:hAnsi="宋体"/>
          <w:szCs w:val="21"/>
        </w:rPr>
      </w:pPr>
    </w:p>
    <w:p w:rsidR="006035D7" w:rsidRDefault="006035D7" w:rsidP="004505AC">
      <w:pPr>
        <w:pStyle w:val="TitlePageTopBorder"/>
        <w:pBdr>
          <w:top w:val="single" w:sz="18" w:space="0" w:color="auto"/>
        </w:pBdr>
        <w:spacing w:before="0" w:after="0"/>
        <w:ind w:left="2977"/>
        <w:jc w:val="right"/>
        <w:rPr>
          <w:rFonts w:ascii="宋体" w:hAnsi="宋体"/>
          <w:sz w:val="44"/>
          <w:szCs w:val="44"/>
          <w:lang w:eastAsia="zh-CN"/>
        </w:rPr>
      </w:pPr>
    </w:p>
    <w:p w:rsidR="006035D7" w:rsidRDefault="006035D7" w:rsidP="004505AC">
      <w:pPr>
        <w:pStyle w:val="TitlePageHeader"/>
        <w:spacing w:before="0" w:after="0" w:line="360" w:lineRule="auto"/>
        <w:ind w:left="0" w:right="1044"/>
        <w:jc w:val="right"/>
        <w:rPr>
          <w:rFonts w:ascii="宋体" w:hAnsi="宋体"/>
          <w:b/>
          <w:sz w:val="52"/>
          <w:szCs w:val="52"/>
          <w:lang w:eastAsia="zh-CN"/>
        </w:rPr>
      </w:pPr>
    </w:p>
    <w:p w:rsidR="006035D7" w:rsidRDefault="00056E03" w:rsidP="004505AC">
      <w:pPr>
        <w:pStyle w:val="TitlePageHeader"/>
        <w:spacing w:before="0" w:after="0" w:line="360" w:lineRule="auto"/>
        <w:jc w:val="right"/>
        <w:outlineLvl w:val="0"/>
        <w:rPr>
          <w:rFonts w:ascii="宋体" w:hAnsi="宋体"/>
          <w:b/>
          <w:sz w:val="52"/>
          <w:szCs w:val="52"/>
          <w:lang w:eastAsia="zh-CN"/>
        </w:rPr>
      </w:pPr>
      <w:bookmarkStart w:id="0" w:name="_Toc415254515"/>
      <w:bookmarkStart w:id="1" w:name="_Toc419732489"/>
      <w:r>
        <w:rPr>
          <w:rFonts w:ascii="宋体" w:hAnsi="宋体" w:hint="eastAsia"/>
          <w:b/>
          <w:sz w:val="52"/>
          <w:szCs w:val="52"/>
          <w:lang w:eastAsia="zh-CN"/>
        </w:rPr>
        <w:t>Redis</w:t>
      </w:r>
      <w:r w:rsidR="00C34C03">
        <w:rPr>
          <w:rFonts w:ascii="宋体" w:hAnsi="宋体" w:hint="eastAsia"/>
          <w:b/>
          <w:sz w:val="52"/>
          <w:szCs w:val="52"/>
          <w:lang w:eastAsia="zh-CN"/>
        </w:rPr>
        <w:t>使用规范</w:t>
      </w:r>
      <w:bookmarkEnd w:id="0"/>
      <w:bookmarkEnd w:id="1"/>
    </w:p>
    <w:p w:rsidR="006035D7" w:rsidRDefault="006035D7" w:rsidP="004505AC">
      <w:pPr>
        <w:pStyle w:val="TitlePageHeader"/>
        <w:spacing w:before="0" w:after="0" w:line="360" w:lineRule="auto"/>
        <w:ind w:leftChars="1080" w:left="2829" w:hangingChars="127" w:hanging="561"/>
        <w:jc w:val="right"/>
        <w:rPr>
          <w:rFonts w:ascii="宋体" w:hAnsi="宋体"/>
          <w:b/>
          <w:sz w:val="44"/>
          <w:szCs w:val="44"/>
          <w:lang w:eastAsia="zh-CN"/>
        </w:rPr>
      </w:pPr>
    </w:p>
    <w:p w:rsidR="006035D7" w:rsidRPr="00C34C03" w:rsidRDefault="006035D7" w:rsidP="004505AC">
      <w:pPr>
        <w:pStyle w:val="TitlePageHeader"/>
        <w:spacing w:before="0" w:after="0"/>
        <w:jc w:val="right"/>
        <w:rPr>
          <w:rFonts w:ascii="宋体" w:hAnsi="宋体"/>
          <w:b/>
          <w:sz w:val="44"/>
          <w:szCs w:val="44"/>
          <w:lang w:eastAsia="zh-CN"/>
        </w:rPr>
      </w:pPr>
    </w:p>
    <w:p w:rsidR="006035D7" w:rsidRDefault="006035D7" w:rsidP="004505AC">
      <w:pPr>
        <w:adjustRightInd w:val="0"/>
        <w:jc w:val="right"/>
        <w:textAlignment w:val="baseline"/>
        <w:rPr>
          <w:rFonts w:ascii="宋体" w:hAnsi="宋体"/>
          <w:kern w:val="0"/>
          <w:szCs w:val="21"/>
        </w:rPr>
      </w:pPr>
    </w:p>
    <w:p w:rsidR="006035D7" w:rsidRDefault="006035D7" w:rsidP="004505AC">
      <w:pPr>
        <w:spacing w:line="360" w:lineRule="auto"/>
        <w:jc w:val="right"/>
        <w:rPr>
          <w:rFonts w:ascii="新宋体" w:eastAsia="新宋体" w:hAnsi="新宋体"/>
          <w:b/>
          <w:sz w:val="48"/>
          <w:szCs w:val="48"/>
        </w:rPr>
      </w:pPr>
    </w:p>
    <w:p w:rsidR="006035D7" w:rsidRDefault="006035D7" w:rsidP="004505AC">
      <w:pPr>
        <w:spacing w:line="360" w:lineRule="auto"/>
        <w:jc w:val="right"/>
        <w:rPr>
          <w:rFonts w:ascii="新宋体" w:eastAsia="新宋体" w:hAnsi="新宋体"/>
          <w:b/>
          <w:sz w:val="52"/>
          <w:szCs w:val="52"/>
        </w:rPr>
      </w:pPr>
    </w:p>
    <w:p w:rsidR="006035D7" w:rsidRDefault="006035D7" w:rsidP="004505AC">
      <w:pPr>
        <w:spacing w:line="360" w:lineRule="auto"/>
        <w:jc w:val="right"/>
        <w:rPr>
          <w:rFonts w:ascii="新宋体" w:eastAsia="新宋体" w:hAnsi="新宋体"/>
          <w:b/>
          <w:sz w:val="52"/>
          <w:szCs w:val="52"/>
        </w:rPr>
      </w:pPr>
    </w:p>
    <w:p w:rsidR="006035D7" w:rsidRDefault="004505AC" w:rsidP="004505AC">
      <w:pPr>
        <w:wordWrap w:val="0"/>
        <w:jc w:val="right"/>
        <w:rPr>
          <w:rFonts w:ascii="新宋体" w:eastAsia="新宋体" w:hAnsi="新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编写：高广金</w:t>
      </w:r>
    </w:p>
    <w:p w:rsidR="006035D7" w:rsidRDefault="004505AC" w:rsidP="004505AC">
      <w:pPr>
        <w:jc w:val="right"/>
        <w:rPr>
          <w:rFonts w:ascii="新宋体" w:eastAsia="新宋体" w:hAnsi="新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评审：高广金</w:t>
      </w:r>
    </w:p>
    <w:p w:rsidR="006035D7" w:rsidRDefault="004505AC" w:rsidP="004505AC">
      <w:pPr>
        <w:jc w:val="right"/>
        <w:rPr>
          <w:rFonts w:ascii="新宋体" w:eastAsia="新宋体" w:hAnsi="新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批准：高广金</w:t>
      </w:r>
    </w:p>
    <w:p w:rsidR="006035D7" w:rsidRDefault="00056E03" w:rsidP="004505AC">
      <w:pPr>
        <w:jc w:val="righ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日期：</w:t>
      </w:r>
      <w:r w:rsidR="004505AC">
        <w:rPr>
          <w:rFonts w:ascii="新宋体" w:eastAsia="新宋体" w:hAnsi="新宋体" w:hint="eastAsia"/>
          <w:b/>
          <w:sz w:val="28"/>
          <w:szCs w:val="28"/>
        </w:rPr>
        <w:t>2015-05-1</w:t>
      </w:r>
      <w:r>
        <w:rPr>
          <w:rFonts w:ascii="新宋体" w:eastAsia="新宋体" w:hAnsi="新宋体" w:hint="eastAsia"/>
          <w:b/>
          <w:sz w:val="28"/>
          <w:szCs w:val="28"/>
        </w:rPr>
        <w:t>7</w:t>
      </w:r>
    </w:p>
    <w:p w:rsidR="002A723C" w:rsidRPr="00094865" w:rsidRDefault="002A723C" w:rsidP="00094865">
      <w:pPr>
        <w:widowControl/>
        <w:ind w:right="640"/>
        <w:rPr>
          <w:rFonts w:ascii="新宋体" w:eastAsia="新宋体" w:hAnsi="新宋体"/>
          <w:b/>
          <w:sz w:val="32"/>
          <w:szCs w:val="32"/>
        </w:rPr>
      </w:pPr>
    </w:p>
    <w:p w:rsidR="002A723C" w:rsidRDefault="002A723C" w:rsidP="00264FE8">
      <w:pPr>
        <w:rPr>
          <w:sz w:val="36"/>
          <w:szCs w:val="36"/>
        </w:rPr>
      </w:pPr>
    </w:p>
    <w:p w:rsidR="002A723C" w:rsidRDefault="002A723C" w:rsidP="00264FE8">
      <w:pPr>
        <w:rPr>
          <w:sz w:val="36"/>
          <w:szCs w:val="36"/>
        </w:rPr>
      </w:pPr>
    </w:p>
    <w:p w:rsidR="002A723C" w:rsidRDefault="002A723C" w:rsidP="00264FE8">
      <w:pPr>
        <w:rPr>
          <w:sz w:val="36"/>
          <w:szCs w:val="36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86055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A723C" w:rsidRDefault="002A723C">
          <w:pPr>
            <w:pStyle w:val="TOC"/>
          </w:pPr>
          <w:r>
            <w:rPr>
              <w:lang w:val="zh-CN"/>
            </w:rPr>
            <w:t>目录</w:t>
          </w:r>
        </w:p>
        <w:p w:rsidR="009F72A7" w:rsidRDefault="000C4326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r w:rsidRPr="000C4326">
            <w:fldChar w:fldCharType="begin"/>
          </w:r>
          <w:r w:rsidR="002A723C">
            <w:instrText xml:space="preserve"> TOC \o "1-3" \h \z \u </w:instrText>
          </w:r>
          <w:r w:rsidRPr="000C4326">
            <w:fldChar w:fldCharType="separate"/>
          </w:r>
          <w:hyperlink w:anchor="_Toc419732489" w:history="1">
            <w:r w:rsidR="009F72A7" w:rsidRPr="00160E5A">
              <w:rPr>
                <w:rStyle w:val="af2"/>
                <w:rFonts w:ascii="宋体" w:hAnsi="宋体"/>
                <w:noProof/>
              </w:rPr>
              <w:t>Redis</w:t>
            </w:r>
            <w:r w:rsidR="009F72A7" w:rsidRPr="00160E5A">
              <w:rPr>
                <w:rStyle w:val="af2"/>
                <w:rFonts w:ascii="宋体" w:hAnsi="宋体" w:hint="eastAsia"/>
                <w:noProof/>
              </w:rPr>
              <w:t>使用规范</w:t>
            </w:r>
            <w:r w:rsidR="009F7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2A7">
              <w:rPr>
                <w:noProof/>
                <w:webHidden/>
              </w:rPr>
              <w:instrText xml:space="preserve"> PAGEREF _Toc419732489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2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7" w:rsidRDefault="000C4326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419732490" w:history="1">
            <w:r w:rsidR="009F72A7" w:rsidRPr="00160E5A">
              <w:rPr>
                <w:rStyle w:val="af2"/>
                <w:noProof/>
              </w:rPr>
              <w:t>1</w:t>
            </w:r>
            <w:r w:rsidR="009F72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9F72A7" w:rsidRPr="00160E5A">
              <w:rPr>
                <w:rStyle w:val="af2"/>
                <w:rFonts w:hint="eastAsia"/>
                <w:noProof/>
              </w:rPr>
              <w:t>引言</w:t>
            </w:r>
            <w:r w:rsidR="009F7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2A7">
              <w:rPr>
                <w:noProof/>
                <w:webHidden/>
              </w:rPr>
              <w:instrText xml:space="preserve"> PAGEREF _Toc419732490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7" w:rsidRDefault="000C4326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732491" w:history="1">
            <w:r w:rsidR="009F72A7" w:rsidRPr="00160E5A">
              <w:rPr>
                <w:rStyle w:val="af2"/>
                <w:noProof/>
              </w:rPr>
              <w:t>1.1</w:t>
            </w:r>
            <w:r w:rsidR="009F72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F72A7" w:rsidRPr="00160E5A">
              <w:rPr>
                <w:rStyle w:val="af2"/>
                <w:rFonts w:hint="eastAsia"/>
                <w:noProof/>
              </w:rPr>
              <w:t>编写目的</w:t>
            </w:r>
            <w:r w:rsidR="009F7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2A7">
              <w:rPr>
                <w:noProof/>
                <w:webHidden/>
              </w:rPr>
              <w:instrText xml:space="preserve"> PAGEREF _Toc419732491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7" w:rsidRDefault="000C4326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732492" w:history="1">
            <w:r w:rsidR="009F72A7" w:rsidRPr="00160E5A">
              <w:rPr>
                <w:rStyle w:val="af2"/>
                <w:noProof/>
              </w:rPr>
              <w:t>1.2</w:t>
            </w:r>
            <w:r w:rsidR="009F72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F72A7" w:rsidRPr="00160E5A">
              <w:rPr>
                <w:rStyle w:val="af2"/>
                <w:rFonts w:hint="eastAsia"/>
                <w:noProof/>
              </w:rPr>
              <w:t>编写原则</w:t>
            </w:r>
            <w:r w:rsidR="009F7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2A7">
              <w:rPr>
                <w:noProof/>
                <w:webHidden/>
              </w:rPr>
              <w:instrText xml:space="preserve"> PAGEREF _Toc419732492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7" w:rsidRDefault="000C4326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732493" w:history="1">
            <w:r w:rsidR="009F72A7" w:rsidRPr="00160E5A">
              <w:rPr>
                <w:rStyle w:val="af2"/>
                <w:noProof/>
              </w:rPr>
              <w:t>1.3</w:t>
            </w:r>
            <w:r w:rsidR="009F72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F72A7" w:rsidRPr="00160E5A">
              <w:rPr>
                <w:rStyle w:val="af2"/>
                <w:rFonts w:hint="eastAsia"/>
                <w:noProof/>
              </w:rPr>
              <w:t>读者对象</w:t>
            </w:r>
            <w:r w:rsidR="009F7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2A7">
              <w:rPr>
                <w:noProof/>
                <w:webHidden/>
              </w:rPr>
              <w:instrText xml:space="preserve"> PAGEREF _Toc419732493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7" w:rsidRDefault="000C4326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732494" w:history="1">
            <w:r w:rsidR="009F72A7" w:rsidRPr="00160E5A">
              <w:rPr>
                <w:rStyle w:val="af2"/>
                <w:noProof/>
              </w:rPr>
              <w:t>1.4</w:t>
            </w:r>
            <w:r w:rsidR="009F72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F72A7" w:rsidRPr="00160E5A">
              <w:rPr>
                <w:rStyle w:val="af2"/>
                <w:rFonts w:hint="eastAsia"/>
                <w:noProof/>
              </w:rPr>
              <w:t>文档贡献</w:t>
            </w:r>
            <w:r w:rsidR="009F7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2A7">
              <w:rPr>
                <w:noProof/>
                <w:webHidden/>
              </w:rPr>
              <w:instrText xml:space="preserve"> PAGEREF _Toc419732494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7" w:rsidRDefault="000C4326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732495" w:history="1">
            <w:r w:rsidR="009F72A7" w:rsidRPr="00160E5A">
              <w:rPr>
                <w:rStyle w:val="af2"/>
                <w:noProof/>
              </w:rPr>
              <w:t>1.5</w:t>
            </w:r>
            <w:r w:rsidR="009F72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F72A7" w:rsidRPr="00160E5A">
              <w:rPr>
                <w:rStyle w:val="af2"/>
                <w:rFonts w:hint="eastAsia"/>
                <w:noProof/>
              </w:rPr>
              <w:t>术语定义</w:t>
            </w:r>
            <w:r w:rsidR="009F7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2A7">
              <w:rPr>
                <w:noProof/>
                <w:webHidden/>
              </w:rPr>
              <w:instrText xml:space="preserve"> PAGEREF _Toc419732495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7" w:rsidRDefault="000C4326">
          <w:pPr>
            <w:pStyle w:val="31"/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419732496" w:history="1">
            <w:r w:rsidR="009F72A7" w:rsidRPr="00160E5A">
              <w:rPr>
                <w:rStyle w:val="af2"/>
                <w:noProof/>
              </w:rPr>
              <w:t>1.5.1</w:t>
            </w:r>
            <w:r w:rsidR="009F72A7">
              <w:rPr>
                <w:rFonts w:asciiTheme="minorHAnsi" w:eastAsiaTheme="minorEastAsia" w:hAnsiTheme="minorHAnsi" w:cstheme="minorBidi"/>
                <w:iCs w:val="0"/>
                <w:noProof/>
                <w:szCs w:val="22"/>
              </w:rPr>
              <w:tab/>
            </w:r>
            <w:r w:rsidR="009F72A7" w:rsidRPr="00160E5A">
              <w:rPr>
                <w:rStyle w:val="af2"/>
                <w:rFonts w:hint="eastAsia"/>
                <w:noProof/>
              </w:rPr>
              <w:t>名词释义</w:t>
            </w:r>
            <w:r w:rsidR="009F7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2A7">
              <w:rPr>
                <w:noProof/>
                <w:webHidden/>
              </w:rPr>
              <w:instrText xml:space="preserve"> PAGEREF _Toc419732496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7" w:rsidRDefault="000C4326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419732497" w:history="1">
            <w:r w:rsidR="009F72A7" w:rsidRPr="00160E5A">
              <w:rPr>
                <w:rStyle w:val="af2"/>
                <w:noProof/>
              </w:rPr>
              <w:t>2</w:t>
            </w:r>
            <w:r w:rsidR="009F72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9F72A7" w:rsidRPr="00160E5A">
              <w:rPr>
                <w:rStyle w:val="af2"/>
                <w:rFonts w:hint="eastAsia"/>
                <w:noProof/>
              </w:rPr>
              <w:t>开发规则</w:t>
            </w:r>
            <w:r w:rsidR="009F7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2A7">
              <w:rPr>
                <w:noProof/>
                <w:webHidden/>
              </w:rPr>
              <w:instrText xml:space="preserve"> PAGEREF _Toc419732497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2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7" w:rsidRDefault="000C4326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732498" w:history="1">
            <w:r w:rsidR="009F72A7" w:rsidRPr="00160E5A">
              <w:rPr>
                <w:rStyle w:val="af2"/>
                <w:noProof/>
              </w:rPr>
              <w:t>2.1</w:t>
            </w:r>
            <w:r w:rsidR="009F72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F72A7" w:rsidRPr="00160E5A">
              <w:rPr>
                <w:rStyle w:val="af2"/>
                <w:rFonts w:hint="eastAsia"/>
                <w:noProof/>
              </w:rPr>
              <w:t>命名</w:t>
            </w:r>
            <w:r w:rsidR="009F7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2A7">
              <w:rPr>
                <w:noProof/>
                <w:webHidden/>
              </w:rPr>
              <w:instrText xml:space="preserve"> PAGEREF _Toc419732498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2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7" w:rsidRDefault="000C4326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732499" w:history="1">
            <w:r w:rsidR="009F72A7" w:rsidRPr="00160E5A">
              <w:rPr>
                <w:rStyle w:val="af2"/>
                <w:noProof/>
              </w:rPr>
              <w:t>2.2</w:t>
            </w:r>
            <w:r w:rsidR="009F72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F72A7" w:rsidRPr="00160E5A">
              <w:rPr>
                <w:rStyle w:val="af2"/>
                <w:rFonts w:hint="eastAsia"/>
                <w:noProof/>
              </w:rPr>
              <w:t>命名规则意义</w:t>
            </w:r>
            <w:r w:rsidR="009F7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2A7">
              <w:rPr>
                <w:noProof/>
                <w:webHidden/>
              </w:rPr>
              <w:instrText xml:space="preserve"> PAGEREF _Toc419732499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2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7" w:rsidRDefault="000C4326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419732500" w:history="1">
            <w:r w:rsidR="009F72A7" w:rsidRPr="00160E5A">
              <w:rPr>
                <w:rStyle w:val="af2"/>
                <w:noProof/>
              </w:rPr>
              <w:t>3</w:t>
            </w:r>
            <w:r w:rsidR="009F72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9F72A7" w:rsidRPr="00160E5A">
              <w:rPr>
                <w:rStyle w:val="af2"/>
                <w:rFonts w:hint="eastAsia"/>
                <w:noProof/>
              </w:rPr>
              <w:t>开发实例</w:t>
            </w:r>
            <w:r w:rsidR="009F7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2A7">
              <w:rPr>
                <w:noProof/>
                <w:webHidden/>
              </w:rPr>
              <w:instrText xml:space="preserve"> PAGEREF _Toc419732500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2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7" w:rsidRDefault="000C4326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732501" w:history="1">
            <w:r w:rsidR="009F72A7" w:rsidRPr="00160E5A">
              <w:rPr>
                <w:rStyle w:val="af2"/>
                <w:noProof/>
              </w:rPr>
              <w:t>3.1</w:t>
            </w:r>
            <w:r w:rsidR="009F72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F72A7" w:rsidRPr="00160E5A">
              <w:rPr>
                <w:rStyle w:val="af2"/>
                <w:rFonts w:hint="eastAsia"/>
                <w:noProof/>
              </w:rPr>
              <w:t>初始化从数据库将表数据缓存到</w:t>
            </w:r>
            <w:r w:rsidR="009F72A7" w:rsidRPr="00160E5A">
              <w:rPr>
                <w:rStyle w:val="af2"/>
                <w:noProof/>
              </w:rPr>
              <w:t>redis</w:t>
            </w:r>
            <w:r w:rsidR="009F7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2A7">
              <w:rPr>
                <w:noProof/>
                <w:webHidden/>
              </w:rPr>
              <w:instrText xml:space="preserve"> PAGEREF _Toc419732501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2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7" w:rsidRDefault="000C4326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732502" w:history="1">
            <w:r w:rsidR="009F72A7" w:rsidRPr="00160E5A">
              <w:rPr>
                <w:rStyle w:val="af2"/>
                <w:noProof/>
              </w:rPr>
              <w:t>3.2</w:t>
            </w:r>
            <w:r w:rsidR="009F72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F72A7" w:rsidRPr="00160E5A">
              <w:rPr>
                <w:rStyle w:val="af2"/>
                <w:rFonts w:hint="eastAsia"/>
                <w:noProof/>
              </w:rPr>
              <w:t>测试调用</w:t>
            </w:r>
            <w:r w:rsidR="009F7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2A7">
              <w:rPr>
                <w:noProof/>
                <w:webHidden/>
              </w:rPr>
              <w:instrText xml:space="preserve"> PAGEREF _Toc419732502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2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2A7" w:rsidRDefault="000C4326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732503" w:history="1">
            <w:r w:rsidR="009F72A7" w:rsidRPr="00160E5A">
              <w:rPr>
                <w:rStyle w:val="af2"/>
                <w:noProof/>
              </w:rPr>
              <w:t>3.3</w:t>
            </w:r>
            <w:r w:rsidR="009F72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F72A7" w:rsidRPr="00160E5A">
              <w:rPr>
                <w:rStyle w:val="af2"/>
                <w:rFonts w:hint="eastAsia"/>
                <w:noProof/>
              </w:rPr>
              <w:t>简单封装的公共</w:t>
            </w:r>
            <w:r w:rsidR="009F72A7" w:rsidRPr="00160E5A">
              <w:rPr>
                <w:rStyle w:val="af2"/>
                <w:noProof/>
              </w:rPr>
              <w:t>api</w:t>
            </w:r>
            <w:r w:rsidR="009F72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2A7">
              <w:rPr>
                <w:noProof/>
                <w:webHidden/>
              </w:rPr>
              <w:instrText xml:space="preserve"> PAGEREF _Toc419732503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2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23C" w:rsidRDefault="000C4326">
          <w:r>
            <w:fldChar w:fldCharType="end"/>
          </w:r>
        </w:p>
      </w:sdtContent>
    </w:sdt>
    <w:p w:rsidR="006035D7" w:rsidRDefault="006035D7"/>
    <w:p w:rsidR="006035D7" w:rsidRDefault="006035D7">
      <w:pPr>
        <w:jc w:val="center"/>
        <w:rPr>
          <w:sz w:val="36"/>
          <w:szCs w:val="36"/>
        </w:rPr>
      </w:pPr>
    </w:p>
    <w:p w:rsidR="006035D7" w:rsidRDefault="00056E03">
      <w:pPr>
        <w:pStyle w:val="1"/>
        <w:tabs>
          <w:tab w:val="right" w:leader="dot" w:pos="8647"/>
          <w:tab w:val="right" w:leader="dot" w:pos="9214"/>
          <w:tab w:val="right" w:leader="dot" w:pos="9356"/>
        </w:tabs>
        <w:spacing w:line="360" w:lineRule="auto"/>
      </w:pPr>
      <w:bookmarkStart w:id="2" w:name="_Toc268177966"/>
      <w:bookmarkStart w:id="3" w:name="_Toc385520799"/>
      <w:bookmarkStart w:id="4" w:name="_Toc415254516"/>
      <w:bookmarkStart w:id="5" w:name="_Toc419732490"/>
      <w:r>
        <w:rPr>
          <w:rFonts w:hint="eastAsia"/>
        </w:rPr>
        <w:lastRenderedPageBreak/>
        <w:t>引言</w:t>
      </w:r>
      <w:bookmarkEnd w:id="2"/>
      <w:bookmarkEnd w:id="3"/>
      <w:bookmarkEnd w:id="4"/>
      <w:bookmarkEnd w:id="5"/>
    </w:p>
    <w:p w:rsidR="006035D7" w:rsidRDefault="00056E03">
      <w:pPr>
        <w:pStyle w:val="2"/>
      </w:pPr>
      <w:bookmarkStart w:id="6" w:name="_Toc385520800"/>
      <w:bookmarkStart w:id="7" w:name="_Toc415254517"/>
      <w:bookmarkStart w:id="8" w:name="_Toc419732491"/>
      <w:r>
        <w:rPr>
          <w:rFonts w:hint="eastAsia"/>
        </w:rPr>
        <w:t>编写目的</w:t>
      </w:r>
      <w:bookmarkEnd w:id="6"/>
      <w:bookmarkEnd w:id="7"/>
      <w:bookmarkEnd w:id="8"/>
    </w:p>
    <w:p w:rsidR="006035D7" w:rsidRDefault="00056E03">
      <w:pPr>
        <w:ind w:firstLine="420"/>
      </w:pPr>
      <w:r>
        <w:rPr>
          <w:rFonts w:hint="eastAsia"/>
        </w:rPr>
        <w:t>本文档制定使用</w:t>
      </w:r>
      <w:r w:rsidR="00890020">
        <w:rPr>
          <w:rFonts w:hint="eastAsia"/>
        </w:rPr>
        <w:t>R</w:t>
      </w:r>
      <w:r>
        <w:rPr>
          <w:rFonts w:hint="eastAsia"/>
        </w:rPr>
        <w:t>edis</w:t>
      </w:r>
      <w:r>
        <w:rPr>
          <w:rFonts w:hint="eastAsia"/>
        </w:rPr>
        <w:t>规范和使用要求，制定规范命名和流程化的使用规则，从而降低后期维护、扩容、管理的成本。</w:t>
      </w:r>
    </w:p>
    <w:p w:rsidR="006035D7" w:rsidRDefault="00056E03">
      <w:pPr>
        <w:pStyle w:val="2"/>
      </w:pPr>
      <w:bookmarkStart w:id="9" w:name="_Toc385520801"/>
      <w:bookmarkStart w:id="10" w:name="_Toc415254518"/>
      <w:bookmarkStart w:id="11" w:name="_Toc419732492"/>
      <w:r>
        <w:rPr>
          <w:rFonts w:hint="eastAsia"/>
        </w:rPr>
        <w:t>编写原则</w:t>
      </w:r>
      <w:bookmarkEnd w:id="9"/>
      <w:bookmarkEnd w:id="10"/>
      <w:bookmarkEnd w:id="11"/>
    </w:p>
    <w:p w:rsidR="006035D7" w:rsidRDefault="00056E03">
      <w:pPr>
        <w:ind w:firstLine="420"/>
      </w:pPr>
      <w:bookmarkStart w:id="12" w:name="_Toc385520802"/>
      <w:r>
        <w:rPr>
          <w:rFonts w:hint="eastAsia"/>
        </w:rPr>
        <w:t>根据内部项目管理规范则，从业务人员的角度对需求的阐述，以及对需求描述的细化程度。此文档将在开发过程随着需求的变更而更改和修订。</w:t>
      </w:r>
    </w:p>
    <w:p w:rsidR="006035D7" w:rsidRDefault="00056E03">
      <w:pPr>
        <w:pStyle w:val="2"/>
      </w:pPr>
      <w:bookmarkStart w:id="13" w:name="_Toc415254519"/>
      <w:bookmarkStart w:id="14" w:name="_Toc419732493"/>
      <w:r>
        <w:rPr>
          <w:rFonts w:hint="eastAsia"/>
        </w:rPr>
        <w:t>读者对象</w:t>
      </w:r>
      <w:bookmarkEnd w:id="12"/>
      <w:bookmarkEnd w:id="13"/>
      <w:bookmarkEnd w:id="14"/>
    </w:p>
    <w:p w:rsidR="006035D7" w:rsidRDefault="00056E03">
      <w:pPr>
        <w:ind w:firstLine="420"/>
      </w:pPr>
      <w:bookmarkStart w:id="15" w:name="_Toc385520803"/>
      <w:r>
        <w:rPr>
          <w:rFonts w:hint="eastAsia"/>
        </w:rPr>
        <w:t>项目经理、开发人员、业务人员、测试人员。</w:t>
      </w:r>
    </w:p>
    <w:p w:rsidR="006035D7" w:rsidRDefault="00056E03">
      <w:pPr>
        <w:pStyle w:val="2"/>
      </w:pPr>
      <w:bookmarkStart w:id="16" w:name="_Toc419732494"/>
      <w:bookmarkEnd w:id="15"/>
      <w:r>
        <w:rPr>
          <w:rFonts w:hint="eastAsia"/>
        </w:rPr>
        <w:t>文档贡献</w:t>
      </w:r>
      <w:bookmarkEnd w:id="16"/>
    </w:p>
    <w:p w:rsidR="006035D7" w:rsidRDefault="00CF74D7">
      <w:pPr>
        <w:ind w:firstLine="420"/>
      </w:pPr>
      <w:r w:rsidRPr="00CF74D7">
        <w:rPr>
          <w:rFonts w:hint="eastAsia"/>
        </w:rPr>
        <w:t>大宗交易</w:t>
      </w:r>
      <w:r w:rsidR="004505AC">
        <w:rPr>
          <w:rFonts w:hint="eastAsia"/>
        </w:rPr>
        <w:t>开发</w:t>
      </w:r>
      <w:r w:rsidR="00056E03">
        <w:rPr>
          <w:rFonts w:hint="eastAsia"/>
        </w:rPr>
        <w:t>团队。</w:t>
      </w:r>
    </w:p>
    <w:p w:rsidR="006035D7" w:rsidRDefault="00056E03">
      <w:pPr>
        <w:pStyle w:val="2"/>
      </w:pPr>
      <w:bookmarkStart w:id="17" w:name="_Toc385520805"/>
      <w:bookmarkStart w:id="18" w:name="_Toc415254521"/>
      <w:bookmarkStart w:id="19" w:name="_Toc419732495"/>
      <w:r>
        <w:rPr>
          <w:rFonts w:hint="eastAsia"/>
        </w:rPr>
        <w:t>术语定义</w:t>
      </w:r>
      <w:bookmarkEnd w:id="17"/>
      <w:bookmarkEnd w:id="18"/>
      <w:bookmarkEnd w:id="19"/>
    </w:p>
    <w:p w:rsidR="006035D7" w:rsidRDefault="00056E03">
      <w:pPr>
        <w:pStyle w:val="3"/>
      </w:pPr>
      <w:bookmarkStart w:id="20" w:name="_Toc415254522"/>
      <w:bookmarkStart w:id="21" w:name="_Toc419732496"/>
      <w:r>
        <w:rPr>
          <w:rFonts w:hint="eastAsia"/>
        </w:rPr>
        <w:t>名词释义</w:t>
      </w:r>
      <w:bookmarkEnd w:id="20"/>
      <w:bookmarkEnd w:id="21"/>
    </w:p>
    <w:tbl>
      <w:tblPr>
        <w:tblW w:w="7925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/>
      </w:tblPr>
      <w:tblGrid>
        <w:gridCol w:w="2792"/>
        <w:gridCol w:w="5133"/>
      </w:tblGrid>
      <w:tr w:rsidR="006035D7" w:rsidTr="00056E03">
        <w:trPr>
          <w:trHeight w:val="185"/>
          <w:tblHeader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5D7" w:rsidRPr="00056E03" w:rsidRDefault="00056E03">
            <w:pPr>
              <w:rPr>
                <w:rFonts w:eastAsia="Arial Unicode MS"/>
              </w:rPr>
            </w:pPr>
            <w:r w:rsidRPr="00056E03">
              <w:rPr>
                <w:rFonts w:ascii="新宋体" w:eastAsia="新宋体" w:hAnsi="新宋体" w:cs="新宋体" w:hint="eastAsia"/>
                <w:color w:val="000000"/>
                <w:sz w:val="18"/>
                <w:szCs w:val="18"/>
                <w:u w:color="000000"/>
                <w:lang w:val="zh-TW"/>
              </w:rPr>
              <w:t>术语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5D7" w:rsidRPr="00056E03" w:rsidRDefault="00056E03" w:rsidP="00056E03">
            <w:pPr>
              <w:tabs>
                <w:tab w:val="center" w:pos="2486"/>
              </w:tabs>
              <w:rPr>
                <w:rFonts w:eastAsia="Arial Unicode MS"/>
              </w:rPr>
            </w:pPr>
            <w:r w:rsidRPr="00056E03">
              <w:rPr>
                <w:rFonts w:ascii="新宋体" w:eastAsia="新宋体" w:hAnsi="新宋体" w:cs="新宋体" w:hint="eastAsia"/>
                <w:color w:val="000000"/>
                <w:sz w:val="18"/>
                <w:szCs w:val="18"/>
                <w:u w:color="000000"/>
                <w:lang w:val="zh-TW"/>
              </w:rPr>
              <w:t>解释</w:t>
            </w:r>
            <w:r w:rsidRPr="00056E03">
              <w:rPr>
                <w:rFonts w:ascii="新宋体" w:eastAsia="新宋体" w:hAnsi="新宋体" w:cs="新宋体"/>
                <w:color w:val="000000"/>
                <w:sz w:val="18"/>
                <w:szCs w:val="18"/>
                <w:u w:color="000000"/>
                <w:lang w:val="zh-TW"/>
              </w:rPr>
              <w:tab/>
            </w:r>
          </w:p>
        </w:tc>
      </w:tr>
      <w:tr w:rsidR="006035D7" w:rsidTr="00056E03">
        <w:tblPrEx>
          <w:shd w:val="clear" w:color="auto" w:fill="auto"/>
        </w:tblPrEx>
        <w:trPr>
          <w:trHeight w:val="23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5D7" w:rsidRPr="00056E03" w:rsidRDefault="00056E03" w:rsidP="00056E03">
            <w:pPr>
              <w:jc w:val="left"/>
              <w:rPr>
                <w:rFonts w:ascii="宋体" w:eastAsia="Arial Unicode MS" w:hAnsi="宋体"/>
                <w:szCs w:val="21"/>
              </w:rPr>
            </w:pPr>
            <w:r w:rsidRPr="00056E03">
              <w:rPr>
                <w:rFonts w:ascii="宋体" w:hAnsi="宋体" w:hint="eastAsia"/>
                <w:szCs w:val="21"/>
              </w:rPr>
              <w:t>Redis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5D7" w:rsidRPr="00056E03" w:rsidRDefault="00056E03" w:rsidP="00056E03">
            <w:pPr>
              <w:jc w:val="left"/>
              <w:rPr>
                <w:rFonts w:ascii="宋体" w:eastAsia="Arial Unicode MS" w:hAnsi="宋体"/>
                <w:szCs w:val="21"/>
              </w:rPr>
            </w:pPr>
            <w:r w:rsidRPr="00056E03">
              <w:rPr>
                <w:rFonts w:ascii="宋体" w:hAnsi="宋体" w:hint="eastAsia"/>
                <w:szCs w:val="21"/>
              </w:rPr>
              <w:t>可基于内存亦可持久化的日志型、Key-Value数据库。</w:t>
            </w:r>
          </w:p>
        </w:tc>
      </w:tr>
      <w:tr w:rsidR="003A7ED7" w:rsidTr="00056E03">
        <w:tblPrEx>
          <w:shd w:val="clear" w:color="auto" w:fill="auto"/>
        </w:tblPrEx>
        <w:trPr>
          <w:trHeight w:val="23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7ED7" w:rsidRPr="00056E03" w:rsidRDefault="003A7ED7" w:rsidP="00056E0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TableName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7ED7" w:rsidRPr="00056E03" w:rsidRDefault="003A7ED7" w:rsidP="00056E0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 w:hint="eastAsia"/>
              </w:rPr>
              <w:t>实体类名称</w:t>
            </w:r>
            <w:r>
              <w:rPr>
                <w:rFonts w:ascii="Courier New" w:hAnsi="Courier New" w:cs="Courier New" w:hint="eastAsia"/>
              </w:rPr>
              <w:t>,</w:t>
            </w:r>
            <w:r>
              <w:rPr>
                <w:rFonts w:ascii="Courier New" w:hAnsi="Courier New" w:cs="Courier New" w:hint="eastAsia"/>
              </w:rPr>
              <w:t>例如</w:t>
            </w:r>
            <w:r>
              <w:rPr>
                <w:rFonts w:ascii="Courier New" w:hAnsi="Courier New" w:cs="Courier New" w:hint="eastAsia"/>
              </w:rPr>
              <w:t>bi_menu</w:t>
            </w:r>
            <w:r>
              <w:rPr>
                <w:rFonts w:ascii="Courier New" w:hAnsi="Courier New" w:cs="Courier New" w:hint="eastAsia"/>
              </w:rPr>
              <w:t>表对应的实体类是</w:t>
            </w:r>
            <w:r>
              <w:rPr>
                <w:rFonts w:ascii="Courier New" w:hAnsi="Courier New" w:cs="Courier New" w:hint="eastAsia"/>
              </w:rPr>
              <w:t>BiMenu</w:t>
            </w:r>
          </w:p>
        </w:tc>
      </w:tr>
      <w:tr w:rsidR="003A7ED7" w:rsidTr="00056E03">
        <w:tblPrEx>
          <w:shd w:val="clear" w:color="auto" w:fill="auto"/>
        </w:tblPrEx>
        <w:trPr>
          <w:trHeight w:val="23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7ED7" w:rsidRDefault="00DA4E2C" w:rsidP="00056E03">
            <w:pPr>
              <w:jc w:val="left"/>
              <w:rPr>
                <w:rFonts w:ascii="宋体" w:hAnsi="宋体"/>
                <w:szCs w:val="21"/>
              </w:rPr>
            </w:pPr>
            <w:r w:rsidRPr="003A7ED7">
              <w:rPr>
                <w:rFonts w:asciiTheme="majorEastAsia" w:eastAsiaTheme="majorEastAsia" w:hAnsiTheme="majorEastAsia" w:cs="Courier New" w:hint="eastAsia"/>
              </w:rPr>
              <w:t>PrimaryKeyValue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7ED7" w:rsidRDefault="003A7ED7" w:rsidP="00056E0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某个表的主键值</w:t>
            </w:r>
          </w:p>
        </w:tc>
      </w:tr>
      <w:tr w:rsidR="003A7ED7" w:rsidTr="00056E03">
        <w:tblPrEx>
          <w:shd w:val="clear" w:color="auto" w:fill="auto"/>
        </w:tblPrEx>
        <w:trPr>
          <w:trHeight w:val="23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7ED7" w:rsidRDefault="003A7ED7" w:rsidP="00056E0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Theme="majorEastAsia" w:eastAsiaTheme="majorEastAsia" w:hAnsiTheme="majorEastAsia" w:cs="Courier New" w:hint="eastAsia"/>
              </w:rPr>
              <w:t>Column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7ED7" w:rsidRDefault="003A7ED7" w:rsidP="003A7ED7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实体类里面的字段名称。例如</w:t>
            </w:r>
            <w:r>
              <w:rPr>
                <w:rFonts w:ascii="Courier New" w:hAnsi="Courier New" w:cs="Courier New" w:hint="eastAsia"/>
              </w:rPr>
              <w:t>bi_menu</w:t>
            </w:r>
            <w:r>
              <w:rPr>
                <w:rFonts w:ascii="Courier New" w:hAnsi="Courier New" w:cs="Courier New" w:hint="eastAsia"/>
              </w:rPr>
              <w:t>表对应的实体类字段名称</w:t>
            </w:r>
            <w:r w:rsidR="00CC7C49">
              <w:rPr>
                <w:rFonts w:ascii="Courier New" w:hAnsi="Courier New" w:cs="Courier New" w:hint="eastAsia"/>
              </w:rPr>
              <w:t>name</w:t>
            </w:r>
          </w:p>
        </w:tc>
      </w:tr>
      <w:tr w:rsidR="00DA4E2C" w:rsidTr="00056E03">
        <w:tblPrEx>
          <w:shd w:val="clear" w:color="auto" w:fill="auto"/>
        </w:tblPrEx>
        <w:trPr>
          <w:trHeight w:val="23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E2C" w:rsidRDefault="00DA4E2C" w:rsidP="00056E03">
            <w:pPr>
              <w:jc w:val="left"/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 w:hint="eastAsia"/>
              </w:rPr>
              <w:t>ColumnValue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E2C" w:rsidRDefault="00DA4E2C" w:rsidP="003A7ED7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列的值</w:t>
            </w:r>
          </w:p>
        </w:tc>
      </w:tr>
      <w:tr w:rsidR="00DA4E2C" w:rsidTr="00056E03">
        <w:tblPrEx>
          <w:shd w:val="clear" w:color="auto" w:fill="auto"/>
        </w:tblPrEx>
        <w:trPr>
          <w:trHeight w:val="23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E2C" w:rsidRDefault="00DA4E2C" w:rsidP="00056E03">
            <w:pPr>
              <w:jc w:val="left"/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 w:hint="eastAsia"/>
              </w:rPr>
              <w:t>index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4E2C" w:rsidRDefault="00DA4E2C" w:rsidP="005C3E5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字符串</w:t>
            </w:r>
            <w:r>
              <w:rPr>
                <w:rFonts w:ascii="Courier New" w:hAnsi="Courier New" w:cs="Courier New" w:hint="eastAsia"/>
              </w:rPr>
              <w:t>index</w:t>
            </w:r>
            <w:r w:rsidR="005C3E50">
              <w:rPr>
                <w:rFonts w:asciiTheme="majorEastAsia" w:eastAsiaTheme="majorEastAsia" w:hAnsiTheme="majorEastAsia" w:cs="Courier New" w:hint="eastAsia"/>
              </w:rPr>
              <w:t>代表此key是用来记录索引的</w:t>
            </w:r>
          </w:p>
        </w:tc>
      </w:tr>
      <w:tr w:rsidR="005C3E50" w:rsidTr="00056E03">
        <w:tblPrEx>
          <w:shd w:val="clear" w:color="auto" w:fill="auto"/>
        </w:tblPrEx>
        <w:trPr>
          <w:trHeight w:val="23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E50" w:rsidRDefault="005C3E50" w:rsidP="00056E03">
            <w:pPr>
              <w:jc w:val="left"/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 w:hint="eastAsia"/>
              </w:rPr>
              <w:t>sort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E50" w:rsidRDefault="005C3E50" w:rsidP="003A7ED7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字符串</w:t>
            </w:r>
            <w:r>
              <w:rPr>
                <w:rFonts w:asciiTheme="majorEastAsia" w:eastAsiaTheme="majorEastAsia" w:hAnsiTheme="majorEastAsia" w:cs="Courier New" w:hint="eastAsia"/>
              </w:rPr>
              <w:t>sort代表此key是用来排序标记的</w:t>
            </w:r>
          </w:p>
        </w:tc>
      </w:tr>
    </w:tbl>
    <w:p w:rsidR="006035D7" w:rsidRDefault="006035D7"/>
    <w:p w:rsidR="006035D7" w:rsidRDefault="006035D7"/>
    <w:p w:rsidR="006035D7" w:rsidRDefault="007D7629">
      <w:pPr>
        <w:pStyle w:val="1"/>
        <w:spacing w:line="360" w:lineRule="auto"/>
      </w:pPr>
      <w:bookmarkStart w:id="22" w:name="_Toc415254527"/>
      <w:bookmarkStart w:id="23" w:name="_Toc419732497"/>
      <w:bookmarkStart w:id="24" w:name="_Toc268177969"/>
      <w:r>
        <w:rPr>
          <w:rFonts w:hint="eastAsia"/>
        </w:rPr>
        <w:lastRenderedPageBreak/>
        <w:t>开发</w:t>
      </w:r>
      <w:r w:rsidR="00056E03">
        <w:rPr>
          <w:rFonts w:hint="eastAsia"/>
        </w:rPr>
        <w:t>规则</w:t>
      </w:r>
      <w:bookmarkEnd w:id="22"/>
      <w:bookmarkEnd w:id="23"/>
    </w:p>
    <w:p w:rsidR="006035D7" w:rsidRDefault="00056E03">
      <w:pPr>
        <w:pStyle w:val="2"/>
      </w:pPr>
      <w:bookmarkStart w:id="25" w:name="_Toc415254528"/>
      <w:bookmarkStart w:id="26" w:name="_Toc419732498"/>
      <w:r>
        <w:rPr>
          <w:rFonts w:hint="eastAsia"/>
        </w:rPr>
        <w:t>命名</w:t>
      </w:r>
      <w:bookmarkEnd w:id="25"/>
      <w:bookmarkEnd w:id="26"/>
    </w:p>
    <w:p w:rsidR="007D7629" w:rsidRDefault="00E64152" w:rsidP="007D7629">
      <w:pPr>
        <w:pStyle w:val="ae"/>
        <w:shd w:val="clear" w:color="auto" w:fill="FFFFFF"/>
        <w:spacing w:before="75" w:beforeAutospacing="0" w:after="75" w:afterAutospacing="0" w:line="36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key</w:t>
      </w:r>
      <w:r w:rsidR="003A7ED7">
        <w:rPr>
          <w:rFonts w:ascii="Courier New" w:hAnsi="Courier New" w:cs="Courier New" w:hint="eastAsia"/>
        </w:rPr>
        <w:t>命名类型</w:t>
      </w:r>
      <w:r w:rsidR="003A7ED7">
        <w:rPr>
          <w:rFonts w:ascii="Courier New" w:hAnsi="Courier New" w:cs="Courier New" w:hint="eastAsia"/>
        </w:rPr>
        <w:t>:</w:t>
      </w:r>
    </w:p>
    <w:p w:rsidR="003A7ED7" w:rsidRPr="00DA4E2C" w:rsidRDefault="003A7ED7" w:rsidP="003A7ED7">
      <w:pPr>
        <w:pStyle w:val="ae"/>
        <w:numPr>
          <w:ilvl w:val="0"/>
          <w:numId w:val="5"/>
        </w:numPr>
        <w:shd w:val="clear" w:color="auto" w:fill="FFFFFF"/>
        <w:spacing w:before="75" w:beforeAutospacing="0" w:after="75" w:afterAutospacing="0" w:line="360" w:lineRule="atLeast"/>
        <w:rPr>
          <w:rFonts w:ascii="Courier New" w:hAnsi="Courier New" w:cs="Courier New"/>
        </w:rPr>
      </w:pPr>
      <w:r w:rsidRPr="003A7ED7">
        <w:rPr>
          <w:rFonts w:ascii="Courier New" w:hAnsi="Courier New" w:cs="Courier New" w:hint="eastAsia"/>
        </w:rPr>
        <w:t>存放表里面所有字段信息</w:t>
      </w:r>
      <w:r w:rsidRPr="003A7ED7">
        <w:rPr>
          <w:rFonts w:asciiTheme="majorEastAsia" w:eastAsiaTheme="majorEastAsia" w:hAnsiTheme="majorEastAsia" w:cs="Courier New" w:hint="eastAsia"/>
        </w:rPr>
        <w:t>。TableName: PrimaryKeyValue:</w:t>
      </w:r>
      <w:r>
        <w:rPr>
          <w:rFonts w:asciiTheme="majorEastAsia" w:eastAsiaTheme="majorEastAsia" w:hAnsiTheme="majorEastAsia" w:cs="Courier New" w:hint="eastAsia"/>
        </w:rPr>
        <w:t>Column</w:t>
      </w:r>
    </w:p>
    <w:p w:rsidR="00DA4E2C" w:rsidRPr="00DA4E2C" w:rsidRDefault="00DA4E2C" w:rsidP="00DA4E2C">
      <w:pPr>
        <w:pStyle w:val="ae"/>
        <w:numPr>
          <w:ilvl w:val="0"/>
          <w:numId w:val="5"/>
        </w:numPr>
        <w:shd w:val="clear" w:color="auto" w:fill="FFFFFF"/>
        <w:spacing w:before="75" w:beforeAutospacing="0" w:after="75" w:afterAutospacing="0" w:line="360" w:lineRule="atLeast"/>
        <w:rPr>
          <w:rFonts w:ascii="Courier New" w:hAnsi="Courier New" w:cs="Courier New"/>
        </w:rPr>
      </w:pPr>
      <w:r>
        <w:rPr>
          <w:rFonts w:asciiTheme="majorEastAsia" w:eastAsiaTheme="majorEastAsia" w:hAnsiTheme="majorEastAsia" w:cs="Courier New" w:hint="eastAsia"/>
        </w:rPr>
        <w:t xml:space="preserve">存放表里面某一列的信息  </w:t>
      </w:r>
      <w:r w:rsidRPr="003A7ED7">
        <w:rPr>
          <w:rFonts w:asciiTheme="majorEastAsia" w:eastAsiaTheme="majorEastAsia" w:hAnsiTheme="majorEastAsia" w:cs="Courier New" w:hint="eastAsia"/>
        </w:rPr>
        <w:t>TableName</w:t>
      </w:r>
      <w:r>
        <w:rPr>
          <w:rFonts w:asciiTheme="majorEastAsia" w:eastAsiaTheme="majorEastAsia" w:hAnsiTheme="majorEastAsia" w:cs="Courier New" w:hint="eastAsia"/>
        </w:rPr>
        <w:t>：Column：ColumnValue</w:t>
      </w:r>
    </w:p>
    <w:p w:rsidR="003A7ED7" w:rsidRPr="00E64152" w:rsidRDefault="003A7ED7" w:rsidP="003A7ED7">
      <w:pPr>
        <w:pStyle w:val="ae"/>
        <w:numPr>
          <w:ilvl w:val="0"/>
          <w:numId w:val="5"/>
        </w:numPr>
        <w:shd w:val="clear" w:color="auto" w:fill="FFFFFF"/>
        <w:spacing w:before="75" w:beforeAutospacing="0" w:after="75" w:afterAutospacing="0" w:line="360" w:lineRule="atLeast"/>
        <w:rPr>
          <w:rFonts w:ascii="Courier New" w:hAnsi="Courier New" w:cs="Courier New"/>
        </w:rPr>
      </w:pPr>
      <w:r w:rsidRPr="003A7ED7">
        <w:rPr>
          <w:rFonts w:ascii="Courier New" w:hAnsi="Courier New" w:cs="Courier New" w:hint="eastAsia"/>
        </w:rPr>
        <w:t>存放表里面某一行</w:t>
      </w:r>
      <w:r w:rsidR="00DA4E2C">
        <w:rPr>
          <w:rFonts w:ascii="Courier New" w:hAnsi="Courier New" w:cs="Courier New" w:hint="eastAsia"/>
        </w:rPr>
        <w:t>object</w:t>
      </w:r>
      <w:r w:rsidRPr="003A7ED7">
        <w:rPr>
          <w:rFonts w:ascii="Courier New" w:hAnsi="Courier New" w:cs="Courier New" w:hint="eastAsia"/>
        </w:rPr>
        <w:t>信息。</w:t>
      </w:r>
      <w:r w:rsidRPr="003A7ED7">
        <w:rPr>
          <w:rFonts w:asciiTheme="majorEastAsia" w:eastAsiaTheme="majorEastAsia" w:hAnsiTheme="majorEastAsia" w:cs="Courier New" w:hint="eastAsia"/>
        </w:rPr>
        <w:t>TableName: PrimaryKeyValue</w:t>
      </w:r>
    </w:p>
    <w:p w:rsidR="00BB7704" w:rsidRPr="005C3E50" w:rsidRDefault="00E64152" w:rsidP="00BB7704">
      <w:pPr>
        <w:pStyle w:val="ae"/>
        <w:numPr>
          <w:ilvl w:val="0"/>
          <w:numId w:val="5"/>
        </w:numPr>
        <w:shd w:val="clear" w:color="auto" w:fill="FFFFFF"/>
        <w:spacing w:before="75" w:beforeAutospacing="0" w:after="75" w:afterAutospacing="0" w:line="36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存放表里面的索引。</w:t>
      </w:r>
      <w:r w:rsidRPr="003A7ED7">
        <w:rPr>
          <w:rFonts w:asciiTheme="majorEastAsia" w:eastAsiaTheme="majorEastAsia" w:hAnsiTheme="majorEastAsia" w:cs="Courier New" w:hint="eastAsia"/>
        </w:rPr>
        <w:t>TableName</w:t>
      </w:r>
      <w:r w:rsidR="00DA4E2C">
        <w:rPr>
          <w:rFonts w:asciiTheme="majorEastAsia" w:eastAsiaTheme="majorEastAsia" w:hAnsiTheme="majorEastAsia" w:cs="Courier New" w:hint="eastAsia"/>
        </w:rPr>
        <w:t>:index:Column</w:t>
      </w:r>
    </w:p>
    <w:p w:rsidR="005C3E50" w:rsidRPr="00BB7704" w:rsidRDefault="005C3E50" w:rsidP="00BB7704">
      <w:pPr>
        <w:pStyle w:val="ae"/>
        <w:numPr>
          <w:ilvl w:val="0"/>
          <w:numId w:val="5"/>
        </w:numPr>
        <w:shd w:val="clear" w:color="auto" w:fill="FFFFFF"/>
        <w:spacing w:before="75" w:beforeAutospacing="0" w:after="75" w:afterAutospacing="0" w:line="360" w:lineRule="atLeast"/>
        <w:rPr>
          <w:rFonts w:ascii="Courier New" w:hAnsi="Courier New" w:cs="Courier New"/>
        </w:rPr>
      </w:pPr>
      <w:r>
        <w:rPr>
          <w:rFonts w:asciiTheme="majorEastAsia" w:eastAsiaTheme="majorEastAsia" w:hAnsiTheme="majorEastAsia" w:cs="Courier New" w:hint="eastAsia"/>
        </w:rPr>
        <w:t>存放表里面的字段排序。TableName:sort:Column</w:t>
      </w:r>
    </w:p>
    <w:p w:rsidR="007D7629" w:rsidRDefault="00280CCB" w:rsidP="007D7629">
      <w:pPr>
        <w:pStyle w:val="ae"/>
        <w:shd w:val="clear" w:color="auto" w:fill="FFFFFF"/>
        <w:spacing w:before="75" w:beforeAutospacing="0" w:after="75" w:afterAutospacing="0" w:line="36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</w:t>
      </w:r>
      <w:r w:rsidR="007D7629">
        <w:rPr>
          <w:rFonts w:ascii="Courier New" w:hAnsi="Courier New" w:cs="Courier New" w:hint="eastAsia"/>
        </w:rPr>
        <w:t>：某数据库按钮表：</w:t>
      </w:r>
      <w:r w:rsidR="007D7629" w:rsidRPr="007D7629">
        <w:rPr>
          <w:rFonts w:ascii="Courier New" w:hAnsi="Courier New" w:cs="Courier New"/>
        </w:rPr>
        <w:t>bi_menu</w:t>
      </w:r>
    </w:p>
    <w:tbl>
      <w:tblPr>
        <w:tblW w:w="538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/>
      </w:tblPr>
      <w:tblGrid>
        <w:gridCol w:w="943"/>
        <w:gridCol w:w="1494"/>
        <w:gridCol w:w="1852"/>
        <w:gridCol w:w="1623"/>
        <w:gridCol w:w="376"/>
        <w:gridCol w:w="473"/>
        <w:gridCol w:w="796"/>
        <w:gridCol w:w="645"/>
        <w:gridCol w:w="1745"/>
      </w:tblGrid>
      <w:tr w:rsidR="007D7629" w:rsidRPr="003836A8" w:rsidTr="007F6C90">
        <w:trPr>
          <w:trHeight w:val="305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bi_menu (</w:t>
            </w:r>
            <w:r w:rsidRPr="00DF7BD2">
              <w:rPr>
                <w:rFonts w:hint="eastAsia"/>
                <w:szCs w:val="21"/>
              </w:rPr>
              <w:t>菜单按钮</w:t>
            </w:r>
            <w:r w:rsidRPr="006F0367">
              <w:rPr>
                <w:szCs w:val="21"/>
              </w:rPr>
              <w:t>)</w:t>
            </w:r>
          </w:p>
        </w:tc>
      </w:tr>
      <w:tr w:rsidR="007D7629" w:rsidRPr="003836A8" w:rsidTr="00280CCB">
        <w:trPr>
          <w:trHeight w:val="305"/>
          <w:jc w:val="center"/>
        </w:trPr>
        <w:tc>
          <w:tcPr>
            <w:tcW w:w="47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rFonts w:hint="eastAsia"/>
                <w:szCs w:val="21"/>
              </w:rPr>
              <w:t>是否主键</w:t>
            </w:r>
          </w:p>
        </w:tc>
        <w:tc>
          <w:tcPr>
            <w:tcW w:w="75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rFonts w:hint="eastAsia"/>
                <w:szCs w:val="21"/>
              </w:rPr>
              <w:t>字段名</w:t>
            </w:r>
          </w:p>
        </w:tc>
        <w:tc>
          <w:tcPr>
            <w:tcW w:w="93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rFonts w:hint="eastAsia"/>
                <w:szCs w:val="21"/>
              </w:rPr>
              <w:t>字段描述</w:t>
            </w:r>
          </w:p>
        </w:tc>
        <w:tc>
          <w:tcPr>
            <w:tcW w:w="816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8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rFonts w:hint="eastAsia"/>
                <w:szCs w:val="21"/>
              </w:rPr>
              <w:t>长度</w:t>
            </w:r>
          </w:p>
        </w:tc>
        <w:tc>
          <w:tcPr>
            <w:tcW w:w="23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rFonts w:hint="eastAsia"/>
                <w:szCs w:val="21"/>
              </w:rPr>
              <w:t>可空</w:t>
            </w:r>
          </w:p>
        </w:tc>
        <w:tc>
          <w:tcPr>
            <w:tcW w:w="400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rFonts w:hint="eastAsia"/>
                <w:szCs w:val="21"/>
              </w:rPr>
              <w:t>约束</w:t>
            </w:r>
          </w:p>
        </w:tc>
        <w:tc>
          <w:tcPr>
            <w:tcW w:w="32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rFonts w:hint="eastAsia"/>
                <w:szCs w:val="21"/>
              </w:rPr>
              <w:t>缺省值</w:t>
            </w:r>
          </w:p>
        </w:tc>
        <w:tc>
          <w:tcPr>
            <w:tcW w:w="87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rFonts w:hint="eastAsia"/>
                <w:szCs w:val="21"/>
              </w:rPr>
              <w:t>备注</w:t>
            </w:r>
          </w:p>
        </w:tc>
      </w:tr>
      <w:tr w:rsidR="007D7629" w:rsidRPr="003836A8" w:rsidTr="007F6C90">
        <w:trPr>
          <w:trHeight w:val="305"/>
          <w:jc w:val="center"/>
        </w:trPr>
        <w:tc>
          <w:tcPr>
            <w:tcW w:w="474" w:type="pct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rFonts w:hint="eastAsia"/>
                <w:szCs w:val="21"/>
              </w:rPr>
              <w:t>是</w:t>
            </w:r>
          </w:p>
        </w:tc>
        <w:tc>
          <w:tcPr>
            <w:tcW w:w="751" w:type="pct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7D7629" w:rsidRDefault="007D7629" w:rsidP="007F6C90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7D7629">
              <w:rPr>
                <w:color w:val="FF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DF7BD2">
              <w:rPr>
                <w:rFonts w:hint="eastAsia"/>
                <w:szCs w:val="21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VARCHAR(36)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D7629" w:rsidRPr="003836A8" w:rsidTr="007F6C90">
        <w:trPr>
          <w:trHeight w:val="305"/>
          <w:jc w:val="center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7D7629" w:rsidRDefault="007D7629" w:rsidP="007F6C90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7D7629">
              <w:rPr>
                <w:color w:val="FF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DF7BD2">
              <w:rPr>
                <w:rFonts w:hint="eastAsia"/>
                <w:szCs w:val="21"/>
              </w:rPr>
              <w:t>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VARCHAR(200)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D7629" w:rsidRPr="003836A8" w:rsidTr="007F6C90">
        <w:trPr>
          <w:trHeight w:val="305"/>
          <w:jc w:val="center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7D7629" w:rsidRDefault="007D7629" w:rsidP="007F6C90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7D7629">
              <w:rPr>
                <w:color w:val="FF0000"/>
                <w:szCs w:val="21"/>
              </w:rPr>
              <w:t>sequence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DF7BD2">
              <w:rPr>
                <w:rFonts w:hint="eastAsia"/>
                <w:szCs w:val="21"/>
              </w:rPr>
              <w:t>序列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INT(11)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D7629" w:rsidRPr="003836A8" w:rsidTr="007F6C90">
        <w:trPr>
          <w:trHeight w:val="305"/>
          <w:jc w:val="center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7D7629" w:rsidRDefault="007D7629" w:rsidP="007F6C90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7D7629">
              <w:rPr>
                <w:color w:val="FF000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DF7BD2">
              <w:rPr>
                <w:rFonts w:hint="eastAsia"/>
                <w:szCs w:val="21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VARCHAR(200)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D7629" w:rsidRPr="003836A8" w:rsidTr="007F6C90">
        <w:trPr>
          <w:trHeight w:val="305"/>
          <w:jc w:val="center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7D7629" w:rsidRDefault="007D7629" w:rsidP="007F6C90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7D7629">
              <w:rPr>
                <w:color w:val="FF0000"/>
                <w:szCs w:val="21"/>
              </w:rPr>
              <w:t>logo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DF7BD2">
              <w:rPr>
                <w:rFonts w:hint="eastAsia"/>
                <w:szCs w:val="21"/>
              </w:rPr>
              <w:t>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VARCHAR(200)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D7629" w:rsidRPr="003836A8" w:rsidTr="007F6C90">
        <w:trPr>
          <w:trHeight w:val="305"/>
          <w:jc w:val="center"/>
        </w:trPr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7D7629" w:rsidRDefault="007D7629" w:rsidP="007F6C90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7D7629">
              <w:rPr>
                <w:color w:val="FF0000"/>
                <w:szCs w:val="21"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DF7BD2">
              <w:rPr>
                <w:rFonts w:hint="eastAsia"/>
                <w:szCs w:val="21"/>
              </w:rPr>
              <w:t>访问地址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VARCHAR(200)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6F0367">
              <w:rPr>
                <w:szCs w:val="21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  <w:r w:rsidRPr="00DF7BD2">
              <w:rPr>
                <w:rFonts w:hint="eastAsia"/>
                <w:szCs w:val="21"/>
              </w:rPr>
              <w:t>点击访问地址</w:t>
            </w:r>
          </w:p>
        </w:tc>
      </w:tr>
      <w:tr w:rsidR="007D7629" w:rsidRPr="003836A8" w:rsidTr="007F6C90">
        <w:trPr>
          <w:trHeight w:val="305"/>
          <w:jc w:val="center"/>
        </w:trPr>
        <w:tc>
          <w:tcPr>
            <w:tcW w:w="474" w:type="pct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280CCB" w:rsidP="007F6C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..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7D7629" w:rsidRDefault="00280CCB" w:rsidP="007F6C90">
            <w:pPr>
              <w:spacing w:line="360" w:lineRule="auto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280CCB" w:rsidP="007F6C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280CCB" w:rsidP="007F6C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280CCB" w:rsidP="007F6C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280CCB" w:rsidP="007F6C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7D7629" w:rsidP="007F6C9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280CCB" w:rsidP="007F6C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7629" w:rsidRPr="006F0367" w:rsidRDefault="00280CCB" w:rsidP="007F6C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.</w:t>
            </w:r>
          </w:p>
        </w:tc>
      </w:tr>
    </w:tbl>
    <w:p w:rsidR="007D7629" w:rsidRDefault="00E64152" w:rsidP="007D7629">
      <w:pPr>
        <w:pStyle w:val="ae"/>
        <w:shd w:val="clear" w:color="auto" w:fill="FFFFFF"/>
        <w:spacing w:before="75" w:beforeAutospacing="0" w:after="75" w:afterAutospacing="0" w:line="36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 w:hint="eastAsia"/>
        </w:rPr>
        <w:t>1(value</w:t>
      </w:r>
      <w:r>
        <w:rPr>
          <w:rFonts w:ascii="Courier New" w:hAnsi="Courier New" w:cs="Courier New" w:hint="eastAsia"/>
        </w:rPr>
        <w:t>就是具体的值</w:t>
      </w:r>
      <w:r>
        <w:rPr>
          <w:rFonts w:ascii="Courier New" w:hAnsi="Courier New" w:cs="Courier New"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280CCB" w:rsidTr="00280CCB">
        <w:tc>
          <w:tcPr>
            <w:tcW w:w="4261" w:type="dxa"/>
            <w:shd w:val="clear" w:color="auto" w:fill="auto"/>
          </w:tcPr>
          <w:p w:rsidR="00280CCB" w:rsidRPr="00056E03" w:rsidRDefault="00280CCB" w:rsidP="00E64152">
            <w:pPr>
              <w:jc w:val="center"/>
              <w:rPr>
                <w:rFonts w:ascii="Courier New" w:hAnsi="Courier New" w:cs="Courier New"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4261" w:type="dxa"/>
          </w:tcPr>
          <w:p w:rsidR="00280CCB" w:rsidRDefault="00280CCB" w:rsidP="00E64152">
            <w:pPr>
              <w:jc w:val="center"/>
            </w:pPr>
            <w:r>
              <w:t>V</w:t>
            </w:r>
            <w:r>
              <w:rPr>
                <w:rFonts w:hint="eastAsia"/>
              </w:rPr>
              <w:t>aule</w:t>
            </w:r>
          </w:p>
        </w:tc>
      </w:tr>
      <w:tr w:rsidR="00280CCB" w:rsidTr="00280CCB">
        <w:tc>
          <w:tcPr>
            <w:tcW w:w="4261" w:type="dxa"/>
            <w:shd w:val="clear" w:color="auto" w:fill="auto"/>
          </w:tcPr>
          <w:p w:rsidR="00280CCB" w:rsidRPr="00056E03" w:rsidRDefault="00E64152" w:rsidP="00280C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</w:t>
            </w:r>
            <w:r w:rsidR="00280CCB">
              <w:rPr>
                <w:rFonts w:ascii="Courier New" w:hAnsi="Courier New" w:cs="Courier New" w:hint="eastAsia"/>
              </w:rPr>
              <w:t>:1:id</w:t>
            </w:r>
          </w:p>
        </w:tc>
        <w:tc>
          <w:tcPr>
            <w:tcW w:w="4261" w:type="dxa"/>
          </w:tcPr>
          <w:p w:rsidR="00280CCB" w:rsidRPr="007D7629" w:rsidRDefault="00280CCB" w:rsidP="00280C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280CCB" w:rsidTr="00280CCB">
        <w:tc>
          <w:tcPr>
            <w:tcW w:w="4261" w:type="dxa"/>
            <w:shd w:val="clear" w:color="auto" w:fill="auto"/>
          </w:tcPr>
          <w:p w:rsidR="00280CCB" w:rsidRPr="00056E03" w:rsidRDefault="00E641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</w:t>
            </w:r>
            <w:r w:rsidR="00280CCB">
              <w:rPr>
                <w:rFonts w:ascii="Courier New" w:hAnsi="Courier New" w:cs="Courier New" w:hint="eastAsia"/>
              </w:rPr>
              <w:t>:1:name</w:t>
            </w:r>
          </w:p>
        </w:tc>
        <w:tc>
          <w:tcPr>
            <w:tcW w:w="4261" w:type="dxa"/>
          </w:tcPr>
          <w:p w:rsidR="00280CCB" w:rsidRPr="007D7629" w:rsidRDefault="00280C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系统应用</w:t>
            </w:r>
          </w:p>
        </w:tc>
      </w:tr>
      <w:tr w:rsidR="00280CCB" w:rsidTr="00280CCB">
        <w:tc>
          <w:tcPr>
            <w:tcW w:w="4261" w:type="dxa"/>
            <w:shd w:val="clear" w:color="auto" w:fill="auto"/>
          </w:tcPr>
          <w:p w:rsidR="00280CCB" w:rsidRPr="00056E03" w:rsidRDefault="00E641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</w:t>
            </w:r>
            <w:r w:rsidR="00280CCB">
              <w:rPr>
                <w:rFonts w:ascii="Courier New" w:hAnsi="Courier New" w:cs="Courier New" w:hint="eastAsia"/>
              </w:rPr>
              <w:t>:1:</w:t>
            </w:r>
            <w:r w:rsidR="00280CCB" w:rsidRPr="00280CCB">
              <w:rPr>
                <w:rFonts w:ascii="Courier New" w:hAnsi="Courier New" w:cs="Courier New"/>
              </w:rPr>
              <w:t>sequence</w:t>
            </w:r>
          </w:p>
        </w:tc>
        <w:tc>
          <w:tcPr>
            <w:tcW w:w="4261" w:type="dxa"/>
          </w:tcPr>
          <w:p w:rsidR="00280CCB" w:rsidRPr="007D7629" w:rsidRDefault="00280C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280CCB" w:rsidTr="00280CCB">
        <w:tc>
          <w:tcPr>
            <w:tcW w:w="4261" w:type="dxa"/>
            <w:shd w:val="clear" w:color="auto" w:fill="auto"/>
          </w:tcPr>
          <w:p w:rsidR="00280CCB" w:rsidRPr="00056E03" w:rsidRDefault="00E641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</w:t>
            </w:r>
            <w:r w:rsidR="00280CCB">
              <w:rPr>
                <w:rFonts w:ascii="Courier New" w:hAnsi="Courier New" w:cs="Courier New" w:hint="eastAsia"/>
              </w:rPr>
              <w:t>:1:</w:t>
            </w:r>
            <w:r w:rsidR="00280CCB" w:rsidRPr="00280CCB">
              <w:rPr>
                <w:rFonts w:ascii="Courier New" w:hAnsi="Courier New" w:cs="Courier New"/>
              </w:rPr>
              <w:t>description</w:t>
            </w:r>
          </w:p>
        </w:tc>
        <w:tc>
          <w:tcPr>
            <w:tcW w:w="4261" w:type="dxa"/>
          </w:tcPr>
          <w:p w:rsidR="00280CCB" w:rsidRPr="007D7629" w:rsidRDefault="00280C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这是系统应用的按钮</w:t>
            </w:r>
          </w:p>
        </w:tc>
      </w:tr>
      <w:tr w:rsidR="00280CCB" w:rsidTr="00280CCB">
        <w:tc>
          <w:tcPr>
            <w:tcW w:w="4261" w:type="dxa"/>
            <w:shd w:val="clear" w:color="auto" w:fill="auto"/>
          </w:tcPr>
          <w:p w:rsidR="00280CCB" w:rsidRPr="00056E03" w:rsidRDefault="00E641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</w:t>
            </w:r>
            <w:r w:rsidR="00280CCB">
              <w:rPr>
                <w:rFonts w:ascii="Courier New" w:hAnsi="Courier New" w:cs="Courier New" w:hint="eastAsia"/>
              </w:rPr>
              <w:t>:1:</w:t>
            </w:r>
            <w:r w:rsidR="00280CCB" w:rsidRPr="00280CCB">
              <w:rPr>
                <w:rFonts w:ascii="Courier New" w:hAnsi="Courier New" w:cs="Courier New"/>
              </w:rPr>
              <w:t>logo</w:t>
            </w:r>
          </w:p>
        </w:tc>
        <w:tc>
          <w:tcPr>
            <w:tcW w:w="4261" w:type="dxa"/>
          </w:tcPr>
          <w:p w:rsidR="00280CCB" w:rsidRPr="007D7629" w:rsidRDefault="00280C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图片地址</w:t>
            </w:r>
          </w:p>
        </w:tc>
      </w:tr>
      <w:tr w:rsidR="00280CCB" w:rsidTr="00280CCB">
        <w:tc>
          <w:tcPr>
            <w:tcW w:w="4261" w:type="dxa"/>
            <w:shd w:val="clear" w:color="auto" w:fill="auto"/>
          </w:tcPr>
          <w:p w:rsidR="00280CCB" w:rsidRPr="00056E03" w:rsidRDefault="00E641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</w:t>
            </w:r>
            <w:r w:rsidR="00280CCB">
              <w:rPr>
                <w:rFonts w:ascii="Courier New" w:hAnsi="Courier New" w:cs="Courier New" w:hint="eastAsia"/>
              </w:rPr>
              <w:t>:1:</w:t>
            </w:r>
            <w:r w:rsidR="00280CCB" w:rsidRPr="00280CCB">
              <w:rPr>
                <w:rFonts w:ascii="Courier New" w:hAnsi="Courier New" w:cs="Courier New"/>
              </w:rPr>
              <w:t>url</w:t>
            </w:r>
          </w:p>
        </w:tc>
        <w:tc>
          <w:tcPr>
            <w:tcW w:w="4261" w:type="dxa"/>
          </w:tcPr>
          <w:p w:rsidR="00280CCB" w:rsidRPr="007D7629" w:rsidRDefault="00280C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http://localhost:8080/aa.do</w:t>
            </w:r>
          </w:p>
        </w:tc>
      </w:tr>
      <w:tr w:rsidR="00280CCB" w:rsidTr="00280CCB">
        <w:tc>
          <w:tcPr>
            <w:tcW w:w="4261" w:type="dxa"/>
            <w:shd w:val="clear" w:color="auto" w:fill="auto"/>
          </w:tcPr>
          <w:p w:rsidR="00280CCB" w:rsidRPr="00056E03" w:rsidRDefault="00280C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………</w:t>
            </w:r>
            <w:r>
              <w:rPr>
                <w:rFonts w:ascii="Courier New" w:hAnsi="Courier New" w:cs="Courier New" w:hint="eastAsia"/>
              </w:rPr>
              <w:t>..</w:t>
            </w:r>
          </w:p>
        </w:tc>
        <w:tc>
          <w:tcPr>
            <w:tcW w:w="4261" w:type="dxa"/>
          </w:tcPr>
          <w:p w:rsidR="00280CCB" w:rsidRDefault="00280CCB">
            <w:pPr>
              <w:rPr>
                <w:rFonts w:ascii="Courier New" w:hAnsi="Courier New" w:cs="Courier New"/>
              </w:rPr>
            </w:pPr>
          </w:p>
        </w:tc>
      </w:tr>
    </w:tbl>
    <w:p w:rsidR="006035D7" w:rsidRDefault="006035D7"/>
    <w:p w:rsidR="00DA4E2C" w:rsidRDefault="00DA4E2C" w:rsidP="00DA4E2C">
      <w:r>
        <w:rPr>
          <w:rFonts w:hint="eastAsia"/>
        </w:rPr>
        <w:t>类型</w:t>
      </w:r>
      <w:r>
        <w:rPr>
          <w:rFonts w:hint="eastAsia"/>
        </w:rPr>
        <w:t>2(</w:t>
      </w:r>
      <w:r>
        <w:rPr>
          <w:rFonts w:ascii="Courier New" w:hAnsi="Courier New" w:cs="Courier New" w:hint="eastAsia"/>
        </w:rPr>
        <w:t>value</w:t>
      </w:r>
      <w:r>
        <w:rPr>
          <w:rFonts w:ascii="Courier New" w:hAnsi="Courier New" w:cs="Courier New" w:hint="eastAsia"/>
        </w:rPr>
        <w:t>就是</w:t>
      </w:r>
      <w:r>
        <w:rPr>
          <w:rFonts w:asciiTheme="majorEastAsia" w:eastAsiaTheme="majorEastAsia" w:hAnsiTheme="majorEastAsia" w:cs="Courier New" w:hint="eastAsia"/>
        </w:rPr>
        <w:t>改行的主键值</w:t>
      </w:r>
      <w:r w:rsidRPr="003A7ED7">
        <w:rPr>
          <w:rFonts w:asciiTheme="majorEastAsia" w:eastAsiaTheme="majorEastAsia" w:hAnsiTheme="majorEastAsia" w:cs="Courier New" w:hint="eastAsia"/>
        </w:rPr>
        <w:t>PrimaryKeyValue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DA4E2C" w:rsidTr="007F6C90">
        <w:tc>
          <w:tcPr>
            <w:tcW w:w="4261" w:type="dxa"/>
            <w:shd w:val="clear" w:color="auto" w:fill="auto"/>
          </w:tcPr>
          <w:p w:rsidR="00DA4E2C" w:rsidRPr="00056E03" w:rsidRDefault="00DA4E2C" w:rsidP="007F6C90">
            <w:pPr>
              <w:jc w:val="center"/>
              <w:rPr>
                <w:rFonts w:ascii="Courier New" w:hAnsi="Courier New" w:cs="Courier New"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4261" w:type="dxa"/>
          </w:tcPr>
          <w:p w:rsidR="00DA4E2C" w:rsidRDefault="00DA4E2C" w:rsidP="007F6C90">
            <w:pPr>
              <w:jc w:val="center"/>
            </w:pPr>
            <w:r>
              <w:t>V</w:t>
            </w:r>
            <w:r>
              <w:rPr>
                <w:rFonts w:hint="eastAsia"/>
              </w:rPr>
              <w:t>aule</w:t>
            </w:r>
          </w:p>
        </w:tc>
      </w:tr>
      <w:tr w:rsidR="00DA4E2C" w:rsidTr="00C47D06">
        <w:trPr>
          <w:trHeight w:val="468"/>
        </w:trPr>
        <w:tc>
          <w:tcPr>
            <w:tcW w:w="4261" w:type="dxa"/>
            <w:shd w:val="clear" w:color="auto" w:fill="auto"/>
          </w:tcPr>
          <w:p w:rsidR="00DA4E2C" w:rsidRPr="00056E03" w:rsidRDefault="00DA4E2C" w:rsidP="007F6C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BiMenu:name:</w:t>
            </w:r>
            <w:r w:rsidRPr="00972BCD">
              <w:rPr>
                <w:rFonts w:ascii="Courier New" w:hAnsi="Courier New" w:cs="Courier New" w:hint="eastAsia"/>
              </w:rPr>
              <w:t>系统应用</w:t>
            </w:r>
          </w:p>
        </w:tc>
        <w:tc>
          <w:tcPr>
            <w:tcW w:w="4261" w:type="dxa"/>
          </w:tcPr>
          <w:p w:rsidR="00DA4E2C" w:rsidRPr="007D7629" w:rsidRDefault="00DA4E2C" w:rsidP="007F6C9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DA4E2C" w:rsidTr="007F6C90">
        <w:tc>
          <w:tcPr>
            <w:tcW w:w="4261" w:type="dxa"/>
            <w:shd w:val="clear" w:color="auto" w:fill="auto"/>
          </w:tcPr>
          <w:p w:rsidR="00DA4E2C" w:rsidRDefault="00DA4E2C" w:rsidP="007F6C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BiMenu:</w:t>
            </w:r>
            <w:r w:rsidRPr="00280CCB">
              <w:rPr>
                <w:rFonts w:ascii="Courier New" w:hAnsi="Courier New" w:cs="Courier New"/>
              </w:rPr>
              <w:t>url</w:t>
            </w:r>
            <w:r>
              <w:rPr>
                <w:rFonts w:ascii="Courier New" w:hAnsi="Courier New" w:cs="Courier New" w:hint="eastAsia"/>
              </w:rPr>
              <w:t>:http://www.baidu.com</w:t>
            </w:r>
          </w:p>
        </w:tc>
        <w:tc>
          <w:tcPr>
            <w:tcW w:w="4261" w:type="dxa"/>
          </w:tcPr>
          <w:p w:rsidR="00DA4E2C" w:rsidRDefault="00DA4E2C" w:rsidP="007F6C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</w:tr>
      <w:tr w:rsidR="00DA4E2C" w:rsidTr="007F6C90">
        <w:tc>
          <w:tcPr>
            <w:tcW w:w="4261" w:type="dxa"/>
            <w:shd w:val="clear" w:color="auto" w:fill="auto"/>
          </w:tcPr>
          <w:p w:rsidR="00DA4E2C" w:rsidRPr="00056E03" w:rsidRDefault="00DA4E2C" w:rsidP="007F6C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………</w:t>
            </w:r>
            <w:r>
              <w:rPr>
                <w:rFonts w:ascii="Courier New" w:hAnsi="Courier New" w:cs="Courier New" w:hint="eastAsia"/>
              </w:rPr>
              <w:t>..</w:t>
            </w:r>
          </w:p>
        </w:tc>
        <w:tc>
          <w:tcPr>
            <w:tcW w:w="4261" w:type="dxa"/>
          </w:tcPr>
          <w:p w:rsidR="00DA4E2C" w:rsidRDefault="00DA4E2C" w:rsidP="007F6C90">
            <w:pPr>
              <w:rPr>
                <w:rFonts w:ascii="Courier New" w:hAnsi="Courier New" w:cs="Courier New"/>
              </w:rPr>
            </w:pPr>
          </w:p>
        </w:tc>
      </w:tr>
    </w:tbl>
    <w:p w:rsidR="00DA4E2C" w:rsidRDefault="00DA4E2C" w:rsidP="00DA4E2C"/>
    <w:p w:rsidR="00DA4E2C" w:rsidRDefault="00DA4E2C" w:rsidP="00DA4E2C"/>
    <w:p w:rsidR="00DA4E2C" w:rsidRDefault="00DA4E2C" w:rsidP="00DA4E2C"/>
    <w:p w:rsidR="00E64152" w:rsidRDefault="00E64152" w:rsidP="00DA4E2C">
      <w:r>
        <w:rPr>
          <w:rFonts w:hint="eastAsia"/>
        </w:rPr>
        <w:t>类型</w:t>
      </w:r>
      <w:r w:rsidR="00DA4E2C">
        <w:rPr>
          <w:rFonts w:hint="eastAsia"/>
        </w:rPr>
        <w:t>3</w:t>
      </w:r>
      <w:r>
        <w:rPr>
          <w:rFonts w:hint="eastAsia"/>
        </w:rPr>
        <w:t>(value</w:t>
      </w:r>
      <w:r>
        <w:rPr>
          <w:rFonts w:hint="eastAsia"/>
        </w:rPr>
        <w:t>是改行数据的</w:t>
      </w:r>
      <w:r>
        <w:rPr>
          <w:rFonts w:hint="eastAsia"/>
        </w:rPr>
        <w:t>jason</w:t>
      </w:r>
      <w:r>
        <w:rPr>
          <w:rFonts w:hint="eastAsia"/>
        </w:rPr>
        <w:t>格式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E64152" w:rsidTr="00E64152">
        <w:tc>
          <w:tcPr>
            <w:tcW w:w="4261" w:type="dxa"/>
            <w:shd w:val="clear" w:color="auto" w:fill="auto"/>
          </w:tcPr>
          <w:p w:rsidR="00E64152" w:rsidRPr="00056E03" w:rsidRDefault="00E64152" w:rsidP="007F6C90">
            <w:pPr>
              <w:jc w:val="center"/>
              <w:rPr>
                <w:rFonts w:ascii="Courier New" w:hAnsi="Courier New" w:cs="Courier New"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4261" w:type="dxa"/>
          </w:tcPr>
          <w:p w:rsidR="00E64152" w:rsidRDefault="00E64152" w:rsidP="007F6C90">
            <w:pPr>
              <w:jc w:val="center"/>
            </w:pPr>
            <w:r>
              <w:t>V</w:t>
            </w:r>
            <w:r>
              <w:rPr>
                <w:rFonts w:hint="eastAsia"/>
              </w:rPr>
              <w:t>aule</w:t>
            </w:r>
          </w:p>
        </w:tc>
      </w:tr>
      <w:tr w:rsidR="00E64152" w:rsidTr="00972BCD">
        <w:trPr>
          <w:trHeight w:val="1508"/>
        </w:trPr>
        <w:tc>
          <w:tcPr>
            <w:tcW w:w="4261" w:type="dxa"/>
            <w:shd w:val="clear" w:color="auto" w:fill="auto"/>
          </w:tcPr>
          <w:p w:rsidR="00E64152" w:rsidRPr="00056E03" w:rsidRDefault="00E64152" w:rsidP="007F6C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BiMenu:1</w:t>
            </w:r>
          </w:p>
        </w:tc>
        <w:tc>
          <w:tcPr>
            <w:tcW w:w="4261" w:type="dxa"/>
          </w:tcPr>
          <w:p w:rsidR="00972BCD" w:rsidRPr="00972BCD" w:rsidRDefault="00972BCD" w:rsidP="00972BCD">
            <w:pPr>
              <w:rPr>
                <w:rFonts w:ascii="Courier New" w:hAnsi="Courier New" w:cs="Courier New"/>
              </w:rPr>
            </w:pPr>
            <w:r w:rsidRPr="00972BCD">
              <w:rPr>
                <w:rFonts w:ascii="Courier New" w:hAnsi="Courier New" w:cs="Courier New"/>
              </w:rPr>
              <w:t>{</w:t>
            </w:r>
          </w:p>
          <w:p w:rsidR="00972BCD" w:rsidRPr="00972BCD" w:rsidRDefault="00972BCD" w:rsidP="00972BCD">
            <w:pPr>
              <w:rPr>
                <w:rFonts w:ascii="Courier New" w:hAnsi="Courier New" w:cs="Courier New"/>
              </w:rPr>
            </w:pPr>
            <w:r w:rsidRPr="00972BCD">
              <w:rPr>
                <w:rFonts w:ascii="Courier New" w:hAnsi="Courier New" w:cs="Courier New"/>
              </w:rPr>
              <w:t xml:space="preserve">    "id": "1",</w:t>
            </w:r>
          </w:p>
          <w:p w:rsidR="00972BCD" w:rsidRPr="00972BCD" w:rsidRDefault="00972BCD" w:rsidP="00972BCD">
            <w:pPr>
              <w:rPr>
                <w:rFonts w:ascii="Courier New" w:hAnsi="Courier New" w:cs="Courier New"/>
              </w:rPr>
            </w:pPr>
            <w:r w:rsidRPr="00972BCD">
              <w:rPr>
                <w:rFonts w:ascii="Courier New" w:hAnsi="Courier New" w:cs="Courier New" w:hint="eastAsia"/>
              </w:rPr>
              <w:t xml:space="preserve">    "name": "</w:t>
            </w:r>
            <w:r w:rsidRPr="00972BCD">
              <w:rPr>
                <w:rFonts w:ascii="Courier New" w:hAnsi="Courier New" w:cs="Courier New" w:hint="eastAsia"/>
              </w:rPr>
              <w:t>系统应用</w:t>
            </w:r>
            <w:r w:rsidRPr="00972BCD">
              <w:rPr>
                <w:rFonts w:ascii="Courier New" w:hAnsi="Courier New" w:cs="Courier New" w:hint="eastAsia"/>
              </w:rPr>
              <w:t>",</w:t>
            </w:r>
          </w:p>
          <w:p w:rsidR="00972BCD" w:rsidRPr="00972BCD" w:rsidRDefault="00972BCD" w:rsidP="00972BCD">
            <w:pPr>
              <w:rPr>
                <w:rFonts w:ascii="Courier New" w:hAnsi="Courier New" w:cs="Courier New"/>
              </w:rPr>
            </w:pPr>
            <w:r w:rsidRPr="00972BCD">
              <w:rPr>
                <w:rFonts w:ascii="Courier New" w:hAnsi="Courier New" w:cs="Courier New"/>
              </w:rPr>
              <w:t xml:space="preserve">    " sequence ": "1",</w:t>
            </w:r>
          </w:p>
          <w:p w:rsidR="00972BCD" w:rsidRPr="00972BCD" w:rsidRDefault="00972BCD" w:rsidP="00972BCD">
            <w:pPr>
              <w:rPr>
                <w:rFonts w:ascii="Courier New" w:hAnsi="Courier New" w:cs="Courier New"/>
              </w:rPr>
            </w:pPr>
            <w:r w:rsidRPr="00972BCD">
              <w:rPr>
                <w:rFonts w:ascii="Courier New" w:hAnsi="Courier New" w:cs="Courier New" w:hint="eastAsia"/>
              </w:rPr>
              <w:t xml:space="preserve">    " description ": "</w:t>
            </w:r>
            <w:r w:rsidRPr="00972BCD">
              <w:rPr>
                <w:rFonts w:ascii="Courier New" w:hAnsi="Courier New" w:cs="Courier New" w:hint="eastAsia"/>
              </w:rPr>
              <w:t>这是系统应用的按钮</w:t>
            </w:r>
            <w:r w:rsidRPr="00972BCD">
              <w:rPr>
                <w:rFonts w:ascii="Courier New" w:hAnsi="Courier New" w:cs="Courier New" w:hint="eastAsia"/>
              </w:rPr>
              <w:t>"</w:t>
            </w:r>
          </w:p>
          <w:p w:rsidR="00E64152" w:rsidRPr="007D7629" w:rsidRDefault="00972BCD" w:rsidP="00972BCD">
            <w:pPr>
              <w:jc w:val="left"/>
              <w:rPr>
                <w:rFonts w:ascii="Courier New" w:hAnsi="Courier New" w:cs="Courier New"/>
              </w:rPr>
            </w:pPr>
            <w:r w:rsidRPr="00972BCD">
              <w:rPr>
                <w:rFonts w:ascii="Courier New" w:hAnsi="Courier New" w:cs="Courier New"/>
              </w:rPr>
              <w:t>}</w:t>
            </w:r>
          </w:p>
        </w:tc>
      </w:tr>
      <w:tr w:rsidR="00E64152" w:rsidTr="00E64152">
        <w:tc>
          <w:tcPr>
            <w:tcW w:w="4261" w:type="dxa"/>
            <w:shd w:val="clear" w:color="auto" w:fill="auto"/>
          </w:tcPr>
          <w:p w:rsidR="00E64152" w:rsidRDefault="00E64152" w:rsidP="00E641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BiMenu:2</w:t>
            </w:r>
          </w:p>
        </w:tc>
        <w:tc>
          <w:tcPr>
            <w:tcW w:w="4261" w:type="dxa"/>
          </w:tcPr>
          <w:p w:rsidR="00E64152" w:rsidRDefault="005B0E48" w:rsidP="007F6C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……</w:t>
            </w:r>
            <w:r>
              <w:rPr>
                <w:rFonts w:ascii="Courier New" w:hAnsi="Courier New" w:cs="Courier New" w:hint="eastAsia"/>
              </w:rPr>
              <w:t>..</w:t>
            </w:r>
          </w:p>
        </w:tc>
      </w:tr>
      <w:tr w:rsidR="00E64152" w:rsidTr="00E64152">
        <w:tc>
          <w:tcPr>
            <w:tcW w:w="4261" w:type="dxa"/>
            <w:shd w:val="clear" w:color="auto" w:fill="auto"/>
          </w:tcPr>
          <w:p w:rsidR="00E64152" w:rsidRPr="00056E03" w:rsidRDefault="00E64152" w:rsidP="007F6C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………</w:t>
            </w:r>
            <w:r>
              <w:rPr>
                <w:rFonts w:ascii="Courier New" w:hAnsi="Courier New" w:cs="Courier New" w:hint="eastAsia"/>
              </w:rPr>
              <w:t>..</w:t>
            </w:r>
          </w:p>
        </w:tc>
        <w:tc>
          <w:tcPr>
            <w:tcW w:w="4261" w:type="dxa"/>
          </w:tcPr>
          <w:p w:rsidR="00E64152" w:rsidRDefault="00E64152" w:rsidP="007F6C90">
            <w:pPr>
              <w:rPr>
                <w:rFonts w:ascii="Courier New" w:hAnsi="Courier New" w:cs="Courier New"/>
              </w:rPr>
            </w:pPr>
          </w:p>
        </w:tc>
      </w:tr>
    </w:tbl>
    <w:p w:rsidR="00E64152" w:rsidRDefault="00E64152"/>
    <w:p w:rsidR="00DA4E2C" w:rsidRDefault="00DA4E2C" w:rsidP="00C47D06">
      <w:r>
        <w:rPr>
          <w:rFonts w:hint="eastAsia"/>
        </w:rPr>
        <w:t>类型</w:t>
      </w:r>
      <w:r w:rsidR="00C47D06">
        <w:rPr>
          <w:rFonts w:hint="eastAsia"/>
        </w:rPr>
        <w:t>4</w:t>
      </w:r>
      <w:r>
        <w:rPr>
          <w:rFonts w:hint="eastAsia"/>
        </w:rPr>
        <w:t>(value</w:t>
      </w:r>
      <w:r>
        <w:rPr>
          <w:rFonts w:hint="eastAsia"/>
        </w:rPr>
        <w:t>是改行</w:t>
      </w:r>
      <w:r w:rsidR="00C47D06">
        <w:rPr>
          <w:rFonts w:hint="eastAsia"/>
        </w:rPr>
        <w:t>数据的</w:t>
      </w:r>
      <w:r w:rsidR="00C47D06">
        <w:rPr>
          <w:rFonts w:asciiTheme="majorEastAsia" w:eastAsiaTheme="majorEastAsia" w:hAnsiTheme="majorEastAsia" w:cs="Courier New" w:hint="eastAsia"/>
        </w:rPr>
        <w:t>主键值</w:t>
      </w:r>
      <w:r w:rsidR="00C47D06" w:rsidRPr="003A7ED7">
        <w:rPr>
          <w:rFonts w:asciiTheme="majorEastAsia" w:eastAsiaTheme="majorEastAsia" w:hAnsiTheme="majorEastAsia" w:cs="Courier New" w:hint="eastAsia"/>
        </w:rPr>
        <w:t>PrimaryKeyValue</w:t>
      </w:r>
      <w:r>
        <w:rPr>
          <w:rFonts w:hint="eastAsia"/>
        </w:rPr>
        <w:t>)</w:t>
      </w:r>
    </w:p>
    <w:p w:rsidR="00DA4E2C" w:rsidRDefault="00DA4E2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DA4E2C" w:rsidTr="007F6C90">
        <w:tc>
          <w:tcPr>
            <w:tcW w:w="4261" w:type="dxa"/>
            <w:shd w:val="clear" w:color="auto" w:fill="auto"/>
          </w:tcPr>
          <w:bookmarkEnd w:id="24"/>
          <w:p w:rsidR="00DA4E2C" w:rsidRPr="00056E03" w:rsidRDefault="00DA4E2C" w:rsidP="007F6C90">
            <w:pPr>
              <w:jc w:val="center"/>
              <w:rPr>
                <w:rFonts w:ascii="Courier New" w:hAnsi="Courier New" w:cs="Courier New"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4261" w:type="dxa"/>
          </w:tcPr>
          <w:p w:rsidR="00DA4E2C" w:rsidRDefault="00DA4E2C" w:rsidP="007F6C90">
            <w:pPr>
              <w:jc w:val="center"/>
            </w:pPr>
            <w:r>
              <w:t>V</w:t>
            </w:r>
            <w:r>
              <w:rPr>
                <w:rFonts w:hint="eastAsia"/>
              </w:rPr>
              <w:t>aule</w:t>
            </w:r>
          </w:p>
        </w:tc>
      </w:tr>
      <w:tr w:rsidR="00DA4E2C" w:rsidTr="00C47D06">
        <w:trPr>
          <w:trHeight w:val="409"/>
        </w:trPr>
        <w:tc>
          <w:tcPr>
            <w:tcW w:w="4261" w:type="dxa"/>
            <w:shd w:val="clear" w:color="auto" w:fill="auto"/>
          </w:tcPr>
          <w:p w:rsidR="00DA4E2C" w:rsidRPr="00056E03" w:rsidRDefault="00DA4E2C" w:rsidP="007F6C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</w:t>
            </w:r>
            <w:r w:rsidR="00C47D06">
              <w:rPr>
                <w:rFonts w:ascii="Courier New" w:hAnsi="Courier New" w:cs="Courier New" w:hint="eastAsia"/>
              </w:rPr>
              <w:t>:index:id</w:t>
            </w:r>
          </w:p>
        </w:tc>
        <w:tc>
          <w:tcPr>
            <w:tcW w:w="4261" w:type="dxa"/>
          </w:tcPr>
          <w:p w:rsidR="00DA4E2C" w:rsidRPr="007D7629" w:rsidRDefault="00172D95" w:rsidP="007F6C9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BiMenu:</w:t>
            </w:r>
            <w:r w:rsidR="00C47D06">
              <w:rPr>
                <w:rFonts w:ascii="Courier New" w:hAnsi="Courier New" w:cs="Courier New" w:hint="eastAsia"/>
              </w:rPr>
              <w:t>1</w:t>
            </w:r>
          </w:p>
        </w:tc>
      </w:tr>
      <w:tr w:rsidR="00DA4E2C" w:rsidTr="007F6C90">
        <w:tc>
          <w:tcPr>
            <w:tcW w:w="4261" w:type="dxa"/>
            <w:shd w:val="clear" w:color="auto" w:fill="auto"/>
          </w:tcPr>
          <w:p w:rsidR="00DA4E2C" w:rsidRDefault="00C47D06" w:rsidP="007F6C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BiMenu:index:id</w:t>
            </w:r>
          </w:p>
        </w:tc>
        <w:tc>
          <w:tcPr>
            <w:tcW w:w="4261" w:type="dxa"/>
          </w:tcPr>
          <w:p w:rsidR="00DA4E2C" w:rsidRDefault="00172D95" w:rsidP="007F6C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BiMenu:</w:t>
            </w:r>
            <w:r w:rsidR="00C47D06">
              <w:rPr>
                <w:rFonts w:ascii="Courier New" w:hAnsi="Courier New" w:cs="Courier New" w:hint="eastAsia"/>
              </w:rPr>
              <w:t>2</w:t>
            </w:r>
          </w:p>
        </w:tc>
      </w:tr>
      <w:tr w:rsidR="00DA4E2C" w:rsidTr="007F6C90">
        <w:tc>
          <w:tcPr>
            <w:tcW w:w="4261" w:type="dxa"/>
            <w:shd w:val="clear" w:color="auto" w:fill="auto"/>
          </w:tcPr>
          <w:p w:rsidR="00DA4E2C" w:rsidRPr="00056E03" w:rsidRDefault="00C47D06" w:rsidP="007F6C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BiMenu:index:id</w:t>
            </w:r>
          </w:p>
        </w:tc>
        <w:tc>
          <w:tcPr>
            <w:tcW w:w="4261" w:type="dxa"/>
          </w:tcPr>
          <w:p w:rsidR="00DA4E2C" w:rsidRDefault="00172D95" w:rsidP="007F6C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BiMenu:</w:t>
            </w:r>
            <w:r w:rsidR="00C47D06">
              <w:rPr>
                <w:rFonts w:ascii="Courier New" w:hAnsi="Courier New" w:cs="Courier New" w:hint="eastAsia"/>
              </w:rPr>
              <w:t>3</w:t>
            </w:r>
          </w:p>
        </w:tc>
      </w:tr>
    </w:tbl>
    <w:p w:rsidR="006035D7" w:rsidRDefault="006035D7">
      <w:pPr>
        <w:rPr>
          <w:rFonts w:hint="eastAsia"/>
        </w:rPr>
      </w:pPr>
    </w:p>
    <w:p w:rsidR="00172D95" w:rsidRDefault="00172D95" w:rsidP="00172D95">
      <w:r>
        <w:rPr>
          <w:rFonts w:hint="eastAsia"/>
        </w:rPr>
        <w:t>类型</w:t>
      </w:r>
      <w:r>
        <w:rPr>
          <w:rFonts w:hint="eastAsia"/>
        </w:rPr>
        <w:t>5(value</w:t>
      </w:r>
      <w:r>
        <w:rPr>
          <w:rFonts w:hint="eastAsia"/>
        </w:rPr>
        <w:t>是改行数据的</w:t>
      </w:r>
      <w:r>
        <w:rPr>
          <w:rFonts w:asciiTheme="majorEastAsia" w:eastAsiaTheme="majorEastAsia" w:hAnsiTheme="majorEastAsia" w:cs="Courier New" w:hint="eastAsia"/>
        </w:rPr>
        <w:t>主键值</w:t>
      </w:r>
      <w:r w:rsidRPr="003A7ED7">
        <w:rPr>
          <w:rFonts w:asciiTheme="majorEastAsia" w:eastAsiaTheme="majorEastAsia" w:hAnsiTheme="majorEastAsia" w:cs="Courier New" w:hint="eastAsia"/>
        </w:rPr>
        <w:t>PrimaryKeyValue</w:t>
      </w:r>
      <w:r>
        <w:rPr>
          <w:rFonts w:hint="eastAsia"/>
        </w:rPr>
        <w:t>)</w:t>
      </w:r>
    </w:p>
    <w:p w:rsidR="00172D95" w:rsidRDefault="00172D95" w:rsidP="00172D9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172D95" w:rsidTr="00233DCF">
        <w:tc>
          <w:tcPr>
            <w:tcW w:w="4261" w:type="dxa"/>
            <w:shd w:val="clear" w:color="auto" w:fill="auto"/>
          </w:tcPr>
          <w:p w:rsidR="00172D95" w:rsidRPr="00056E03" w:rsidRDefault="00172D95" w:rsidP="00233DCF">
            <w:pPr>
              <w:jc w:val="center"/>
              <w:rPr>
                <w:rFonts w:ascii="Courier New" w:hAnsi="Courier New" w:cs="Courier New"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4261" w:type="dxa"/>
          </w:tcPr>
          <w:p w:rsidR="00172D95" w:rsidRDefault="00172D95" w:rsidP="00233DCF">
            <w:pPr>
              <w:jc w:val="center"/>
            </w:pPr>
            <w:r>
              <w:t>V</w:t>
            </w:r>
            <w:r>
              <w:rPr>
                <w:rFonts w:hint="eastAsia"/>
              </w:rPr>
              <w:t>aule</w:t>
            </w:r>
          </w:p>
        </w:tc>
      </w:tr>
      <w:tr w:rsidR="00172D95" w:rsidTr="00233DCF">
        <w:trPr>
          <w:trHeight w:val="409"/>
        </w:trPr>
        <w:tc>
          <w:tcPr>
            <w:tcW w:w="4261" w:type="dxa"/>
            <w:shd w:val="clear" w:color="auto" w:fill="auto"/>
          </w:tcPr>
          <w:p w:rsidR="00172D95" w:rsidRPr="00056E03" w:rsidRDefault="00172D95" w:rsidP="00172D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BiMenu:sort:</w:t>
            </w:r>
            <w:r w:rsidR="00DB78D6" w:rsidRPr="00280CCB">
              <w:rPr>
                <w:rFonts w:ascii="Courier New" w:hAnsi="Courier New" w:cs="Courier New"/>
              </w:rPr>
              <w:t>sequence</w:t>
            </w:r>
          </w:p>
        </w:tc>
        <w:tc>
          <w:tcPr>
            <w:tcW w:w="4261" w:type="dxa"/>
          </w:tcPr>
          <w:p w:rsidR="00172D95" w:rsidRPr="007D7629" w:rsidRDefault="00172D95" w:rsidP="00233DCF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BiMenu:1</w:t>
            </w:r>
          </w:p>
        </w:tc>
      </w:tr>
      <w:tr w:rsidR="00172D95" w:rsidTr="00233DCF">
        <w:tc>
          <w:tcPr>
            <w:tcW w:w="4261" w:type="dxa"/>
            <w:shd w:val="clear" w:color="auto" w:fill="auto"/>
          </w:tcPr>
          <w:p w:rsidR="00172D95" w:rsidRDefault="00172D95" w:rsidP="00233DC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BiMenu:sort:</w:t>
            </w:r>
            <w:r w:rsidR="00DB78D6" w:rsidRPr="00280CCB">
              <w:rPr>
                <w:rFonts w:ascii="Courier New" w:hAnsi="Courier New" w:cs="Courier New"/>
              </w:rPr>
              <w:t>sequence</w:t>
            </w:r>
          </w:p>
        </w:tc>
        <w:tc>
          <w:tcPr>
            <w:tcW w:w="4261" w:type="dxa"/>
          </w:tcPr>
          <w:p w:rsidR="00172D95" w:rsidRDefault="00172D95" w:rsidP="00233DC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BiMenu:2</w:t>
            </w:r>
          </w:p>
        </w:tc>
      </w:tr>
      <w:tr w:rsidR="00172D95" w:rsidTr="00233DCF">
        <w:tc>
          <w:tcPr>
            <w:tcW w:w="4261" w:type="dxa"/>
            <w:shd w:val="clear" w:color="auto" w:fill="auto"/>
          </w:tcPr>
          <w:p w:rsidR="00172D95" w:rsidRPr="00056E03" w:rsidRDefault="00172D95" w:rsidP="00233DC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BiMenu:sort:</w:t>
            </w:r>
            <w:r w:rsidR="00DB78D6" w:rsidRPr="00280CCB">
              <w:rPr>
                <w:rFonts w:ascii="Courier New" w:hAnsi="Courier New" w:cs="Courier New"/>
              </w:rPr>
              <w:t>sequence</w:t>
            </w:r>
          </w:p>
        </w:tc>
        <w:tc>
          <w:tcPr>
            <w:tcW w:w="4261" w:type="dxa"/>
          </w:tcPr>
          <w:p w:rsidR="00172D95" w:rsidRDefault="00172D95" w:rsidP="00233DC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BiMenu:3</w:t>
            </w:r>
          </w:p>
        </w:tc>
      </w:tr>
    </w:tbl>
    <w:p w:rsidR="00172D95" w:rsidRDefault="00172D95"/>
    <w:p w:rsidR="00BB7704" w:rsidRDefault="00BB7704" w:rsidP="00BB7704">
      <w:pPr>
        <w:pStyle w:val="2"/>
      </w:pPr>
      <w:bookmarkStart w:id="27" w:name="_Toc419732499"/>
      <w:r>
        <w:rPr>
          <w:rFonts w:hint="eastAsia"/>
        </w:rPr>
        <w:t>命名规则意义</w:t>
      </w:r>
      <w:bookmarkEnd w:id="27"/>
    </w:p>
    <w:p w:rsidR="00BB7704" w:rsidRDefault="00BB7704" w:rsidP="00BB7704">
      <w:pPr>
        <w:numPr>
          <w:ilvl w:val="0"/>
          <w:numId w:val="6"/>
        </w:numPr>
      </w:pPr>
      <w:r>
        <w:rPr>
          <w:rFonts w:hint="eastAsia"/>
        </w:rPr>
        <w:t>类型</w:t>
      </w:r>
      <w:r>
        <w:rPr>
          <w:rFonts w:hint="eastAsia"/>
        </w:rPr>
        <w:t>1</w:t>
      </w:r>
    </w:p>
    <w:p w:rsidR="00BB7704" w:rsidRDefault="00BB7704" w:rsidP="00BB7704">
      <w:r>
        <w:rPr>
          <w:rFonts w:hint="eastAsia"/>
        </w:rPr>
        <w:t>场景：比如我们登陆一个系统，首先是输入登录名和登陆密码</w:t>
      </w:r>
      <w:r>
        <w:rPr>
          <w:rFonts w:hint="eastAsia"/>
        </w:rPr>
        <w:t>,</w:t>
      </w:r>
      <w:r>
        <w:rPr>
          <w:rFonts w:hint="eastAsia"/>
        </w:rPr>
        <w:t>假设</w:t>
      </w:r>
      <w:r>
        <w:rPr>
          <w:rFonts w:hint="eastAsia"/>
        </w:rPr>
        <w:t>username</w:t>
      </w:r>
      <w:r>
        <w:rPr>
          <w:rFonts w:hint="eastAsia"/>
        </w:rPr>
        <w:t>唯一，后台有类似的</w:t>
      </w:r>
      <w:r>
        <w:rPr>
          <w:rFonts w:hint="eastAsia"/>
        </w:rPr>
        <w:t xml:space="preserve">sql. </w:t>
      </w:r>
    </w:p>
    <w:p w:rsidR="00BB7704" w:rsidRPr="00BB7704" w:rsidRDefault="00BB7704" w:rsidP="00BB7704"/>
    <w:tbl>
      <w:tblPr>
        <w:tblStyle w:val="af4"/>
        <w:tblW w:w="0" w:type="auto"/>
        <w:tblLook w:val="04A0"/>
      </w:tblPr>
      <w:tblGrid>
        <w:gridCol w:w="9430"/>
      </w:tblGrid>
      <w:tr w:rsidR="00BB7704" w:rsidTr="00BB7704">
        <w:tc>
          <w:tcPr>
            <w:tcW w:w="9430" w:type="dxa"/>
          </w:tcPr>
          <w:p w:rsidR="00BB7704" w:rsidRDefault="00BB7704" w:rsidP="00BB7704">
            <w:r>
              <w:rPr>
                <w:rFonts w:hint="eastAsia"/>
              </w:rPr>
              <w:t>select * from tc_user where user_name=? and user_pass=?</w:t>
            </w:r>
          </w:p>
        </w:tc>
      </w:tr>
    </w:tbl>
    <w:p w:rsidR="008F0F3A" w:rsidRDefault="008F0F3A" w:rsidP="00BB7704"/>
    <w:p w:rsidR="008F0F3A" w:rsidRDefault="008F0F3A" w:rsidP="00BB7704"/>
    <w:p w:rsidR="008F0F3A" w:rsidRDefault="008F0F3A" w:rsidP="00BB7704"/>
    <w:p w:rsidR="008F0F3A" w:rsidRDefault="008F0F3A" w:rsidP="00BB7704"/>
    <w:p w:rsidR="008F0F3A" w:rsidRDefault="008F0F3A" w:rsidP="00BB7704"/>
    <w:p w:rsidR="00BB7704" w:rsidRDefault="00BB7704" w:rsidP="00BB7704">
      <w:r>
        <w:t>R</w:t>
      </w:r>
      <w:r>
        <w:rPr>
          <w:rFonts w:hint="eastAsia"/>
        </w:rPr>
        <w:t>edis</w:t>
      </w:r>
      <w:r>
        <w:rPr>
          <w:rFonts w:hint="eastAsia"/>
        </w:rPr>
        <w:t>替代</w:t>
      </w:r>
    </w:p>
    <w:tbl>
      <w:tblPr>
        <w:tblStyle w:val="af4"/>
        <w:tblW w:w="0" w:type="auto"/>
        <w:tblLook w:val="04A0"/>
      </w:tblPr>
      <w:tblGrid>
        <w:gridCol w:w="9430"/>
      </w:tblGrid>
      <w:tr w:rsidR="00BB7704" w:rsidTr="00BB7704">
        <w:tc>
          <w:tcPr>
            <w:tcW w:w="9430" w:type="dxa"/>
          </w:tcPr>
          <w:p w:rsidR="00BB7704" w:rsidRDefault="00BB7704" w:rsidP="00BB77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Sort&lt;String&gt; setKey=keys(</w:t>
            </w:r>
            <w:r>
              <w:t>“</w:t>
            </w:r>
            <w:r>
              <w:rPr>
                <w:rFonts w:hint="eastAsia"/>
              </w:rPr>
              <w:t>User:*:userName</w:t>
            </w:r>
            <w:r>
              <w:t>”</w:t>
            </w:r>
            <w:r>
              <w:rPr>
                <w:rFonts w:hint="eastAsia"/>
              </w:rPr>
              <w:t>)//</w:t>
            </w:r>
            <w:r>
              <w:rPr>
                <w:rFonts w:hint="eastAsia"/>
              </w:rPr>
              <w:t>获取所有带</w:t>
            </w:r>
            <w:r>
              <w:rPr>
                <w:rFonts w:hint="eastAsia"/>
              </w:rPr>
              <w:t>User:*:userName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</w:t>
            </w:r>
          </w:p>
          <w:p w:rsidR="00BB7704" w:rsidRDefault="00BB7704" w:rsidP="00BB770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、验证用户名是否存在</w:t>
            </w:r>
          </w:p>
          <w:p w:rsidR="00BB7704" w:rsidRDefault="00BB7704" w:rsidP="00BB770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、若存在查询到指定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，继续第四步，若不存在，返回。</w:t>
            </w:r>
          </w:p>
          <w:p w:rsidR="00BB7704" w:rsidRDefault="008F0F3A" w:rsidP="00BB770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、验证密码是否一致</w:t>
            </w:r>
          </w:p>
          <w:p w:rsidR="00BB7704" w:rsidRDefault="008F0F3A" w:rsidP="008F0F3A">
            <w:r>
              <w:rPr>
                <w:rFonts w:hint="eastAsia"/>
              </w:rPr>
              <w:t>String pass=get(</w:t>
            </w:r>
            <w:r>
              <w:t>“</w:t>
            </w:r>
            <w:r>
              <w:rPr>
                <w:rFonts w:hint="eastAsia"/>
              </w:rPr>
              <w:t>user:id:pass</w:t>
            </w:r>
            <w:r>
              <w:t>”</w:t>
            </w:r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得到缓存的</w:t>
            </w:r>
            <w:r>
              <w:rPr>
                <w:rFonts w:hint="eastAsia"/>
              </w:rPr>
              <w:t>pass</w:t>
            </w:r>
          </w:p>
          <w:p w:rsidR="00BB7704" w:rsidRDefault="008F0F3A" w:rsidP="00BB7704">
            <w:r>
              <w:t>I</w:t>
            </w:r>
            <w:r>
              <w:rPr>
                <w:rFonts w:hint="eastAsia"/>
              </w:rPr>
              <w:t>f(inputpass.equal(pass)//</w:t>
            </w:r>
            <w:r>
              <w:rPr>
                <w:rFonts w:hint="eastAsia"/>
              </w:rPr>
              <w:t>略</w:t>
            </w:r>
          </w:p>
        </w:tc>
      </w:tr>
    </w:tbl>
    <w:p w:rsidR="00BB7704" w:rsidRPr="00BB7704" w:rsidRDefault="00BB7704" w:rsidP="00BB7704"/>
    <w:p w:rsidR="00BB7704" w:rsidRDefault="00BB7704" w:rsidP="00BB7704"/>
    <w:p w:rsidR="00BB7704" w:rsidRDefault="00BB7704" w:rsidP="00BB7704">
      <w:pPr>
        <w:numPr>
          <w:ilvl w:val="0"/>
          <w:numId w:val="6"/>
        </w:numPr>
      </w:pPr>
      <w:r>
        <w:rPr>
          <w:rFonts w:hint="eastAsia"/>
        </w:rPr>
        <w:t>类型</w:t>
      </w:r>
      <w:r>
        <w:rPr>
          <w:rFonts w:hint="eastAsia"/>
        </w:rPr>
        <w:t>2</w:t>
      </w:r>
    </w:p>
    <w:p w:rsidR="008F0F3A" w:rsidRDefault="008F0F3A" w:rsidP="008F0F3A">
      <w:pPr>
        <w:ind w:left="420"/>
      </w:pPr>
      <w:r>
        <w:rPr>
          <w:rFonts w:hint="eastAsia"/>
        </w:rPr>
        <w:t>场景：比如我们查询数据的时候，需要返回一个结果集，数据库</w:t>
      </w:r>
      <w:r>
        <w:rPr>
          <w:rFonts w:hint="eastAsia"/>
        </w:rPr>
        <w:t>sql</w:t>
      </w:r>
      <w:r>
        <w:rPr>
          <w:rFonts w:hint="eastAsia"/>
        </w:rPr>
        <w:t>是这样的。</w:t>
      </w:r>
    </w:p>
    <w:p w:rsidR="008F0F3A" w:rsidRDefault="008F0F3A" w:rsidP="008F0F3A">
      <w:pPr>
        <w:ind w:left="420"/>
      </w:pPr>
      <w:r>
        <w:t>S</w:t>
      </w:r>
      <w:r>
        <w:rPr>
          <w:rFonts w:hint="eastAsia"/>
        </w:rPr>
        <w:t>ql:</w:t>
      </w:r>
    </w:p>
    <w:tbl>
      <w:tblPr>
        <w:tblStyle w:val="af4"/>
        <w:tblW w:w="0" w:type="auto"/>
        <w:tblInd w:w="420" w:type="dxa"/>
        <w:tblLook w:val="04A0"/>
      </w:tblPr>
      <w:tblGrid>
        <w:gridCol w:w="9010"/>
      </w:tblGrid>
      <w:tr w:rsidR="008F0F3A" w:rsidTr="008F0F3A">
        <w:tc>
          <w:tcPr>
            <w:tcW w:w="9430" w:type="dxa"/>
          </w:tcPr>
          <w:p w:rsidR="008F0F3A" w:rsidRDefault="008F0F3A" w:rsidP="008F0F3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select * from tcnote where note_id =?//</w:t>
            </w:r>
            <w:r>
              <w:rPr>
                <w:rFonts w:hint="eastAsia"/>
              </w:rPr>
              <w:t>知道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</w:p>
          <w:p w:rsidR="008F0F3A" w:rsidRDefault="008F0F3A" w:rsidP="007F6C9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select * from tcnote where note_name=</w:t>
            </w:r>
            <w:r w:rsidR="007F6C90">
              <w:t>’</w:t>
            </w:r>
            <w:r w:rsidR="007F6C90">
              <w:rPr>
                <w:rFonts w:hint="eastAsia"/>
              </w:rPr>
              <w:t xml:space="preserve"> redis</w:t>
            </w:r>
            <w:r w:rsidR="007F6C90">
              <w:rPr>
                <w:rFonts w:hint="eastAsia"/>
              </w:rPr>
              <w:t>学习</w:t>
            </w:r>
            <w:r w:rsidR="007F6C90">
              <w:t>’</w:t>
            </w:r>
            <w:r>
              <w:rPr>
                <w:rFonts w:hint="eastAsia"/>
              </w:rPr>
              <w:t>and author_name=</w:t>
            </w:r>
            <w:r w:rsidR="007F6C90">
              <w:t>’</w:t>
            </w:r>
            <w:r w:rsidR="007F6C90">
              <w:rPr>
                <w:rFonts w:hint="eastAsia"/>
              </w:rPr>
              <w:t xml:space="preserve"> gao</w:t>
            </w:r>
            <w:r w:rsidR="007F6C90">
              <w:t>’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交</w:t>
            </w:r>
          </w:p>
          <w:p w:rsidR="008F0F3A" w:rsidRDefault="008F0F3A" w:rsidP="008F0F3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select * from tcnote where note_name in(</w:t>
            </w:r>
            <w:r>
              <w:t>‘</w:t>
            </w:r>
            <w:r>
              <w:rPr>
                <w:rFonts w:hint="eastAsia"/>
              </w:rPr>
              <w:t>gao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admin</w:t>
            </w:r>
            <w:r>
              <w:t>’</w:t>
            </w:r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并</w:t>
            </w:r>
          </w:p>
          <w:p w:rsidR="008F0F3A" w:rsidRPr="008F0F3A" w:rsidRDefault="008F0F3A" w:rsidP="008F0F3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select * from tcnote where author_name in(</w:t>
            </w:r>
            <w:r>
              <w:t>‘</w:t>
            </w:r>
            <w:r>
              <w:rPr>
                <w:rFonts w:hint="eastAsia"/>
              </w:rPr>
              <w:t>gao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admin</w:t>
            </w:r>
            <w:r>
              <w:t>’</w:t>
            </w:r>
            <w:r>
              <w:rPr>
                <w:rFonts w:hint="eastAsia"/>
              </w:rPr>
              <w:t xml:space="preserve">) and flag=0// </w:t>
            </w:r>
            <w:r>
              <w:rPr>
                <w:rFonts w:hint="eastAsia"/>
              </w:rPr>
              <w:t>先并再交</w:t>
            </w:r>
          </w:p>
        </w:tc>
      </w:tr>
    </w:tbl>
    <w:p w:rsidR="008F0F3A" w:rsidRDefault="008F0F3A" w:rsidP="008F0F3A">
      <w:pPr>
        <w:ind w:left="420"/>
      </w:pPr>
    </w:p>
    <w:p w:rsidR="008F0F3A" w:rsidRDefault="008F0F3A" w:rsidP="008F0F3A">
      <w:pPr>
        <w:ind w:left="42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替代</w:t>
      </w:r>
    </w:p>
    <w:tbl>
      <w:tblPr>
        <w:tblStyle w:val="af4"/>
        <w:tblW w:w="0" w:type="auto"/>
        <w:tblInd w:w="420" w:type="dxa"/>
        <w:tblLook w:val="04A0"/>
      </w:tblPr>
      <w:tblGrid>
        <w:gridCol w:w="9010"/>
      </w:tblGrid>
      <w:tr w:rsidR="008F0F3A" w:rsidTr="008F0F3A">
        <w:tc>
          <w:tcPr>
            <w:tcW w:w="9430" w:type="dxa"/>
          </w:tcPr>
          <w:p w:rsidR="008F0F3A" w:rsidRDefault="008F0F3A" w:rsidP="008F0F3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String json=get(</w:t>
            </w:r>
            <w:r>
              <w:t>“</w:t>
            </w:r>
            <w:r>
              <w:rPr>
                <w:rFonts w:hint="eastAsia"/>
              </w:rPr>
              <w:t>Note:111</w:t>
            </w:r>
            <w:r>
              <w:t>”</w:t>
            </w:r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可以将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字符串转换成实体类</w:t>
            </w:r>
            <w:r>
              <w:rPr>
                <w:rFonts w:hint="eastAsia"/>
              </w:rPr>
              <w:t>bean</w:t>
            </w:r>
          </w:p>
          <w:p w:rsidR="008F0F3A" w:rsidRDefault="008F0F3A" w:rsidP="008F0F3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7F6C90">
              <w:rPr>
                <w:rFonts w:hint="eastAsia"/>
              </w:rPr>
              <w:t>Sort&lt;String&gt; keySort=</w:t>
            </w:r>
            <w:r w:rsidR="007F6C90" w:rsidRPr="007F6C90">
              <w:t xml:space="preserve"> sinter</w:t>
            </w:r>
            <w:r w:rsidR="007F6C9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Note</w:t>
            </w:r>
            <w:r w:rsidR="007F6C90">
              <w:rPr>
                <w:rFonts w:hint="eastAsia"/>
              </w:rPr>
              <w:t>:noteName:redis</w:t>
            </w:r>
            <w:r w:rsidR="007F6C90">
              <w:rPr>
                <w:rFonts w:hint="eastAsia"/>
              </w:rPr>
              <w:t>学习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="007F6C90">
              <w:rPr>
                <w:rFonts w:hint="eastAsia"/>
              </w:rPr>
              <w:t>Note:authorName:gao</w:t>
            </w:r>
            <w:r>
              <w:t>”</w:t>
            </w:r>
            <w:r>
              <w:rPr>
                <w:rFonts w:hint="eastAsia"/>
              </w:rPr>
              <w:t>)</w:t>
            </w:r>
            <w:r w:rsidR="007F6C90">
              <w:rPr>
                <w:rFonts w:hint="eastAsia"/>
              </w:rPr>
              <w:t>。</w:t>
            </w:r>
            <w:r w:rsidR="007F6C90">
              <w:rPr>
                <w:rFonts w:hint="eastAsia"/>
              </w:rPr>
              <w:t>//</w:t>
            </w:r>
            <w:r w:rsidR="007F6C90">
              <w:rPr>
                <w:rFonts w:hint="eastAsia"/>
              </w:rPr>
              <w:t>获取到对应列的主键值集合。我们根据主键再调用第一步获取实体类</w:t>
            </w:r>
          </w:p>
          <w:p w:rsidR="008F0F3A" w:rsidRDefault="007F6C90" w:rsidP="007F6C9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Sort&lt;String&gt; keySort=</w:t>
            </w:r>
            <w:r w:rsidRPr="007F6C90">
              <w:rPr>
                <w:rFonts w:hint="eastAsia"/>
                <w:color w:val="FF0000"/>
              </w:rPr>
              <w:t>sunion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Note: authorName:admin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Note:authorName:gao</w:t>
            </w:r>
            <w:r>
              <w:t>”</w:t>
            </w:r>
            <w:r>
              <w:rPr>
                <w:rFonts w:hint="eastAsia"/>
              </w:rPr>
              <w:t xml:space="preserve">)// </w:t>
            </w:r>
            <w:r>
              <w:rPr>
                <w:rFonts w:hint="eastAsia"/>
              </w:rPr>
              <w:t>获取到对应列的主键值集合。我们根据主键再调用第一步获取实体类</w:t>
            </w:r>
          </w:p>
          <w:p w:rsidR="007F6C90" w:rsidRDefault="007F6C90" w:rsidP="007F6C9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、组合查询我们可以细分多步。有多少个</w:t>
            </w:r>
            <w:r>
              <w:rPr>
                <w:rFonts w:hint="eastAsia"/>
              </w:rPr>
              <w:t>in(a,b,c,d).</w:t>
            </w:r>
            <w:r>
              <w:rPr>
                <w:rFonts w:hint="eastAsia"/>
              </w:rPr>
              <w:t>就细化成多少个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步骤三</w:t>
            </w:r>
          </w:p>
          <w:p w:rsidR="007F6C90" w:rsidRDefault="007F6C90" w:rsidP="007F6C9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①</w:t>
            </w:r>
            <w:r w:rsidRPr="007F6C90">
              <w:rPr>
                <w:rFonts w:hint="eastAsia"/>
                <w:color w:val="FF0000"/>
              </w:rPr>
              <w:t>sunion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Note: authorName: gao</w:t>
            </w:r>
            <w:r>
              <w:t>’”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Note: flag:0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7F6C90" w:rsidRDefault="007F6C90" w:rsidP="007F6C90">
            <w:pPr>
              <w:ind w:firstLineChars="100" w:firstLine="210"/>
            </w:pPr>
            <w:r>
              <w:rPr>
                <w:rFonts w:hint="eastAsia"/>
              </w:rPr>
              <w:t>②</w:t>
            </w:r>
            <w:r w:rsidRPr="007F6C90">
              <w:rPr>
                <w:rFonts w:hint="eastAsia"/>
                <w:color w:val="FF0000"/>
              </w:rPr>
              <w:t>sunion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Note: authorName:admin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Note: flag:0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8F0F3A" w:rsidRDefault="007F6C90" w:rsidP="007F6C90">
            <w:pPr>
              <w:ind w:firstLineChars="100" w:firstLine="210"/>
            </w:pPr>
            <w:r>
              <w:rPr>
                <w:rFonts w:hint="eastAsia"/>
              </w:rPr>
              <w:t>③然后把两个查询结果得到的</w:t>
            </w:r>
            <w:r>
              <w:rPr>
                <w:rFonts w:hint="eastAsia"/>
              </w:rPr>
              <w:t xml:space="preserve">list </w:t>
            </w:r>
            <w:r>
              <w:rPr>
                <w:rFonts w:hint="eastAsia"/>
              </w:rPr>
              <w:t>合并一下</w:t>
            </w:r>
          </w:p>
          <w:p w:rsidR="008F0F3A" w:rsidRDefault="008F0F3A" w:rsidP="008F0F3A"/>
        </w:tc>
      </w:tr>
    </w:tbl>
    <w:p w:rsidR="008F0F3A" w:rsidRDefault="008F0F3A" w:rsidP="008F0F3A">
      <w:pPr>
        <w:ind w:left="420"/>
      </w:pPr>
    </w:p>
    <w:p w:rsidR="008F0F3A" w:rsidRDefault="008F0F3A" w:rsidP="008F0F3A">
      <w:pPr>
        <w:ind w:left="420"/>
      </w:pPr>
    </w:p>
    <w:p w:rsidR="00BB7704" w:rsidRDefault="00BB7704" w:rsidP="00BB7704">
      <w:pPr>
        <w:numPr>
          <w:ilvl w:val="0"/>
          <w:numId w:val="6"/>
        </w:numPr>
      </w:pPr>
      <w:r>
        <w:rPr>
          <w:rFonts w:hint="eastAsia"/>
        </w:rPr>
        <w:t>类型</w:t>
      </w:r>
      <w:r>
        <w:rPr>
          <w:rFonts w:hint="eastAsia"/>
        </w:rPr>
        <w:t>3</w:t>
      </w:r>
    </w:p>
    <w:p w:rsidR="007F6C90" w:rsidRDefault="007F6C90" w:rsidP="007F6C90">
      <w:pPr>
        <w:ind w:left="420"/>
      </w:pPr>
      <w:r>
        <w:rPr>
          <w:rFonts w:hint="eastAsia"/>
        </w:rPr>
        <w:t>场景：我们常用的就是从数据库查询数据，然后得到结果放到</w:t>
      </w:r>
      <w:r>
        <w:rPr>
          <w:rFonts w:hint="eastAsia"/>
        </w:rPr>
        <w:t>List&lt;Bean&gt;</w:t>
      </w:r>
      <w:r>
        <w:rPr>
          <w:rFonts w:hint="eastAsia"/>
        </w:rPr>
        <w:t>里面。</w:t>
      </w:r>
    </w:p>
    <w:p w:rsidR="007F6C90" w:rsidRDefault="007F6C90" w:rsidP="007F6C90">
      <w:pPr>
        <w:ind w:left="420"/>
      </w:pPr>
      <w:r>
        <w:t>S</w:t>
      </w:r>
      <w:r>
        <w:rPr>
          <w:rFonts w:hint="eastAsia"/>
        </w:rPr>
        <w:t>ql:</w:t>
      </w:r>
    </w:p>
    <w:tbl>
      <w:tblPr>
        <w:tblStyle w:val="af4"/>
        <w:tblW w:w="0" w:type="auto"/>
        <w:tblInd w:w="420" w:type="dxa"/>
        <w:tblLook w:val="04A0"/>
      </w:tblPr>
      <w:tblGrid>
        <w:gridCol w:w="9010"/>
      </w:tblGrid>
      <w:tr w:rsidR="007F6C90" w:rsidTr="007F6C90">
        <w:tc>
          <w:tcPr>
            <w:tcW w:w="9430" w:type="dxa"/>
          </w:tcPr>
          <w:p w:rsidR="007F6C90" w:rsidRPr="007F6C90" w:rsidRDefault="007F6C90" w:rsidP="007F6C90">
            <w:pPr>
              <w:ind w:firstLineChars="100" w:firstLine="210"/>
            </w:pPr>
            <w:r w:rsidRPr="007F6C90">
              <w:t>Session session = sessionFactory.getCurrentSession();</w:t>
            </w:r>
            <w:r w:rsidRPr="007F6C90">
              <w:tab/>
            </w:r>
          </w:p>
          <w:p w:rsidR="007F6C90" w:rsidRPr="007F6C90" w:rsidRDefault="007F6C90" w:rsidP="007F6C90">
            <w:pPr>
              <w:ind w:firstLineChars="100" w:firstLine="210"/>
            </w:pPr>
            <w:r w:rsidRPr="007F6C90">
              <w:t>Query query = session.createQuery("from Note");</w:t>
            </w:r>
          </w:p>
          <w:p w:rsidR="007F6C90" w:rsidRDefault="007F6C90" w:rsidP="007F6C90">
            <w:pPr>
              <w:ind w:firstLineChars="100" w:firstLine="210"/>
            </w:pPr>
            <w:r w:rsidRPr="007F6C90">
              <w:t xml:space="preserve">List&lt;Note&gt; </w:t>
            </w:r>
            <w:r w:rsidRPr="007F6C90">
              <w:rPr>
                <w:color w:val="FF0000"/>
              </w:rPr>
              <w:t>noteList</w:t>
            </w:r>
            <w:r w:rsidRPr="007F6C90">
              <w:t xml:space="preserve"> = query.list();</w:t>
            </w:r>
            <w:r>
              <w:rPr>
                <w:rFonts w:hint="eastAsia"/>
              </w:rPr>
              <w:t>//noteList</w:t>
            </w:r>
            <w:r>
              <w:rPr>
                <w:rFonts w:hint="eastAsia"/>
              </w:rPr>
              <w:t>就是我们想要的结果</w:t>
            </w:r>
          </w:p>
        </w:tc>
      </w:tr>
    </w:tbl>
    <w:p w:rsidR="007F6C90" w:rsidRDefault="00095C97" w:rsidP="007F6C90">
      <w:pPr>
        <w:ind w:left="420"/>
      </w:pPr>
      <w:r>
        <w:lastRenderedPageBreak/>
        <w:t>R</w:t>
      </w:r>
      <w:r>
        <w:rPr>
          <w:rFonts w:hint="eastAsia"/>
        </w:rPr>
        <w:t>edis:</w:t>
      </w:r>
    </w:p>
    <w:tbl>
      <w:tblPr>
        <w:tblStyle w:val="af4"/>
        <w:tblW w:w="0" w:type="auto"/>
        <w:tblInd w:w="420" w:type="dxa"/>
        <w:tblLook w:val="04A0"/>
      </w:tblPr>
      <w:tblGrid>
        <w:gridCol w:w="9010"/>
      </w:tblGrid>
      <w:tr w:rsidR="00095C97" w:rsidTr="00095C97">
        <w:tc>
          <w:tcPr>
            <w:tcW w:w="9430" w:type="dxa"/>
          </w:tcPr>
          <w:p w:rsidR="00095C97" w:rsidRDefault="00095C97" w:rsidP="007F6C90">
            <w:pPr>
              <w:rPr>
                <w:color w:val="FF0000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单个这样，多个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就直接来个循环，查询到之后再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到</w:t>
            </w:r>
            <w:r w:rsidRPr="007F6C90">
              <w:rPr>
                <w:color w:val="FF0000"/>
              </w:rPr>
              <w:t>noteList</w:t>
            </w:r>
            <w:r>
              <w:rPr>
                <w:rFonts w:hint="eastAsia"/>
                <w:color w:val="FF0000"/>
              </w:rPr>
              <w:t>里面</w:t>
            </w:r>
          </w:p>
          <w:p w:rsidR="00095C97" w:rsidRDefault="00095C97" w:rsidP="007F6C90">
            <w:r w:rsidRPr="007F6C90">
              <w:t xml:space="preserve">List&lt;Note&gt; </w:t>
            </w:r>
            <w:r w:rsidRPr="007F6C90">
              <w:rPr>
                <w:color w:val="FF0000"/>
              </w:rPr>
              <w:t>noteList</w:t>
            </w:r>
            <w:r>
              <w:rPr>
                <w:rFonts w:hint="eastAsia"/>
                <w:color w:val="FF0000"/>
              </w:rPr>
              <w:t>=new ArrayList&lt;Note&gt;();</w:t>
            </w:r>
          </w:p>
          <w:p w:rsidR="00095C97" w:rsidRDefault="00095C97" w:rsidP="007F6C90">
            <w:r>
              <w:rPr>
                <w:rFonts w:hint="eastAsia"/>
              </w:rPr>
              <w:t>String json=get(</w:t>
            </w:r>
            <w:r>
              <w:t>“</w:t>
            </w:r>
            <w:r>
              <w:rPr>
                <w:rFonts w:hint="eastAsia"/>
              </w:rPr>
              <w:t>Note:111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095C97" w:rsidRDefault="00095C97" w:rsidP="00095C97">
            <w:r>
              <w:rPr>
                <w:rFonts w:hint="eastAsia"/>
              </w:rPr>
              <w:t>Note</w:t>
            </w:r>
            <w:r w:rsidRPr="00095C97">
              <w:t xml:space="preserve"> </w:t>
            </w:r>
            <w:r>
              <w:rPr>
                <w:rFonts w:hint="eastAsia"/>
              </w:rPr>
              <w:t xml:space="preserve"> note=</w:t>
            </w:r>
            <w:r w:rsidRPr="00095C97">
              <w:t>JSON.parseObject(</w:t>
            </w:r>
            <w:r>
              <w:rPr>
                <w:rFonts w:hint="eastAsia"/>
              </w:rPr>
              <w:t>json</w:t>
            </w:r>
            <w:r w:rsidRPr="00095C97">
              <w:t xml:space="preserve">, </w:t>
            </w:r>
            <w:r>
              <w:rPr>
                <w:rFonts w:hint="eastAsia"/>
              </w:rPr>
              <w:t>Note.class</w:t>
            </w:r>
            <w:r w:rsidRPr="00095C97">
              <w:t>)</w:t>
            </w:r>
          </w:p>
          <w:p w:rsidR="00095C97" w:rsidRDefault="00095C97" w:rsidP="00095C97">
            <w:r w:rsidRPr="007F6C90">
              <w:rPr>
                <w:color w:val="FF0000"/>
              </w:rPr>
              <w:t>noteList</w:t>
            </w:r>
            <w:r>
              <w:rPr>
                <w:rFonts w:hint="eastAsia"/>
                <w:color w:val="FF0000"/>
              </w:rPr>
              <w:t>.add(note);</w:t>
            </w:r>
          </w:p>
        </w:tc>
      </w:tr>
    </w:tbl>
    <w:p w:rsidR="00095C97" w:rsidRDefault="00095C97" w:rsidP="007F6C90">
      <w:pPr>
        <w:ind w:left="420"/>
      </w:pPr>
    </w:p>
    <w:p w:rsidR="00BB7704" w:rsidRPr="00BB7704" w:rsidRDefault="005C3E50" w:rsidP="00BB7704">
      <w:pPr>
        <w:numPr>
          <w:ilvl w:val="0"/>
          <w:numId w:val="6"/>
        </w:numPr>
      </w:pPr>
      <w:r>
        <w:rPr>
          <w:rFonts w:hint="eastAsia"/>
        </w:rPr>
        <w:t>类型四</w:t>
      </w:r>
    </w:p>
    <w:p w:rsidR="00095C97" w:rsidRDefault="00095C97" w:rsidP="00D278C2">
      <w:pPr>
        <w:ind w:left="420"/>
      </w:pPr>
      <w:r>
        <w:rPr>
          <w:rFonts w:hint="eastAsia"/>
        </w:rPr>
        <w:t>场景：</w:t>
      </w:r>
      <w:r w:rsidR="00D278C2">
        <w:rPr>
          <w:rFonts w:hint="eastAsia"/>
        </w:rPr>
        <w:t>查找数据库里面某个表的所有主键值</w:t>
      </w:r>
      <w:r w:rsidR="00D278C2">
        <w:rPr>
          <w:rFonts w:hint="eastAsia"/>
        </w:rPr>
        <w:t xml:space="preserve"> </w:t>
      </w:r>
    </w:p>
    <w:p w:rsidR="00095C97" w:rsidRDefault="00095C97" w:rsidP="00095C97">
      <w:pPr>
        <w:ind w:left="420"/>
      </w:pPr>
      <w:r>
        <w:t>S</w:t>
      </w:r>
      <w:r>
        <w:rPr>
          <w:rFonts w:hint="eastAsia"/>
        </w:rPr>
        <w:t>ql:</w:t>
      </w:r>
    </w:p>
    <w:tbl>
      <w:tblPr>
        <w:tblStyle w:val="af4"/>
        <w:tblW w:w="0" w:type="auto"/>
        <w:tblInd w:w="420" w:type="dxa"/>
        <w:tblLook w:val="04A0"/>
      </w:tblPr>
      <w:tblGrid>
        <w:gridCol w:w="9010"/>
      </w:tblGrid>
      <w:tr w:rsidR="00095C97" w:rsidTr="00095C97">
        <w:tc>
          <w:tcPr>
            <w:tcW w:w="9430" w:type="dxa"/>
          </w:tcPr>
          <w:p w:rsidR="00095C97" w:rsidRDefault="00095C97" w:rsidP="005C3E50">
            <w:r>
              <w:rPr>
                <w:rFonts w:hint="eastAsia"/>
              </w:rPr>
              <w:t xml:space="preserve">select </w:t>
            </w:r>
            <w:r w:rsidR="005C3E50">
              <w:rPr>
                <w:rFonts w:hint="eastAsia"/>
              </w:rPr>
              <w:t>note_id</w:t>
            </w:r>
            <w:r>
              <w:rPr>
                <w:rFonts w:hint="eastAsia"/>
              </w:rPr>
              <w:t xml:space="preserve"> from tcnote </w:t>
            </w:r>
          </w:p>
        </w:tc>
      </w:tr>
    </w:tbl>
    <w:p w:rsidR="00095C97" w:rsidRDefault="00095C97" w:rsidP="00095C97">
      <w:pPr>
        <w:ind w:left="420"/>
      </w:pPr>
    </w:p>
    <w:p w:rsidR="00095C97" w:rsidRDefault="00095C97" w:rsidP="00095C97">
      <w:pPr>
        <w:ind w:left="420"/>
      </w:pPr>
      <w:r>
        <w:t>R</w:t>
      </w:r>
      <w:r>
        <w:rPr>
          <w:rFonts w:hint="eastAsia"/>
        </w:rPr>
        <w:t>edis:</w:t>
      </w:r>
    </w:p>
    <w:tbl>
      <w:tblPr>
        <w:tblStyle w:val="af4"/>
        <w:tblW w:w="0" w:type="auto"/>
        <w:tblInd w:w="420" w:type="dxa"/>
        <w:tblLook w:val="04A0"/>
      </w:tblPr>
      <w:tblGrid>
        <w:gridCol w:w="9010"/>
      </w:tblGrid>
      <w:tr w:rsidR="00095C97" w:rsidTr="00095C97">
        <w:tc>
          <w:tcPr>
            <w:tcW w:w="9430" w:type="dxa"/>
          </w:tcPr>
          <w:p w:rsidR="000975AF" w:rsidRDefault="000975AF" w:rsidP="005C3E50">
            <w:r>
              <w:rPr>
                <w:rFonts w:hint="eastAsia"/>
              </w:rPr>
              <w:t>最快捷的：</w:t>
            </w:r>
          </w:p>
          <w:p w:rsidR="00095C97" w:rsidRDefault="005C3E50" w:rsidP="005C3E50">
            <w:r w:rsidRPr="005C3E50">
              <w:t>Set&lt;String&gt;</w:t>
            </w:r>
            <w:r>
              <w:rPr>
                <w:rFonts w:hint="eastAsia"/>
              </w:rPr>
              <w:t xml:space="preserve"> keySet=s</w:t>
            </w:r>
            <w:r w:rsidRPr="005C3E50">
              <w:t>members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Note:index:noteId</w:t>
            </w:r>
            <w:r>
              <w:t>”</w:t>
            </w:r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获取到</w:t>
            </w:r>
            <w:r>
              <w:rPr>
                <w:rFonts w:hint="eastAsia"/>
              </w:rPr>
              <w:t xml:space="preserve"> note</w:t>
            </w:r>
            <w:r>
              <w:rPr>
                <w:rFonts w:hint="eastAsia"/>
              </w:rPr>
              <w:t>表里面所有的主键</w:t>
            </w:r>
          </w:p>
          <w:p w:rsidR="000975AF" w:rsidRDefault="000975AF" w:rsidP="005C3E50">
            <w:r>
              <w:rPr>
                <w:rFonts w:hint="eastAsia"/>
              </w:rPr>
              <w:t>或者这种也可以：</w:t>
            </w:r>
          </w:p>
          <w:p w:rsidR="000975AF" w:rsidRDefault="000975AF" w:rsidP="005C3E50">
            <w:r>
              <w:rPr>
                <w:rFonts w:hint="eastAsia"/>
              </w:rPr>
              <w:t xml:space="preserve"> </w:t>
            </w:r>
            <w:r>
              <w:t>K</w:t>
            </w:r>
            <w:r>
              <w:rPr>
                <w:rFonts w:hint="eastAsia"/>
              </w:rPr>
              <w:t>eys(</w:t>
            </w:r>
            <w:r>
              <w:t>“</w:t>
            </w:r>
            <w:r>
              <w:rPr>
                <w:rFonts w:hint="eastAsia"/>
              </w:rPr>
              <w:t>Note:*:noteId</w:t>
            </w:r>
            <w:r>
              <w:t>”</w:t>
            </w:r>
            <w:r>
              <w:rPr>
                <w:rFonts w:hint="eastAsia"/>
              </w:rPr>
              <w:t>)//</w:t>
            </w:r>
            <w:r>
              <w:rPr>
                <w:rFonts w:hint="eastAsia"/>
              </w:rPr>
              <w:t>获取主键</w:t>
            </w:r>
            <w:r>
              <w:rPr>
                <w:rFonts w:hint="eastAsia"/>
              </w:rPr>
              <w:t>id</w:t>
            </w:r>
          </w:p>
        </w:tc>
      </w:tr>
    </w:tbl>
    <w:p w:rsidR="00095C97" w:rsidRDefault="00095C97" w:rsidP="00095C97">
      <w:pPr>
        <w:ind w:left="420"/>
      </w:pPr>
    </w:p>
    <w:p w:rsidR="00BB7704" w:rsidRDefault="00BB7704"/>
    <w:p w:rsidR="00D278C2" w:rsidRDefault="00D278C2" w:rsidP="00D278C2">
      <w:pPr>
        <w:ind w:left="420"/>
      </w:pPr>
    </w:p>
    <w:p w:rsidR="00D278C2" w:rsidRPr="00BB7704" w:rsidRDefault="00D278C2" w:rsidP="00D278C2">
      <w:pPr>
        <w:numPr>
          <w:ilvl w:val="0"/>
          <w:numId w:val="6"/>
        </w:numPr>
      </w:pPr>
      <w:r>
        <w:rPr>
          <w:rFonts w:hint="eastAsia"/>
        </w:rPr>
        <w:t>类型五</w:t>
      </w:r>
    </w:p>
    <w:p w:rsidR="00D278C2" w:rsidRDefault="000975AF" w:rsidP="00D278C2">
      <w:pPr>
        <w:ind w:left="420"/>
      </w:pPr>
      <w:r>
        <w:rPr>
          <w:rFonts w:hint="eastAsia"/>
        </w:rPr>
        <w:t>场景：我们常用</w:t>
      </w:r>
      <w:r>
        <w:rPr>
          <w:rFonts w:hint="eastAsia"/>
        </w:rPr>
        <w:t>sql</w:t>
      </w:r>
      <w:r>
        <w:rPr>
          <w:rFonts w:hint="eastAsia"/>
        </w:rPr>
        <w:t>的排序，分页</w:t>
      </w:r>
    </w:p>
    <w:p w:rsidR="00D278C2" w:rsidRDefault="00D278C2" w:rsidP="00D278C2">
      <w:pPr>
        <w:ind w:left="420"/>
      </w:pPr>
      <w:r>
        <w:t>S</w:t>
      </w:r>
      <w:r>
        <w:rPr>
          <w:rFonts w:hint="eastAsia"/>
        </w:rPr>
        <w:t>ql:</w:t>
      </w:r>
    </w:p>
    <w:tbl>
      <w:tblPr>
        <w:tblStyle w:val="af4"/>
        <w:tblW w:w="0" w:type="auto"/>
        <w:tblInd w:w="420" w:type="dxa"/>
        <w:tblLook w:val="04A0"/>
      </w:tblPr>
      <w:tblGrid>
        <w:gridCol w:w="9010"/>
      </w:tblGrid>
      <w:tr w:rsidR="00D278C2" w:rsidTr="00F95499">
        <w:tc>
          <w:tcPr>
            <w:tcW w:w="9430" w:type="dxa"/>
          </w:tcPr>
          <w:p w:rsidR="00D278C2" w:rsidRDefault="00D278C2" w:rsidP="000975AF">
            <w:r>
              <w:rPr>
                <w:rFonts w:hint="eastAsia"/>
              </w:rPr>
              <w:t xml:space="preserve">select </w:t>
            </w:r>
            <w:r w:rsidR="000975AF">
              <w:rPr>
                <w:rFonts w:hint="eastAsia"/>
              </w:rPr>
              <w:t>*</w:t>
            </w:r>
            <w:r>
              <w:rPr>
                <w:rFonts w:hint="eastAsia"/>
              </w:rPr>
              <w:t xml:space="preserve"> from tcnote </w:t>
            </w:r>
            <w:r w:rsidR="000975AF">
              <w:rPr>
                <w:rFonts w:hint="eastAsia"/>
              </w:rPr>
              <w:t>order by noteId</w:t>
            </w:r>
          </w:p>
        </w:tc>
      </w:tr>
    </w:tbl>
    <w:p w:rsidR="00D278C2" w:rsidRPr="000975AF" w:rsidRDefault="00D278C2" w:rsidP="00D278C2">
      <w:pPr>
        <w:ind w:left="420"/>
      </w:pPr>
    </w:p>
    <w:p w:rsidR="00D278C2" w:rsidRDefault="00D278C2" w:rsidP="00D278C2">
      <w:pPr>
        <w:ind w:left="420"/>
      </w:pPr>
      <w:r>
        <w:t>R</w:t>
      </w:r>
      <w:r>
        <w:rPr>
          <w:rFonts w:hint="eastAsia"/>
        </w:rPr>
        <w:t>edis:</w:t>
      </w:r>
    </w:p>
    <w:tbl>
      <w:tblPr>
        <w:tblStyle w:val="af4"/>
        <w:tblW w:w="0" w:type="auto"/>
        <w:tblInd w:w="420" w:type="dxa"/>
        <w:tblLook w:val="04A0"/>
      </w:tblPr>
      <w:tblGrid>
        <w:gridCol w:w="9010"/>
      </w:tblGrid>
      <w:tr w:rsidR="00D278C2" w:rsidTr="00F95499">
        <w:tc>
          <w:tcPr>
            <w:tcW w:w="9430" w:type="dxa"/>
          </w:tcPr>
          <w:p w:rsidR="00D278C2" w:rsidRDefault="00D278C2" w:rsidP="000975AF">
            <w:r w:rsidRPr="005C3E50">
              <w:t>Set&lt;String&gt;</w:t>
            </w:r>
            <w:r>
              <w:rPr>
                <w:rFonts w:hint="eastAsia"/>
              </w:rPr>
              <w:t xml:space="preserve"> keySet=</w:t>
            </w:r>
            <w:r w:rsidR="000975AF" w:rsidRPr="000975AF">
              <w:t xml:space="preserve"> zrange </w:t>
            </w:r>
            <w:r>
              <w:rPr>
                <w:rFonts w:hint="eastAsia"/>
              </w:rPr>
              <w:t>(</w:t>
            </w:r>
            <w:r>
              <w:t>“</w:t>
            </w:r>
            <w:r w:rsidR="00F963AA" w:rsidRPr="000975AF">
              <w:t>Note:sort:noteId</w:t>
            </w:r>
            <w:r>
              <w:t>”</w:t>
            </w:r>
            <w:r w:rsidR="00F963AA">
              <w:rPr>
                <w:rFonts w:hint="eastAsia"/>
              </w:rPr>
              <w:t>,</w:t>
            </w:r>
            <w:r w:rsidR="00F963AA">
              <w:t>”</w:t>
            </w:r>
            <w:r w:rsidR="00F963AA">
              <w:rPr>
                <w:rFonts w:hint="eastAsia"/>
              </w:rPr>
              <w:t>0</w:t>
            </w:r>
            <w:r w:rsidR="00F963AA">
              <w:t>”</w:t>
            </w:r>
            <w:r w:rsidR="00F963AA">
              <w:rPr>
                <w:rFonts w:hint="eastAsia"/>
              </w:rPr>
              <w:t>,</w:t>
            </w:r>
            <w:r w:rsidR="00F963AA">
              <w:t>”</w:t>
            </w:r>
            <w:r w:rsidR="00F963AA">
              <w:rPr>
                <w:rFonts w:hint="eastAsia"/>
              </w:rPr>
              <w:t>-1</w:t>
            </w:r>
            <w:r w:rsidR="00F963AA">
              <w:t>”</w:t>
            </w:r>
            <w:r>
              <w:rPr>
                <w:rFonts w:hint="eastAsia"/>
              </w:rPr>
              <w:t>);//</w:t>
            </w:r>
            <w:r w:rsidR="00F963AA">
              <w:rPr>
                <w:rFonts w:hint="eastAsia"/>
              </w:rPr>
              <w:t>从小到大查询到主键的</w:t>
            </w:r>
            <w:r w:rsidR="00F963AA">
              <w:rPr>
                <w:rFonts w:hint="eastAsia"/>
              </w:rPr>
              <w:t>id</w:t>
            </w:r>
          </w:p>
          <w:p w:rsidR="000975AF" w:rsidRDefault="000975AF" w:rsidP="000975AF"/>
          <w:p w:rsidR="00F963AA" w:rsidRDefault="00F963AA" w:rsidP="00F963AA">
            <w:r w:rsidRPr="005C3E50">
              <w:t>Set&lt;String&gt;</w:t>
            </w:r>
            <w:r>
              <w:rPr>
                <w:rFonts w:hint="eastAsia"/>
              </w:rPr>
              <w:t xml:space="preserve"> keySet=</w:t>
            </w:r>
            <w:r w:rsidRPr="000975AF">
              <w:t xml:space="preserve"> </w:t>
            </w:r>
            <w:r w:rsidRPr="00F963AA">
              <w:t xml:space="preserve">zrevrange </w:t>
            </w:r>
            <w:r>
              <w:rPr>
                <w:rFonts w:hint="eastAsia"/>
              </w:rPr>
              <w:t>(</w:t>
            </w:r>
            <w:r>
              <w:t>“</w:t>
            </w:r>
            <w:r w:rsidRPr="000975AF">
              <w:t>Note:sort:noteId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-1</w:t>
            </w:r>
            <w:r>
              <w:t>”</w:t>
            </w:r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从大到小查询到主键的</w:t>
            </w:r>
            <w:r>
              <w:rPr>
                <w:rFonts w:hint="eastAsia"/>
              </w:rPr>
              <w:t>id</w:t>
            </w:r>
          </w:p>
          <w:p w:rsidR="000975AF" w:rsidRPr="00F963AA" w:rsidRDefault="000975AF" w:rsidP="000975AF"/>
        </w:tc>
      </w:tr>
    </w:tbl>
    <w:p w:rsidR="00D278C2" w:rsidRDefault="00D278C2"/>
    <w:p w:rsidR="00EA2EEF" w:rsidRDefault="00EA2EEF" w:rsidP="00EA2EEF">
      <w:pPr>
        <w:pStyle w:val="1"/>
        <w:spacing w:line="360" w:lineRule="auto"/>
      </w:pPr>
      <w:bookmarkStart w:id="28" w:name="_Toc419732500"/>
      <w:r>
        <w:rPr>
          <w:rFonts w:hint="eastAsia"/>
        </w:rPr>
        <w:lastRenderedPageBreak/>
        <w:t>开发实例</w:t>
      </w:r>
      <w:bookmarkEnd w:id="28"/>
    </w:p>
    <w:p w:rsidR="00EA2EEF" w:rsidRDefault="00EA2EEF" w:rsidP="00EA2EEF">
      <w:pPr>
        <w:pStyle w:val="2"/>
      </w:pPr>
      <w:bookmarkStart w:id="29" w:name="_Toc419732501"/>
      <w:r>
        <w:rPr>
          <w:rFonts w:hint="eastAsia"/>
        </w:rPr>
        <w:t>初始化从数据库将表数据缓存到</w:t>
      </w:r>
      <w:r>
        <w:rPr>
          <w:rFonts w:hint="eastAsia"/>
        </w:rPr>
        <w:t>redis</w:t>
      </w:r>
      <w:bookmarkEnd w:id="29"/>
    </w:p>
    <w:p w:rsidR="0022542A" w:rsidRDefault="0022542A" w:rsidP="0022542A">
      <w:r>
        <w:rPr>
          <w:rFonts w:hint="eastAsia"/>
        </w:rPr>
        <w:t>完整</w:t>
      </w:r>
      <w:r>
        <w:rPr>
          <w:rFonts w:hint="eastAsia"/>
        </w:rPr>
        <w:t>git</w:t>
      </w:r>
      <w:r>
        <w:rPr>
          <w:rFonts w:hint="eastAsia"/>
        </w:rPr>
        <w:t>地址：</w:t>
      </w:r>
    </w:p>
    <w:p w:rsidR="007C4E06" w:rsidRPr="0022542A" w:rsidRDefault="000C4326" w:rsidP="0022542A">
      <w:hyperlink r:id="rId9" w:history="1">
        <w:r w:rsidR="007C4E06">
          <w:rPr>
            <w:rStyle w:val="af2"/>
          </w:rPr>
          <w:t>https://github.com/ggj2010/TeamStudy/blob/user/gaoguangjin/main/src/main/java/com/team/gaoguangjin/%E7%BC%93%E5%AD%98/redis/util/NoteDao.java</w:t>
        </w:r>
      </w:hyperlink>
    </w:p>
    <w:p w:rsidR="00EA2EEF" w:rsidRDefault="00EA2EEF">
      <w:r>
        <w:rPr>
          <w:rFonts w:hint="eastAsia"/>
        </w:rPr>
        <w:t>代码：</w:t>
      </w:r>
    </w:p>
    <w:tbl>
      <w:tblPr>
        <w:tblStyle w:val="af4"/>
        <w:tblW w:w="0" w:type="auto"/>
        <w:tblLook w:val="04A0"/>
      </w:tblPr>
      <w:tblGrid>
        <w:gridCol w:w="9430"/>
      </w:tblGrid>
      <w:tr w:rsidR="00EA2EEF" w:rsidTr="00EA2EEF">
        <w:tc>
          <w:tcPr>
            <w:tcW w:w="9430" w:type="dxa"/>
          </w:tcPr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@Transactional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testStore()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事物的控制交给当前线程，如果当前方法执行完毕就自动提交事物关闭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session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Session session = </w:t>
            </w:r>
            <w:r w:rsidRPr="0022542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sessionFactory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.getCurrentSession();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Query query = session.createQuery(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"from Note"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List&lt;Note&gt; noteList = 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query.list()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总大小：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noteList.size());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截取留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50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个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noteList = noteList.subList(0, 50);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jedis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.flushDB();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清空测试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time = System.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insertToredis(noteList);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 = System.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耗时：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(end - time));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insertToredis(List&lt;Note&gt; noteList)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Field[] fieldList = Thread.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().getContextClassLoader().loadClass(Note.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.getName()).getDeclaredFields();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(Note note : noteList)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note.setContents(note.ClobToString(note.getContent()));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note.setContent(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(Field field : fieldList)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field.setAccessible(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fieldName = field.getName();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Object fieldValue = field.get(note);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(!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"serialVersionUID"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.equals(fieldName) &amp;&amp; !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"log"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.equals(fieldName) &amp;&amp;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fieldValue)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、类型一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k/v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setTable(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note.getNoteId(), fieldName, fieldValue.toString());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对有注解的进行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sadd kv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存储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(field.isAnnotationPresent(</w:t>
            </w:r>
            <w:r w:rsidRPr="0022542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NeedSelect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2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、类型二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k/v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saddColumn(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fieldName, fieldValue.toString(), note.getNoteId() +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object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JSON.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toJSON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(note);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3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存放映射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bean key-jsonValue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setJSON(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note.getNoteId(), JSON.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toJSON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(note).toString());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4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值放到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set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里面，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加索引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zaddIndex(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"noteId"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note.getNoteId() +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5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、按照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大小排序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zaddSort(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"noteId"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note.getNoteId() +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note.getNoteId() +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2EEF" w:rsidRDefault="0022542A" w:rsidP="0022542A"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EA2EEF" w:rsidRDefault="00EA2EEF" w:rsidP="00EA2EEF">
      <w:pPr>
        <w:pStyle w:val="2"/>
      </w:pPr>
      <w:bookmarkStart w:id="30" w:name="_Toc419732502"/>
      <w:r>
        <w:rPr>
          <w:rFonts w:hint="eastAsia"/>
        </w:rPr>
        <w:lastRenderedPageBreak/>
        <w:t>测试调用</w:t>
      </w:r>
      <w:bookmarkEnd w:id="30"/>
    </w:p>
    <w:p w:rsidR="007C4E06" w:rsidRDefault="007C4E06" w:rsidP="007C4E06">
      <w:r>
        <w:rPr>
          <w:rFonts w:hint="eastAsia"/>
        </w:rPr>
        <w:t>完整</w:t>
      </w:r>
      <w:r>
        <w:rPr>
          <w:rFonts w:hint="eastAsia"/>
        </w:rPr>
        <w:t>git</w:t>
      </w:r>
      <w:r>
        <w:rPr>
          <w:rFonts w:hint="eastAsia"/>
        </w:rPr>
        <w:t>地址：</w:t>
      </w:r>
    </w:p>
    <w:p w:rsidR="007C4E06" w:rsidRPr="0022542A" w:rsidRDefault="000C4326" w:rsidP="007C4E06">
      <w:hyperlink r:id="rId10" w:history="1">
        <w:r w:rsidR="007C4E06">
          <w:rPr>
            <w:rStyle w:val="af2"/>
          </w:rPr>
          <w:t>https://github.com/ggj2010/TeamStudy/blob/user/gaoguangjin/main/src/main/java/com/team/gaoguangjin/%E7%BC%93%E5%AD%98/redis/util/NoteDao.java</w:t>
        </w:r>
      </w:hyperlink>
    </w:p>
    <w:p w:rsidR="007C4E06" w:rsidRPr="007C4E06" w:rsidRDefault="007C4E06" w:rsidP="007C4E06"/>
    <w:tbl>
      <w:tblPr>
        <w:tblStyle w:val="af4"/>
        <w:tblW w:w="0" w:type="auto"/>
        <w:tblLook w:val="04A0"/>
      </w:tblPr>
      <w:tblGrid>
        <w:gridCol w:w="9430"/>
      </w:tblGrid>
      <w:tr w:rsidR="00EA2EEF" w:rsidTr="00EA2EEF">
        <w:tc>
          <w:tcPr>
            <w:tcW w:w="9430" w:type="dxa"/>
          </w:tcPr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NoteDao noteDao =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NoteDao();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noteDao.select(noteDao);//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noteDao.insert();//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插入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noteDao.update(noteDao);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更新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noteDao.delete( noteDao);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异步更新到数据库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dataBaseUpdate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(noteDao);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.error(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"redis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查询错误！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e.getLocalizedMessage());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dataBaseUpdate(NoteDao noteDao)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List&lt;Object&gt; object = noteDao.updateToDataBase();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(Object object2 : object)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.info(object2.toString());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className = object2.getClass().getName();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Field[] fieldList = Thread.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().getContextClassLoader().loadClass(className).getDeclaredFields();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(Field field : fieldList)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field.setAccessible(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(field.getName().equals(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"flag"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(field.get(object2).toString().equals(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hibernate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对数据库进行删除操作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数据库删除动作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比如用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hibernate sessionFactory.getCurrentSession().save(object2)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。就直接新增和更新了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数据库更新动作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更新成功之后删除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set k/v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里面的值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目前没有写具体判断细节。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jedis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.srem(className, JSON.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toJSON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(object2).toString());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insert()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throws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Exception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List&lt;Note&gt; noteList =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ArrayList&lt;Note&gt;();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Note note =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Note();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note.setNoteId(20151314);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note.setAuthorName(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高广金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note.setFromUrl(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"www.baidu.com"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noteList.add(note);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insertToredis(noteList);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插入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id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为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20151314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成功！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Note:20151314"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:select * from table where url=? and ...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noteDao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:void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select(NoteDao noteDao)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fromUrl =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"http://www.tuicool.com/articles/zu6Nrm"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authorName1 =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"admin"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authorName2 =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"gao"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flag =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"0"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查询根据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selectById(noteDao);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/*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查询方式一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根据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set/get */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selectTypeOne(noteDao, fromUrl);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/*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查询方式二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*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根据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sadd/smembers */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selectTypeTwo(noteDao, fromUrl);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/*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查询方式三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and */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selectTypeThree(noteDao, authorName1, fromUrl);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/*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查询方式四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or */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selectTypeFour(noteDao, authorName1, authorName2);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/*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查询方式五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and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和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or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同时存在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*/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selectTypeFour(noteDao, authorName1, authorName2, flag);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查询并交集合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select * from tableName where authorName in("gao","admin") and flag=0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noteDao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authorName1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authorName2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fromUrl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:void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selectTypeFour(NoteDao noteDao, String authorName1, String authorName2, String flag)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并交等于。给自己的交在加到一起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"=================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并交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================"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time = System.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Set&lt;String&gt; sortKey1 = </w:t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jedis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.sinter(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"Note:authorName:"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authorName1,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"Note:flag:"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flag);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Set&lt;String&gt; sortKey2 = </w:t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jedis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.sinter(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"Note:authorName:"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authorName2,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"Note:flag:"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flag);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display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(sortKey1, noteDao);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display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(sortKey2, noteDao);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endTime = System.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"sadd/smembers sinter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两次查询交集合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方式执行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select * from tableName where authorName in(?,?) and flag=0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耗时：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(endTime - time) +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查询并集合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sunion select* from tableName where authorName in("gao","admin")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noteDao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url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authorName1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authorName2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:void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selectTypeFour(NoteDao noteDao, String authorName1, String authorName2)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"================================="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time = System.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Set&lt;String&gt; sortKey = </w:t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jedis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.sunion(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"Note:authorName:"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authorName1,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"Note:authorName:"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authorName2);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display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(sortKey, noteDao);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endTime = System.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"sadd/smembers sunion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查询并结合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select* from tableName where authorName in(gao,admin)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耗时：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(endTime - time) +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查询交集合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sinter select* from tableName where authorName=? and url=?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noteDao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url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authorName admin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url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:void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selectTypeThree(NoteDao noteDao, String authorName1, String fromUrl)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"================================="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time = System.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Set&lt;String&gt; sortKey = </w:t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jedis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.sinter(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"Note:authorName:"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authorName1,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"Note:fromUrl:"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fromUrl);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display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(sortKey, noteDao);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endTime = System.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"sadd/smembers sinter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查询交集合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方式执行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select* from tableName where authorName=? and url=?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耗时：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(endTime - time) +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selectTypeTwo(NoteDao noteDao, String url)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time = System.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Set&lt;String&gt; sortKey = </w:t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jedis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.smembers(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"Note:fromUrl:"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url);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display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(sortKey, noteDao);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endTime = System.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"sadd/smembers set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方式执行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select * from table where url=?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耗时：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(endTime - time) +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selectTypeOne(NoteDao noteDao, String url)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time = System.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Set&lt;String&gt; sort = </w:t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jedis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.keys(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"Note:*:fromUrl"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符合条件的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key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值集合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Set&lt;String&gt; sortKey =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HashSet&lt;String&gt;();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 key : sort)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(url.equals(</w:t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jedis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.get(key)))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StringTokenizer st =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StringTokenizer(key,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st.nextToken();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sortKey.add(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"Note:"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st.nextToken());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display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(sortKey, noteDao);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endTime = System.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"set/get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方式执行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select * from table where url=?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耗时：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(endTime - time) +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display(Set&lt;String&gt; sortKey, NoteDao noteDao)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查询所有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key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的结果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List&lt;Note&gt; noteList = noteDao.getListBean(sortKey);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打印检查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(Note note2 : noteList)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.info(note2.toString());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selectById(NoteDao noteDao)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Note note = noteDao.getBean(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"Note:29453"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获取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redis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服务器上面的值。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select * from table where id=?"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.info(note.toString());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delete(NoteDao noteDao)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update(NoteDao noteDao)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Note note = noteDao.getBean(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"Note:29892"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修改了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url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newFromUrl =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"www.baidu.com"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oldFromUrl = note.getFromUrl();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id =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"29892"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jsonString =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note.setFromUrl(newFromUrl);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如果删除的话就用到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flag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标记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note.setFlag(1);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记录日志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254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note) {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className = note.getClass().getName();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jsonString = JSON.</w:t>
            </w:r>
            <w:r w:rsidRPr="0022542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toJSON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(note).toString();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noteDao.log(className, jsonString);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更新缓存类型一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setTable(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id,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"fromUrl"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newFromUrl);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更新缓存类型二、先去除原来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key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里面的，然后再重新创建一个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jedis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.srem(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"Note:fromUrl:"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oldFromUrl, id);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saddColumn(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"fromUrl"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newFromUrl, id);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254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更新缓存类型三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noteDao.setJSON(</w:t>
            </w:r>
            <w:r w:rsidRPr="002254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"Note"</w:t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id, jsonString);</w:t>
            </w:r>
          </w:p>
          <w:p w:rsidR="0022542A" w:rsidRP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2542A" w:rsidRDefault="0022542A" w:rsidP="00225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2254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2EEF" w:rsidRDefault="0022542A" w:rsidP="0022542A"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="00EA2EEF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</w:tc>
      </w:tr>
    </w:tbl>
    <w:p w:rsidR="00EA2EEF" w:rsidRDefault="00EA2EEF" w:rsidP="007C4E06">
      <w:pPr>
        <w:pStyle w:val="2"/>
      </w:pPr>
      <w:bookmarkStart w:id="31" w:name="_Toc419732503"/>
      <w:r>
        <w:rPr>
          <w:rFonts w:hint="eastAsia"/>
        </w:rPr>
        <w:lastRenderedPageBreak/>
        <w:t>简单封装的公共</w:t>
      </w:r>
      <w:r>
        <w:rPr>
          <w:rFonts w:hint="eastAsia"/>
        </w:rPr>
        <w:t>api</w:t>
      </w:r>
      <w:bookmarkEnd w:id="31"/>
    </w:p>
    <w:p w:rsidR="007C4E06" w:rsidRDefault="007C4E06" w:rsidP="00EA2EEF">
      <w:r>
        <w:t>G</w:t>
      </w:r>
      <w:r>
        <w:rPr>
          <w:rFonts w:hint="eastAsia"/>
        </w:rPr>
        <w:t>it</w:t>
      </w:r>
      <w:r>
        <w:rPr>
          <w:rFonts w:hint="eastAsia"/>
        </w:rPr>
        <w:t>地址：</w:t>
      </w:r>
    </w:p>
    <w:p w:rsidR="007C4E06" w:rsidRDefault="000C4326" w:rsidP="00EA2EEF">
      <w:hyperlink r:id="rId11" w:history="1">
        <w:r w:rsidR="007C4E06">
          <w:rPr>
            <w:rStyle w:val="af2"/>
          </w:rPr>
          <w:t>https://github.com/ggj2010/TeamStudy/blob/user/gaoguangjin/main/src/main/java/com/team/gaoguangjin/%E7%BC%93%E5%AD%98/redis/util/RedisDao.java</w:t>
        </w:r>
      </w:hyperlink>
    </w:p>
    <w:tbl>
      <w:tblPr>
        <w:tblStyle w:val="af4"/>
        <w:tblW w:w="0" w:type="auto"/>
        <w:tblLook w:val="04A0"/>
      </w:tblPr>
      <w:tblGrid>
        <w:gridCol w:w="9430"/>
      </w:tblGrid>
      <w:tr w:rsidR="00EA2EEF" w:rsidTr="00EA2EEF">
        <w:tc>
          <w:tcPr>
            <w:tcW w:w="9430" w:type="dxa"/>
          </w:tcPr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>package com.team.gaoguangjin.</w:t>
            </w:r>
            <w:r w:rsidRPr="0022542A">
              <w:rPr>
                <w:rFonts w:hint="eastAsia"/>
                <w:sz w:val="18"/>
                <w:szCs w:val="18"/>
              </w:rPr>
              <w:t>缓存</w:t>
            </w:r>
            <w:r w:rsidRPr="0022542A">
              <w:rPr>
                <w:rFonts w:hint="eastAsia"/>
                <w:sz w:val="18"/>
                <w:szCs w:val="18"/>
              </w:rPr>
              <w:t>.redis.util;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>import java.lang.reflect.ParameterizedType;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>import java.lang.reflect.Type;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>import java.util.ArrayList;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>import java.util.List;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>import java.util.Set;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>import redis.clients.jedis.Jedis;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>import com.alibaba.fastjson.JSON;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>/**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 xml:space="preserve"> * @ClassName:RedisDao.java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 xml:space="preserve"> * @Description:redisDao</w:t>
            </w:r>
            <w:r w:rsidRPr="0022542A">
              <w:rPr>
                <w:rFonts w:hint="eastAsia"/>
                <w:sz w:val="18"/>
                <w:szCs w:val="18"/>
              </w:rPr>
              <w:t>公共</w:t>
            </w:r>
            <w:r w:rsidRPr="0022542A">
              <w:rPr>
                <w:rFonts w:hint="eastAsia"/>
                <w:sz w:val="18"/>
                <w:szCs w:val="18"/>
              </w:rPr>
              <w:t>API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 xml:space="preserve"> * @author gaoguangjin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 xml:space="preserve"> * @Date 2015-5-17 </w:t>
            </w:r>
            <w:r w:rsidRPr="0022542A">
              <w:rPr>
                <w:rFonts w:hint="eastAsia"/>
                <w:sz w:val="18"/>
                <w:szCs w:val="18"/>
              </w:rPr>
              <w:t>下午</w:t>
            </w:r>
            <w:r w:rsidRPr="0022542A">
              <w:rPr>
                <w:rFonts w:hint="eastAsia"/>
                <w:sz w:val="18"/>
                <w:szCs w:val="18"/>
              </w:rPr>
              <w:t>10:24:33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 xml:space="preserve"> */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>public abstract class RedisDao&lt;T&gt;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public final static String SPLIT_MARK = ":";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public final static String SORT = "sort";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public final static String INDEX = "index";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public final static String UPDATE_LOG = "updatelog";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public static Jedis jedis;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protected Class&lt;T&gt; classs;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static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</w:r>
            <w:r w:rsidRPr="0022542A">
              <w:rPr>
                <w:rFonts w:hint="eastAsia"/>
                <w:sz w:val="18"/>
                <w:szCs w:val="18"/>
              </w:rPr>
              <w:tab/>
              <w:t xml:space="preserve">// </w:t>
            </w:r>
            <w:r w:rsidRPr="0022542A">
              <w:rPr>
                <w:rFonts w:hint="eastAsia"/>
                <w:sz w:val="18"/>
                <w:szCs w:val="18"/>
              </w:rPr>
              <w:t>连接</w:t>
            </w:r>
            <w:r w:rsidRPr="0022542A">
              <w:rPr>
                <w:rFonts w:hint="eastAsia"/>
                <w:sz w:val="18"/>
                <w:szCs w:val="18"/>
              </w:rPr>
              <w:t>redis linux</w:t>
            </w:r>
            <w:r w:rsidRPr="0022542A">
              <w:rPr>
                <w:rFonts w:hint="eastAsia"/>
                <w:sz w:val="18"/>
                <w:szCs w:val="18"/>
              </w:rPr>
              <w:t>服务器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jedis = new Jedis("123.56.118.135", 6379);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</w:r>
            <w:r w:rsidRPr="0022542A">
              <w:rPr>
                <w:rFonts w:hint="eastAsia"/>
                <w:sz w:val="18"/>
                <w:szCs w:val="18"/>
              </w:rPr>
              <w:tab/>
              <w:t xml:space="preserve">// </w:t>
            </w:r>
            <w:r w:rsidRPr="0022542A">
              <w:rPr>
                <w:rFonts w:hint="eastAsia"/>
                <w:sz w:val="18"/>
                <w:szCs w:val="18"/>
              </w:rPr>
              <w:t>权限认证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</w:r>
            <w:r w:rsidRPr="0022542A">
              <w:rPr>
                <w:rFonts w:hint="eastAsia"/>
                <w:sz w:val="18"/>
                <w:szCs w:val="18"/>
              </w:rPr>
              <w:tab/>
              <w:t xml:space="preserve">jedis.auth("gaoguangjin");// </w:t>
            </w:r>
            <w:r w:rsidRPr="0022542A">
              <w:rPr>
                <w:rFonts w:hint="eastAsia"/>
                <w:sz w:val="18"/>
                <w:szCs w:val="18"/>
              </w:rPr>
              <w:t>密码最好越长越好，防止暴力破解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/**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</w:t>
            </w:r>
            <w:r w:rsidRPr="0022542A">
              <w:rPr>
                <w:rFonts w:hint="eastAsia"/>
                <w:sz w:val="18"/>
                <w:szCs w:val="18"/>
              </w:rPr>
              <w:t>构造器</w:t>
            </w:r>
            <w:r w:rsidRPr="0022542A">
              <w:rPr>
                <w:rFonts w:hint="eastAsia"/>
                <w:sz w:val="18"/>
                <w:szCs w:val="18"/>
              </w:rPr>
              <w:t xml:space="preserve"> </w:t>
            </w:r>
            <w:r w:rsidRPr="0022542A">
              <w:rPr>
                <w:rFonts w:hint="eastAsia"/>
                <w:sz w:val="18"/>
                <w:szCs w:val="18"/>
              </w:rPr>
              <w:t>自动获取</w:t>
            </w:r>
            <w:r w:rsidRPr="0022542A">
              <w:rPr>
                <w:rFonts w:hint="eastAsia"/>
                <w:sz w:val="18"/>
                <w:szCs w:val="18"/>
              </w:rPr>
              <w:t>class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*/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public RedisDao()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Class clazz = getClass();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while (clazz != Object.class)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Type t = clazz.getGenericSuperclass();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if (t instanceof ParameterizedType)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Type[] args = ((ParameterizedType) t).getActualTypeArguments();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if (args[0] instanceof Class)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this.classs = (Class&lt;T&gt;) args[0];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break;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classs = clazz.getSuperclass();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/**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lastRenderedPageBreak/>
              <w:tab/>
              <w:t xml:space="preserve"> * @Description</w:t>
            </w:r>
            <w:r w:rsidRPr="0022542A">
              <w:rPr>
                <w:rFonts w:hint="eastAsia"/>
                <w:sz w:val="18"/>
                <w:szCs w:val="18"/>
              </w:rPr>
              <w:t>比较</w:t>
            </w:r>
            <w:r w:rsidRPr="0022542A">
              <w:rPr>
                <w:rFonts w:hint="eastAsia"/>
                <w:sz w:val="18"/>
                <w:szCs w:val="18"/>
              </w:rPr>
              <w:t>key</w:t>
            </w:r>
            <w:r w:rsidRPr="0022542A">
              <w:rPr>
                <w:rFonts w:hint="eastAsia"/>
                <w:sz w:val="18"/>
                <w:szCs w:val="18"/>
              </w:rPr>
              <w:t>存储的</w:t>
            </w:r>
            <w:r w:rsidRPr="0022542A">
              <w:rPr>
                <w:rFonts w:hint="eastAsia"/>
                <w:sz w:val="18"/>
                <w:szCs w:val="18"/>
              </w:rPr>
              <w:t xml:space="preserve">value </w:t>
            </w:r>
            <w:r w:rsidRPr="0022542A">
              <w:rPr>
                <w:rFonts w:hint="eastAsia"/>
                <w:sz w:val="18"/>
                <w:szCs w:val="18"/>
              </w:rPr>
              <w:t>和传入的</w:t>
            </w:r>
            <w:r w:rsidRPr="0022542A">
              <w:rPr>
                <w:rFonts w:hint="eastAsia"/>
                <w:sz w:val="18"/>
                <w:szCs w:val="18"/>
              </w:rPr>
              <w:t>value</w:t>
            </w:r>
            <w:r w:rsidRPr="0022542A">
              <w:rPr>
                <w:rFonts w:hint="eastAsia"/>
                <w:sz w:val="18"/>
                <w:szCs w:val="18"/>
              </w:rPr>
              <w:t>是否相等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@param key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@return:Boolean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*/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public Boolean existValueByKey(String key, String value)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return jedis.get(key) == value ? true : false;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/**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@Description:</w:t>
            </w:r>
            <w:r w:rsidRPr="0022542A">
              <w:rPr>
                <w:rFonts w:hint="eastAsia"/>
                <w:sz w:val="18"/>
                <w:szCs w:val="18"/>
              </w:rPr>
              <w:t>初始化将表中数据放到</w:t>
            </w:r>
            <w:r w:rsidRPr="0022542A">
              <w:rPr>
                <w:rFonts w:hint="eastAsia"/>
                <w:sz w:val="18"/>
                <w:szCs w:val="18"/>
              </w:rPr>
              <w:t>redis,</w:t>
            </w:r>
            <w:r w:rsidRPr="0022542A">
              <w:rPr>
                <w:rFonts w:hint="eastAsia"/>
                <w:sz w:val="18"/>
                <w:szCs w:val="18"/>
              </w:rPr>
              <w:t>存放格式为</w:t>
            </w:r>
            <w:r w:rsidRPr="0022542A">
              <w:rPr>
                <w:rFonts w:hint="eastAsia"/>
                <w:sz w:val="18"/>
                <w:szCs w:val="18"/>
              </w:rPr>
              <w:t>tableName:id:column.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@param tableName </w:t>
            </w:r>
            <w:r w:rsidRPr="0022542A">
              <w:rPr>
                <w:rFonts w:hint="eastAsia"/>
                <w:sz w:val="18"/>
                <w:szCs w:val="18"/>
              </w:rPr>
              <w:t>表映射的类名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@param id </w:t>
            </w:r>
            <w:r w:rsidRPr="0022542A">
              <w:rPr>
                <w:rFonts w:hint="eastAsia"/>
                <w:sz w:val="18"/>
                <w:szCs w:val="18"/>
              </w:rPr>
              <w:t>主键</w:t>
            </w:r>
            <w:r w:rsidRPr="0022542A">
              <w:rPr>
                <w:rFonts w:hint="eastAsia"/>
                <w:sz w:val="18"/>
                <w:szCs w:val="18"/>
              </w:rPr>
              <w:t>ID</w:t>
            </w:r>
            <w:r w:rsidRPr="0022542A">
              <w:rPr>
                <w:rFonts w:hint="eastAsia"/>
                <w:sz w:val="18"/>
                <w:szCs w:val="18"/>
              </w:rPr>
              <w:t>值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@param column </w:t>
            </w:r>
            <w:r w:rsidRPr="0022542A">
              <w:rPr>
                <w:rFonts w:hint="eastAsia"/>
                <w:sz w:val="18"/>
                <w:szCs w:val="18"/>
              </w:rPr>
              <w:t>表映射的列信息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@param value </w:t>
            </w:r>
            <w:r w:rsidRPr="0022542A">
              <w:rPr>
                <w:rFonts w:hint="eastAsia"/>
                <w:sz w:val="18"/>
                <w:szCs w:val="18"/>
              </w:rPr>
              <w:t>列对应的值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@return:String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*/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public String setTable(String tableName, String id, String column, String value)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return jedis.set(tableName + SPLIT_MARK + id + SPLIT_MARK + column, value);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/**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@Description:</w:t>
            </w:r>
            <w:r w:rsidRPr="0022542A">
              <w:rPr>
                <w:rFonts w:hint="eastAsia"/>
                <w:sz w:val="18"/>
                <w:szCs w:val="18"/>
              </w:rPr>
              <w:t>初始化存放表中所有字段数据，存放格式为</w:t>
            </w:r>
            <w:r w:rsidRPr="0022542A">
              <w:rPr>
                <w:rFonts w:hint="eastAsia"/>
                <w:sz w:val="18"/>
                <w:szCs w:val="18"/>
              </w:rPr>
              <w:t>tableName:column:columnValue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@param tableName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@param column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@param value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@param id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@return:Long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*/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public Long saddColumn(String tableName, String column, String columnValue, String id)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return jedis.sadd(tableName + SPLIT_MARK + column + SPLIT_MARK + columnValue, tableName + SPLIT_MARK + id);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/**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@Description:</w:t>
            </w:r>
            <w:r w:rsidRPr="0022542A">
              <w:rPr>
                <w:rFonts w:hint="eastAsia"/>
                <w:sz w:val="18"/>
                <w:szCs w:val="18"/>
              </w:rPr>
              <w:t>初始化将表中数据放到</w:t>
            </w:r>
            <w:r w:rsidRPr="0022542A">
              <w:rPr>
                <w:rFonts w:hint="eastAsia"/>
                <w:sz w:val="18"/>
                <w:szCs w:val="18"/>
              </w:rPr>
              <w:t>redis,</w:t>
            </w:r>
            <w:r w:rsidRPr="0022542A">
              <w:rPr>
                <w:rFonts w:hint="eastAsia"/>
                <w:sz w:val="18"/>
                <w:szCs w:val="18"/>
              </w:rPr>
              <w:t>将</w:t>
            </w:r>
            <w:r w:rsidRPr="0022542A">
              <w:rPr>
                <w:rFonts w:hint="eastAsia"/>
                <w:sz w:val="18"/>
                <w:szCs w:val="18"/>
              </w:rPr>
              <w:t>bean</w:t>
            </w:r>
            <w:r w:rsidRPr="0022542A">
              <w:rPr>
                <w:rFonts w:hint="eastAsia"/>
                <w:sz w:val="18"/>
                <w:szCs w:val="18"/>
              </w:rPr>
              <w:t>转换成</w:t>
            </w:r>
            <w:r w:rsidRPr="0022542A">
              <w:rPr>
                <w:rFonts w:hint="eastAsia"/>
                <w:sz w:val="18"/>
                <w:szCs w:val="18"/>
              </w:rPr>
              <w:t>json</w:t>
            </w:r>
            <w:r w:rsidRPr="0022542A">
              <w:rPr>
                <w:rFonts w:hint="eastAsia"/>
                <w:sz w:val="18"/>
                <w:szCs w:val="18"/>
              </w:rPr>
              <w:t>格式，存放格式为</w:t>
            </w:r>
            <w:r w:rsidRPr="0022542A">
              <w:rPr>
                <w:rFonts w:hint="eastAsia"/>
                <w:sz w:val="18"/>
                <w:szCs w:val="18"/>
              </w:rPr>
              <w:t>tableName:id</w:t>
            </w:r>
            <w:r w:rsidRPr="0022542A">
              <w:rPr>
                <w:rFonts w:hint="eastAsia"/>
                <w:sz w:val="18"/>
                <w:szCs w:val="18"/>
              </w:rPr>
              <w:t>。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@param tableName </w:t>
            </w:r>
            <w:r w:rsidRPr="0022542A">
              <w:rPr>
                <w:rFonts w:hint="eastAsia"/>
                <w:sz w:val="18"/>
                <w:szCs w:val="18"/>
              </w:rPr>
              <w:t>表映射的类名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@param id </w:t>
            </w:r>
            <w:r w:rsidRPr="0022542A">
              <w:rPr>
                <w:rFonts w:hint="eastAsia"/>
                <w:sz w:val="18"/>
                <w:szCs w:val="18"/>
              </w:rPr>
              <w:t>主键</w:t>
            </w:r>
            <w:r w:rsidRPr="0022542A">
              <w:rPr>
                <w:rFonts w:hint="eastAsia"/>
                <w:sz w:val="18"/>
                <w:szCs w:val="18"/>
              </w:rPr>
              <w:t>id</w:t>
            </w:r>
            <w:r w:rsidRPr="0022542A">
              <w:rPr>
                <w:rFonts w:hint="eastAsia"/>
                <w:sz w:val="18"/>
                <w:szCs w:val="18"/>
              </w:rPr>
              <w:t>值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@param json </w:t>
            </w:r>
            <w:r w:rsidRPr="0022542A">
              <w:rPr>
                <w:rFonts w:hint="eastAsia"/>
                <w:sz w:val="18"/>
                <w:szCs w:val="18"/>
              </w:rPr>
              <w:t>改</w:t>
            </w:r>
            <w:r w:rsidRPr="0022542A">
              <w:rPr>
                <w:rFonts w:hint="eastAsia"/>
                <w:sz w:val="18"/>
                <w:szCs w:val="18"/>
              </w:rPr>
              <w:t>id</w:t>
            </w:r>
            <w:r w:rsidRPr="0022542A">
              <w:rPr>
                <w:rFonts w:hint="eastAsia"/>
                <w:sz w:val="18"/>
                <w:szCs w:val="18"/>
              </w:rPr>
              <w:t>值对应的</w:t>
            </w:r>
            <w:r w:rsidRPr="0022542A">
              <w:rPr>
                <w:rFonts w:hint="eastAsia"/>
                <w:sz w:val="18"/>
                <w:szCs w:val="18"/>
              </w:rPr>
              <w:t>json</w:t>
            </w:r>
            <w:r w:rsidRPr="0022542A">
              <w:rPr>
                <w:rFonts w:hint="eastAsia"/>
                <w:sz w:val="18"/>
                <w:szCs w:val="18"/>
              </w:rPr>
              <w:t>字符串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@return:String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*/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public String setJSON(String tableName, String id, String json)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return jedis.set(tableName + SPLIT_MARK + id, json);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lastRenderedPageBreak/>
              <w:tab/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/**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@Description: </w:t>
            </w:r>
            <w:r w:rsidRPr="0022542A">
              <w:rPr>
                <w:rFonts w:hint="eastAsia"/>
                <w:sz w:val="18"/>
                <w:szCs w:val="18"/>
              </w:rPr>
              <w:t>根据</w:t>
            </w:r>
            <w:r w:rsidRPr="0022542A">
              <w:rPr>
                <w:rFonts w:hint="eastAsia"/>
                <w:sz w:val="18"/>
                <w:szCs w:val="18"/>
              </w:rPr>
              <w:t>jsonKey</w:t>
            </w:r>
            <w:r w:rsidRPr="0022542A">
              <w:rPr>
                <w:rFonts w:hint="eastAsia"/>
                <w:sz w:val="18"/>
                <w:szCs w:val="18"/>
              </w:rPr>
              <w:t>，获取相应的</w:t>
            </w:r>
            <w:r w:rsidRPr="0022542A">
              <w:rPr>
                <w:rFonts w:hint="eastAsia"/>
                <w:sz w:val="18"/>
                <w:szCs w:val="18"/>
              </w:rPr>
              <w:t>json</w:t>
            </w:r>
            <w:r w:rsidRPr="0022542A">
              <w:rPr>
                <w:rFonts w:hint="eastAsia"/>
                <w:sz w:val="18"/>
                <w:szCs w:val="18"/>
              </w:rPr>
              <w:t>字符串，转换成实体类</w:t>
            </w:r>
            <w:r w:rsidRPr="0022542A">
              <w:rPr>
                <w:rFonts w:hint="eastAsia"/>
                <w:sz w:val="18"/>
                <w:szCs w:val="18"/>
              </w:rPr>
              <w:t>List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@param key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@return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@return:List&lt;T&gt;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*/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public List&lt;T&gt; getListBean(Set&lt;String&gt; sortKey)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List&lt;T&gt; list = new ArrayList&lt;T&gt;();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for (String key : sortKey)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list.add(getBean(key));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return list;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/**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@Description:</w:t>
            </w:r>
            <w:r w:rsidRPr="0022542A">
              <w:rPr>
                <w:rFonts w:hint="eastAsia"/>
                <w:sz w:val="18"/>
                <w:szCs w:val="18"/>
              </w:rPr>
              <w:t>根据</w:t>
            </w:r>
            <w:r w:rsidRPr="0022542A">
              <w:rPr>
                <w:rFonts w:hint="eastAsia"/>
                <w:sz w:val="18"/>
                <w:szCs w:val="18"/>
              </w:rPr>
              <w:t>jsonKey</w:t>
            </w:r>
            <w:r w:rsidRPr="0022542A">
              <w:rPr>
                <w:rFonts w:hint="eastAsia"/>
                <w:sz w:val="18"/>
                <w:szCs w:val="18"/>
              </w:rPr>
              <w:t>，获取相应的</w:t>
            </w:r>
            <w:r w:rsidRPr="0022542A">
              <w:rPr>
                <w:rFonts w:hint="eastAsia"/>
                <w:sz w:val="18"/>
                <w:szCs w:val="18"/>
              </w:rPr>
              <w:t>json</w:t>
            </w:r>
            <w:r w:rsidRPr="0022542A">
              <w:rPr>
                <w:rFonts w:hint="eastAsia"/>
                <w:sz w:val="18"/>
                <w:szCs w:val="18"/>
              </w:rPr>
              <w:t>字符串，转换成实体类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@param key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@return:T dao</w:t>
            </w:r>
            <w:r w:rsidRPr="0022542A">
              <w:rPr>
                <w:rFonts w:hint="eastAsia"/>
                <w:sz w:val="18"/>
                <w:szCs w:val="18"/>
              </w:rPr>
              <w:t>层泛型的实体类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*/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public T getBean(String key)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return JSON.parseObject(jedis.get(key), classs);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/**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@Description:</w:t>
            </w:r>
            <w:r w:rsidRPr="0022542A">
              <w:rPr>
                <w:rFonts w:hint="eastAsia"/>
                <w:sz w:val="18"/>
                <w:szCs w:val="18"/>
              </w:rPr>
              <w:t>对指定值加排序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@param tableName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@param column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@param value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@param id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@return:void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*/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public Long zaddSort(String tableName, String column, String value, String id)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return jedis.zadd(tableName + SPLIT_MARK + SORT + SPLIT_MARK + column, Double.parseDouble(value), id);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/**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@Description:</w:t>
            </w:r>
            <w:r w:rsidRPr="0022542A">
              <w:rPr>
                <w:rFonts w:hint="eastAsia"/>
                <w:sz w:val="18"/>
                <w:szCs w:val="18"/>
              </w:rPr>
              <w:t>对表主键加索引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@param tableName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@param column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@param value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@return:Long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lastRenderedPageBreak/>
              <w:tab/>
              <w:t xml:space="preserve"> */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public Long zaddIndex(String tableName, String column, String value)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return jedis.sadd(tableName + SPLIT_MARK + INDEX + SPLIT_MARK + column, value);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/**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@Description: </w:t>
            </w:r>
            <w:r w:rsidRPr="0022542A">
              <w:rPr>
                <w:rFonts w:hint="eastAsia"/>
                <w:sz w:val="18"/>
                <w:szCs w:val="18"/>
              </w:rPr>
              <w:t>对</w:t>
            </w:r>
            <w:r w:rsidRPr="0022542A">
              <w:rPr>
                <w:rFonts w:hint="eastAsia"/>
                <w:sz w:val="18"/>
                <w:szCs w:val="18"/>
              </w:rPr>
              <w:t>redis</w:t>
            </w:r>
            <w:r w:rsidRPr="0022542A">
              <w:rPr>
                <w:rFonts w:hint="eastAsia"/>
                <w:sz w:val="18"/>
                <w:szCs w:val="18"/>
              </w:rPr>
              <w:t>缓存操作的日志，以对象</w:t>
            </w:r>
            <w:r w:rsidRPr="0022542A">
              <w:rPr>
                <w:rFonts w:hint="eastAsia"/>
                <w:sz w:val="18"/>
                <w:szCs w:val="18"/>
              </w:rPr>
              <w:t>json</w:t>
            </w:r>
            <w:r w:rsidRPr="0022542A">
              <w:rPr>
                <w:rFonts w:hint="eastAsia"/>
                <w:sz w:val="18"/>
                <w:szCs w:val="18"/>
              </w:rPr>
              <w:t>格式保存，然后队列方式更新到数据库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@param value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@return:Long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*/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public Long log(String className, String value)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</w:r>
            <w:r w:rsidRPr="0022542A">
              <w:rPr>
                <w:rFonts w:hint="eastAsia"/>
                <w:sz w:val="18"/>
                <w:szCs w:val="18"/>
              </w:rPr>
              <w:tab/>
              <w:t>// set</w:t>
            </w:r>
            <w:r w:rsidRPr="0022542A">
              <w:rPr>
                <w:rFonts w:hint="eastAsia"/>
                <w:sz w:val="18"/>
                <w:szCs w:val="18"/>
              </w:rPr>
              <w:t>里面放类名</w:t>
            </w:r>
            <w:r w:rsidRPr="0022542A">
              <w:rPr>
                <w:rFonts w:hint="eastAsia"/>
                <w:sz w:val="18"/>
                <w:szCs w:val="18"/>
              </w:rPr>
              <w:t>+json list</w:t>
            </w:r>
            <w:r w:rsidRPr="0022542A">
              <w:rPr>
                <w:rFonts w:hint="eastAsia"/>
                <w:sz w:val="18"/>
                <w:szCs w:val="18"/>
              </w:rPr>
              <w:t>里面放类名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jedis.sadd(className, value);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return jedis.lpush(UPDATE_LOG, className);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/**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rFonts w:hint="eastAsia"/>
                <w:sz w:val="18"/>
                <w:szCs w:val="18"/>
              </w:rPr>
              <w:tab/>
              <w:t xml:space="preserve"> * @Description:</w:t>
            </w:r>
            <w:r w:rsidRPr="0022542A">
              <w:rPr>
                <w:rFonts w:hint="eastAsia"/>
                <w:sz w:val="18"/>
                <w:szCs w:val="18"/>
              </w:rPr>
              <w:t>定时任务自动将更新数据同步到数据库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@return:void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 @throws ClassNotFoundException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 xml:space="preserve"> */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public List&lt;Object&gt; updateToDataBase() throws ClassNotFoundException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List&lt;Object&gt; ob = new ArrayList&lt;Object&gt;();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String className = jedis.lpop(UPDATE_LOG);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Set&lt;String&gt; keySet = jedis.smembers(className);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if (keySet.size() &gt; 0)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Class&lt;?&gt; object = classs.forName(className);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for (String json : keySet) {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Object bean = JSON.parseObject(json, object);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ob.add(bean);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}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</w:r>
            <w:r w:rsidRPr="0022542A">
              <w:rPr>
                <w:sz w:val="18"/>
                <w:szCs w:val="18"/>
              </w:rPr>
              <w:tab/>
              <w:t>return ob;</w:t>
            </w:r>
          </w:p>
          <w:p w:rsidR="0022542A" w:rsidRPr="0022542A" w:rsidRDefault="0022542A" w:rsidP="0022542A">
            <w:pPr>
              <w:rPr>
                <w:sz w:val="18"/>
                <w:szCs w:val="18"/>
              </w:rPr>
            </w:pPr>
            <w:r w:rsidRPr="0022542A">
              <w:rPr>
                <w:sz w:val="18"/>
                <w:szCs w:val="18"/>
              </w:rPr>
              <w:tab/>
              <w:t>}</w:t>
            </w:r>
          </w:p>
          <w:p w:rsidR="00EA2EEF" w:rsidRDefault="0022542A" w:rsidP="0022542A">
            <w:r w:rsidRPr="0022542A">
              <w:rPr>
                <w:sz w:val="18"/>
                <w:szCs w:val="18"/>
              </w:rPr>
              <w:t>}</w:t>
            </w:r>
          </w:p>
        </w:tc>
      </w:tr>
    </w:tbl>
    <w:p w:rsidR="00EA2EEF" w:rsidRPr="00EA2EEF" w:rsidRDefault="00EA2EEF" w:rsidP="00EA2EEF"/>
    <w:sectPr w:rsidR="00EA2EEF" w:rsidRPr="00EA2EEF" w:rsidSect="008554E5">
      <w:headerReference w:type="even" r:id="rId12"/>
      <w:headerReference w:type="default" r:id="rId13"/>
      <w:footerReference w:type="default" r:id="rId14"/>
      <w:pgSz w:w="11906" w:h="16838"/>
      <w:pgMar w:top="1667" w:right="1416" w:bottom="1440" w:left="1276" w:header="567" w:footer="908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E56" w:rsidRDefault="000E4E56">
      <w:r>
        <w:separator/>
      </w:r>
    </w:p>
  </w:endnote>
  <w:endnote w:type="continuationSeparator" w:id="1">
    <w:p w:rsidR="000E4E56" w:rsidRDefault="000E4E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altName w:val="Arial"/>
    <w:charset w:val="00"/>
    <w:family w:val="auto"/>
    <w:pitch w:val="default"/>
    <w:sig w:usb0="00000001" w:usb1="00000000" w:usb2="00000000" w:usb3="00000000" w:csb0="0000009F" w:csb1="00000000"/>
  </w:font>
  <w:font w:name="Futura Hv">
    <w:altName w:val="Segoe UI Semibold"/>
    <w:charset w:val="00"/>
    <w:family w:val="auto"/>
    <w:pitch w:val="default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C90" w:rsidRDefault="007F6C90">
    <w:pPr>
      <w:pStyle w:val="ac"/>
      <w:pBdr>
        <w:top w:val="single" w:sz="6" w:space="1" w:color="auto"/>
      </w:pBdr>
    </w:pPr>
    <w:r>
      <w:rPr>
        <w:rFonts w:hint="eastAsia"/>
      </w:rPr>
      <w:t>BESTPAY</w:t>
    </w:r>
    <w:r>
      <w:rPr>
        <w:rFonts w:hint="eastAsia"/>
      </w:rPr>
      <w:tab/>
    </w:r>
    <w:r>
      <w:rPr>
        <w:rFonts w:hint="eastAsia"/>
      </w:rPr>
      <w:t>第</w:t>
    </w:r>
    <w:fldSimple w:instr=" PAGE ">
      <w:r w:rsidR="00DB78D6">
        <w:rPr>
          <w:noProof/>
        </w:rPr>
        <w:t>6</w:t>
      </w:r>
    </w:fldSimple>
    <w:r>
      <w:rPr>
        <w:rFonts w:hint="eastAsia"/>
      </w:rPr>
      <w:t>页共</w:t>
    </w:r>
    <w:fldSimple w:instr=" NUMPAGES ">
      <w:r w:rsidR="00DB78D6">
        <w:rPr>
          <w:noProof/>
        </w:rPr>
        <w:t>19</w:t>
      </w:r>
    </w:fldSimple>
    <w:r>
      <w:rPr>
        <w:rFonts w:hint="eastAsia"/>
      </w:rPr>
      <w:t>页</w:t>
    </w:r>
  </w:p>
  <w:p w:rsidR="007F6C90" w:rsidRDefault="007F6C90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E56" w:rsidRDefault="000E4E56">
      <w:r>
        <w:separator/>
      </w:r>
    </w:p>
  </w:footnote>
  <w:footnote w:type="continuationSeparator" w:id="1">
    <w:p w:rsidR="000E4E56" w:rsidRDefault="000E4E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C90" w:rsidRDefault="007F6C90"/>
  <w:p w:rsidR="007F6C90" w:rsidRDefault="007F6C90"/>
  <w:p w:rsidR="007F6C90" w:rsidRDefault="007F6C9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0" w:type="dxa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4A0"/>
    </w:tblPr>
    <w:tblGrid>
      <w:gridCol w:w="2194"/>
      <w:gridCol w:w="5532"/>
      <w:gridCol w:w="2454"/>
    </w:tblGrid>
    <w:tr w:rsidR="007F6C90">
      <w:trPr>
        <w:trHeight w:hRule="exact" w:val="733"/>
        <w:jc w:val="center"/>
      </w:trPr>
      <w:tc>
        <w:tcPr>
          <w:tcW w:w="2194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7F6C90" w:rsidRDefault="007F6C90" w:rsidP="00183E7F">
          <w:pPr>
            <w:pStyle w:val="Header3"/>
            <w:spacing w:before="180"/>
            <w:ind w:firstLineChars="300" w:firstLine="843"/>
            <w:rPr>
              <w:rFonts w:ascii="宋体" w:hAnsi="宋体"/>
              <w:b/>
              <w:sz w:val="28"/>
              <w:szCs w:val="28"/>
              <w:lang w:eastAsia="zh-CN"/>
            </w:rPr>
          </w:pPr>
          <w:r>
            <w:rPr>
              <w:rFonts w:ascii="宋体" w:hAnsi="宋体" w:hint="eastAsia"/>
              <w:b/>
              <w:sz w:val="28"/>
              <w:szCs w:val="28"/>
              <w:lang w:eastAsia="zh-CN"/>
            </w:rPr>
            <w:t>民生电商</w:t>
          </w:r>
        </w:p>
        <w:p w:rsidR="007F6C90" w:rsidRPr="004505AC" w:rsidRDefault="007F6C90" w:rsidP="004505AC"/>
      </w:tc>
      <w:tc>
        <w:tcPr>
          <w:tcW w:w="5532" w:type="dxa"/>
          <w:tcBorders>
            <w:top w:val="single" w:sz="12" w:space="0" w:color="auto"/>
            <w:left w:val="nil"/>
            <w:bottom w:val="nil"/>
            <w:right w:val="nil"/>
          </w:tcBorders>
        </w:tcPr>
        <w:p w:rsidR="007F6C90" w:rsidRDefault="007F6C90">
          <w:pPr>
            <w:pStyle w:val="Header3"/>
            <w:spacing w:before="180"/>
            <w:jc w:val="center"/>
            <w:rPr>
              <w:sz w:val="28"/>
              <w:szCs w:val="28"/>
              <w:lang w:eastAsia="zh-CN"/>
            </w:rPr>
          </w:pPr>
          <w:r>
            <w:rPr>
              <w:rFonts w:ascii="宋体" w:hAnsi="宋体" w:hint="eastAsia"/>
              <w:b/>
              <w:sz w:val="28"/>
              <w:szCs w:val="28"/>
              <w:lang w:eastAsia="zh-CN"/>
            </w:rPr>
            <w:t>redi使用说明书</w:t>
          </w:r>
        </w:p>
      </w:tc>
      <w:tc>
        <w:tcPr>
          <w:tcW w:w="2454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7F6C90" w:rsidRDefault="007F6C90">
          <w:pPr>
            <w:pStyle w:val="2"/>
            <w:numPr>
              <w:ilvl w:val="1"/>
              <w:numId w:val="0"/>
            </w:numPr>
            <w:tabs>
              <w:tab w:val="right" w:pos="1843"/>
            </w:tabs>
            <w:ind w:left="576"/>
          </w:pPr>
        </w:p>
      </w:tc>
    </w:tr>
  </w:tbl>
  <w:p w:rsidR="007F6C90" w:rsidRDefault="007F6C90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3318C"/>
    <w:multiLevelType w:val="hybridMultilevel"/>
    <w:tmpl w:val="ED905732"/>
    <w:lvl w:ilvl="0" w:tplc="ACFCAF82">
      <w:start w:val="1"/>
      <w:numFmt w:val="decimal"/>
      <w:lvlText w:val="%1)"/>
      <w:lvlJc w:val="left"/>
      <w:pPr>
        <w:ind w:left="420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FB4CF0"/>
    <w:multiLevelType w:val="singleLevel"/>
    <w:tmpl w:val="42FB4CF0"/>
    <w:lvl w:ilvl="0" w:tentative="1">
      <w:start w:val="1"/>
      <w:numFmt w:val="bullet"/>
      <w:pStyle w:val="a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44180413"/>
    <w:multiLevelType w:val="multilevel"/>
    <w:tmpl w:val="44180413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pStyle w:val="a0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44B46FC4"/>
    <w:multiLevelType w:val="multilevel"/>
    <w:tmpl w:val="44B46FC4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51974427"/>
    <w:multiLevelType w:val="multilevel"/>
    <w:tmpl w:val="51974427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1BE0563"/>
    <w:multiLevelType w:val="hybridMultilevel"/>
    <w:tmpl w:val="9C2856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3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457C"/>
    <w:rsid w:val="00000588"/>
    <w:rsid w:val="00001258"/>
    <w:rsid w:val="000022E6"/>
    <w:rsid w:val="000028A1"/>
    <w:rsid w:val="00002A7D"/>
    <w:rsid w:val="0000344A"/>
    <w:rsid w:val="000035FD"/>
    <w:rsid w:val="00003EB2"/>
    <w:rsid w:val="00003FD3"/>
    <w:rsid w:val="000041DF"/>
    <w:rsid w:val="00004459"/>
    <w:rsid w:val="000045C6"/>
    <w:rsid w:val="0000512E"/>
    <w:rsid w:val="0000529A"/>
    <w:rsid w:val="00005307"/>
    <w:rsid w:val="000063EC"/>
    <w:rsid w:val="00006B40"/>
    <w:rsid w:val="00007227"/>
    <w:rsid w:val="00007783"/>
    <w:rsid w:val="0001062E"/>
    <w:rsid w:val="00011CE4"/>
    <w:rsid w:val="00012527"/>
    <w:rsid w:val="000130AD"/>
    <w:rsid w:val="00013D35"/>
    <w:rsid w:val="0001410C"/>
    <w:rsid w:val="00014150"/>
    <w:rsid w:val="000143F8"/>
    <w:rsid w:val="000146C1"/>
    <w:rsid w:val="00015226"/>
    <w:rsid w:val="00015686"/>
    <w:rsid w:val="00016C18"/>
    <w:rsid w:val="00017482"/>
    <w:rsid w:val="0001785A"/>
    <w:rsid w:val="0002060F"/>
    <w:rsid w:val="000211ED"/>
    <w:rsid w:val="000221A0"/>
    <w:rsid w:val="0002265B"/>
    <w:rsid w:val="00026CEF"/>
    <w:rsid w:val="00027949"/>
    <w:rsid w:val="000300E2"/>
    <w:rsid w:val="00030274"/>
    <w:rsid w:val="0003172A"/>
    <w:rsid w:val="0003191D"/>
    <w:rsid w:val="00031B29"/>
    <w:rsid w:val="00031C5C"/>
    <w:rsid w:val="000320C2"/>
    <w:rsid w:val="00032589"/>
    <w:rsid w:val="000334B6"/>
    <w:rsid w:val="0003432B"/>
    <w:rsid w:val="00040324"/>
    <w:rsid w:val="00042EB5"/>
    <w:rsid w:val="000434F8"/>
    <w:rsid w:val="00043A0F"/>
    <w:rsid w:val="00043AF1"/>
    <w:rsid w:val="00043DB2"/>
    <w:rsid w:val="00043F1C"/>
    <w:rsid w:val="000443E6"/>
    <w:rsid w:val="00045107"/>
    <w:rsid w:val="000454FE"/>
    <w:rsid w:val="0004655E"/>
    <w:rsid w:val="00046EE9"/>
    <w:rsid w:val="00047B51"/>
    <w:rsid w:val="00047C24"/>
    <w:rsid w:val="000501C0"/>
    <w:rsid w:val="00050B63"/>
    <w:rsid w:val="00052CA3"/>
    <w:rsid w:val="00054429"/>
    <w:rsid w:val="000548CB"/>
    <w:rsid w:val="00054C9F"/>
    <w:rsid w:val="00054ED5"/>
    <w:rsid w:val="00055832"/>
    <w:rsid w:val="00056E03"/>
    <w:rsid w:val="000574C8"/>
    <w:rsid w:val="00060452"/>
    <w:rsid w:val="0006051A"/>
    <w:rsid w:val="00060E5C"/>
    <w:rsid w:val="00061982"/>
    <w:rsid w:val="00061DC6"/>
    <w:rsid w:val="0006233D"/>
    <w:rsid w:val="000634CF"/>
    <w:rsid w:val="000637D4"/>
    <w:rsid w:val="00065973"/>
    <w:rsid w:val="00067933"/>
    <w:rsid w:val="00067B77"/>
    <w:rsid w:val="00067CAB"/>
    <w:rsid w:val="00070596"/>
    <w:rsid w:val="000719B5"/>
    <w:rsid w:val="0007424F"/>
    <w:rsid w:val="000748F3"/>
    <w:rsid w:val="00075411"/>
    <w:rsid w:val="0007591C"/>
    <w:rsid w:val="00076B07"/>
    <w:rsid w:val="00077553"/>
    <w:rsid w:val="00080081"/>
    <w:rsid w:val="00080C2B"/>
    <w:rsid w:val="000828FC"/>
    <w:rsid w:val="00083254"/>
    <w:rsid w:val="00084771"/>
    <w:rsid w:val="00084F02"/>
    <w:rsid w:val="0008588C"/>
    <w:rsid w:val="0008686A"/>
    <w:rsid w:val="00086DE8"/>
    <w:rsid w:val="00091404"/>
    <w:rsid w:val="00091716"/>
    <w:rsid w:val="000924CA"/>
    <w:rsid w:val="00092A10"/>
    <w:rsid w:val="000933FA"/>
    <w:rsid w:val="00094865"/>
    <w:rsid w:val="00095C97"/>
    <w:rsid w:val="0009712C"/>
    <w:rsid w:val="0009746F"/>
    <w:rsid w:val="000975AF"/>
    <w:rsid w:val="000A177B"/>
    <w:rsid w:val="000A26F2"/>
    <w:rsid w:val="000A4480"/>
    <w:rsid w:val="000A5D1C"/>
    <w:rsid w:val="000B0DF7"/>
    <w:rsid w:val="000B0FA3"/>
    <w:rsid w:val="000B1988"/>
    <w:rsid w:val="000B1AE0"/>
    <w:rsid w:val="000B43B3"/>
    <w:rsid w:val="000B47D4"/>
    <w:rsid w:val="000B4B01"/>
    <w:rsid w:val="000B4E91"/>
    <w:rsid w:val="000B5B53"/>
    <w:rsid w:val="000B644C"/>
    <w:rsid w:val="000B6EE5"/>
    <w:rsid w:val="000B74D4"/>
    <w:rsid w:val="000B7618"/>
    <w:rsid w:val="000B769A"/>
    <w:rsid w:val="000C0883"/>
    <w:rsid w:val="000C173E"/>
    <w:rsid w:val="000C1AFD"/>
    <w:rsid w:val="000C2431"/>
    <w:rsid w:val="000C3A93"/>
    <w:rsid w:val="000C3DE2"/>
    <w:rsid w:val="000C4326"/>
    <w:rsid w:val="000C48B2"/>
    <w:rsid w:val="000C48DB"/>
    <w:rsid w:val="000C5531"/>
    <w:rsid w:val="000C5F0C"/>
    <w:rsid w:val="000C6044"/>
    <w:rsid w:val="000C607D"/>
    <w:rsid w:val="000C6F20"/>
    <w:rsid w:val="000C79B1"/>
    <w:rsid w:val="000D0742"/>
    <w:rsid w:val="000D0874"/>
    <w:rsid w:val="000D0A3E"/>
    <w:rsid w:val="000D0AA0"/>
    <w:rsid w:val="000D0DB6"/>
    <w:rsid w:val="000D11D0"/>
    <w:rsid w:val="000D1D46"/>
    <w:rsid w:val="000D2CA9"/>
    <w:rsid w:val="000D2F52"/>
    <w:rsid w:val="000D3516"/>
    <w:rsid w:val="000D380D"/>
    <w:rsid w:val="000D4877"/>
    <w:rsid w:val="000D6D00"/>
    <w:rsid w:val="000D6FF2"/>
    <w:rsid w:val="000D7C54"/>
    <w:rsid w:val="000D7D01"/>
    <w:rsid w:val="000E42A2"/>
    <w:rsid w:val="000E4BF2"/>
    <w:rsid w:val="000E4CB5"/>
    <w:rsid w:val="000E4E56"/>
    <w:rsid w:val="000E5048"/>
    <w:rsid w:val="000E52E7"/>
    <w:rsid w:val="000E79E0"/>
    <w:rsid w:val="000E7BE6"/>
    <w:rsid w:val="000E7C49"/>
    <w:rsid w:val="000F1497"/>
    <w:rsid w:val="000F1DFE"/>
    <w:rsid w:val="000F2410"/>
    <w:rsid w:val="000F2A66"/>
    <w:rsid w:val="000F3089"/>
    <w:rsid w:val="000F4708"/>
    <w:rsid w:val="000F4D35"/>
    <w:rsid w:val="000F4F36"/>
    <w:rsid w:val="000F56D9"/>
    <w:rsid w:val="000F600F"/>
    <w:rsid w:val="000F664A"/>
    <w:rsid w:val="000F75F1"/>
    <w:rsid w:val="001002E0"/>
    <w:rsid w:val="0010061A"/>
    <w:rsid w:val="001006BE"/>
    <w:rsid w:val="001008E2"/>
    <w:rsid w:val="001053B7"/>
    <w:rsid w:val="00105612"/>
    <w:rsid w:val="00105B93"/>
    <w:rsid w:val="001060D1"/>
    <w:rsid w:val="00107B42"/>
    <w:rsid w:val="00111463"/>
    <w:rsid w:val="00112ED4"/>
    <w:rsid w:val="00113A63"/>
    <w:rsid w:val="00114259"/>
    <w:rsid w:val="00114B71"/>
    <w:rsid w:val="001176FB"/>
    <w:rsid w:val="00120C0A"/>
    <w:rsid w:val="00123194"/>
    <w:rsid w:val="00123717"/>
    <w:rsid w:val="00124019"/>
    <w:rsid w:val="0012411A"/>
    <w:rsid w:val="001256B9"/>
    <w:rsid w:val="00125E12"/>
    <w:rsid w:val="00127381"/>
    <w:rsid w:val="0012782F"/>
    <w:rsid w:val="00130565"/>
    <w:rsid w:val="00130C8A"/>
    <w:rsid w:val="00131392"/>
    <w:rsid w:val="00131C44"/>
    <w:rsid w:val="001325FC"/>
    <w:rsid w:val="0013267E"/>
    <w:rsid w:val="0013299F"/>
    <w:rsid w:val="00132ED4"/>
    <w:rsid w:val="0013345E"/>
    <w:rsid w:val="0013370A"/>
    <w:rsid w:val="00134245"/>
    <w:rsid w:val="0013433D"/>
    <w:rsid w:val="0013502D"/>
    <w:rsid w:val="001352E5"/>
    <w:rsid w:val="001353CC"/>
    <w:rsid w:val="001366F7"/>
    <w:rsid w:val="001369FB"/>
    <w:rsid w:val="00136B93"/>
    <w:rsid w:val="00136DFA"/>
    <w:rsid w:val="0014029F"/>
    <w:rsid w:val="001404A5"/>
    <w:rsid w:val="001416E3"/>
    <w:rsid w:val="001428C0"/>
    <w:rsid w:val="00143521"/>
    <w:rsid w:val="00143610"/>
    <w:rsid w:val="00143859"/>
    <w:rsid w:val="001442E8"/>
    <w:rsid w:val="001449B8"/>
    <w:rsid w:val="00145BB4"/>
    <w:rsid w:val="00146B40"/>
    <w:rsid w:val="00147CED"/>
    <w:rsid w:val="00151870"/>
    <w:rsid w:val="00151C04"/>
    <w:rsid w:val="00151FD9"/>
    <w:rsid w:val="00152963"/>
    <w:rsid w:val="001550BE"/>
    <w:rsid w:val="00155FF3"/>
    <w:rsid w:val="00157FB8"/>
    <w:rsid w:val="00160151"/>
    <w:rsid w:val="00160736"/>
    <w:rsid w:val="00163CA1"/>
    <w:rsid w:val="00164842"/>
    <w:rsid w:val="00166D40"/>
    <w:rsid w:val="00170F54"/>
    <w:rsid w:val="0017162E"/>
    <w:rsid w:val="00171E30"/>
    <w:rsid w:val="00172D95"/>
    <w:rsid w:val="00173881"/>
    <w:rsid w:val="00173D51"/>
    <w:rsid w:val="00175781"/>
    <w:rsid w:val="001771B3"/>
    <w:rsid w:val="0017782D"/>
    <w:rsid w:val="00177B1A"/>
    <w:rsid w:val="00182B17"/>
    <w:rsid w:val="00183AD6"/>
    <w:rsid w:val="00183E18"/>
    <w:rsid w:val="00183E7F"/>
    <w:rsid w:val="00184D4D"/>
    <w:rsid w:val="001870E4"/>
    <w:rsid w:val="0019001A"/>
    <w:rsid w:val="001906E0"/>
    <w:rsid w:val="001908F3"/>
    <w:rsid w:val="001910EC"/>
    <w:rsid w:val="001911DE"/>
    <w:rsid w:val="0019370F"/>
    <w:rsid w:val="00194FB4"/>
    <w:rsid w:val="00195694"/>
    <w:rsid w:val="00195E27"/>
    <w:rsid w:val="00196642"/>
    <w:rsid w:val="0019725B"/>
    <w:rsid w:val="00197794"/>
    <w:rsid w:val="00197F35"/>
    <w:rsid w:val="001A0CC1"/>
    <w:rsid w:val="001A285A"/>
    <w:rsid w:val="001A349A"/>
    <w:rsid w:val="001A35AA"/>
    <w:rsid w:val="001A4269"/>
    <w:rsid w:val="001A471D"/>
    <w:rsid w:val="001A5538"/>
    <w:rsid w:val="001A5D3D"/>
    <w:rsid w:val="001A6199"/>
    <w:rsid w:val="001A7209"/>
    <w:rsid w:val="001A7317"/>
    <w:rsid w:val="001A7486"/>
    <w:rsid w:val="001A799A"/>
    <w:rsid w:val="001B18A4"/>
    <w:rsid w:val="001B3048"/>
    <w:rsid w:val="001B55B3"/>
    <w:rsid w:val="001B5826"/>
    <w:rsid w:val="001B67BA"/>
    <w:rsid w:val="001B69F0"/>
    <w:rsid w:val="001B6EB5"/>
    <w:rsid w:val="001B7F3C"/>
    <w:rsid w:val="001C08DB"/>
    <w:rsid w:val="001C0AED"/>
    <w:rsid w:val="001C0C29"/>
    <w:rsid w:val="001C18C9"/>
    <w:rsid w:val="001C202F"/>
    <w:rsid w:val="001C21D8"/>
    <w:rsid w:val="001C45CE"/>
    <w:rsid w:val="001C4A6A"/>
    <w:rsid w:val="001C4D0A"/>
    <w:rsid w:val="001C6905"/>
    <w:rsid w:val="001C6B73"/>
    <w:rsid w:val="001C70CD"/>
    <w:rsid w:val="001D09D0"/>
    <w:rsid w:val="001D1027"/>
    <w:rsid w:val="001D265B"/>
    <w:rsid w:val="001D6C1B"/>
    <w:rsid w:val="001D72FE"/>
    <w:rsid w:val="001D76C8"/>
    <w:rsid w:val="001E05B1"/>
    <w:rsid w:val="001E068E"/>
    <w:rsid w:val="001E139A"/>
    <w:rsid w:val="001E1A41"/>
    <w:rsid w:val="001E1AF8"/>
    <w:rsid w:val="001E295F"/>
    <w:rsid w:val="001E2C77"/>
    <w:rsid w:val="001E3E03"/>
    <w:rsid w:val="001E4185"/>
    <w:rsid w:val="001E4615"/>
    <w:rsid w:val="001E478D"/>
    <w:rsid w:val="001E4BFC"/>
    <w:rsid w:val="001E5704"/>
    <w:rsid w:val="001E5763"/>
    <w:rsid w:val="001E6107"/>
    <w:rsid w:val="001F0BB9"/>
    <w:rsid w:val="001F0CB0"/>
    <w:rsid w:val="001F4979"/>
    <w:rsid w:val="001F4B15"/>
    <w:rsid w:val="001F661F"/>
    <w:rsid w:val="001F68BF"/>
    <w:rsid w:val="001F724D"/>
    <w:rsid w:val="001F7469"/>
    <w:rsid w:val="001F77D5"/>
    <w:rsid w:val="002004AC"/>
    <w:rsid w:val="002006D6"/>
    <w:rsid w:val="00200D9B"/>
    <w:rsid w:val="002014D8"/>
    <w:rsid w:val="00201AC1"/>
    <w:rsid w:val="00202812"/>
    <w:rsid w:val="00203CC9"/>
    <w:rsid w:val="002044ED"/>
    <w:rsid w:val="0020538A"/>
    <w:rsid w:val="00205887"/>
    <w:rsid w:val="00206631"/>
    <w:rsid w:val="00206AB9"/>
    <w:rsid w:val="00210146"/>
    <w:rsid w:val="002127C8"/>
    <w:rsid w:val="00213D5B"/>
    <w:rsid w:val="00215F6E"/>
    <w:rsid w:val="002161DC"/>
    <w:rsid w:val="00216D6A"/>
    <w:rsid w:val="0021742C"/>
    <w:rsid w:val="00222133"/>
    <w:rsid w:val="00222449"/>
    <w:rsid w:val="002232D6"/>
    <w:rsid w:val="00223B3F"/>
    <w:rsid w:val="00225182"/>
    <w:rsid w:val="0022542A"/>
    <w:rsid w:val="0022570E"/>
    <w:rsid w:val="002261F4"/>
    <w:rsid w:val="00227B41"/>
    <w:rsid w:val="00230985"/>
    <w:rsid w:val="00230A37"/>
    <w:rsid w:val="002323F6"/>
    <w:rsid w:val="00234599"/>
    <w:rsid w:val="00236CAA"/>
    <w:rsid w:val="00240761"/>
    <w:rsid w:val="002418F3"/>
    <w:rsid w:val="00242317"/>
    <w:rsid w:val="00242388"/>
    <w:rsid w:val="0024284F"/>
    <w:rsid w:val="00242C9A"/>
    <w:rsid w:val="00244085"/>
    <w:rsid w:val="00244FDC"/>
    <w:rsid w:val="002455E3"/>
    <w:rsid w:val="0024652A"/>
    <w:rsid w:val="00250A56"/>
    <w:rsid w:val="00251641"/>
    <w:rsid w:val="00253893"/>
    <w:rsid w:val="00254140"/>
    <w:rsid w:val="00254A83"/>
    <w:rsid w:val="00255A64"/>
    <w:rsid w:val="00257896"/>
    <w:rsid w:val="00257F0A"/>
    <w:rsid w:val="00260B14"/>
    <w:rsid w:val="00260DDC"/>
    <w:rsid w:val="0026135F"/>
    <w:rsid w:val="0026174E"/>
    <w:rsid w:val="00261F49"/>
    <w:rsid w:val="00262AC1"/>
    <w:rsid w:val="00262AE8"/>
    <w:rsid w:val="002646C8"/>
    <w:rsid w:val="002647C9"/>
    <w:rsid w:val="002647F3"/>
    <w:rsid w:val="00264FE8"/>
    <w:rsid w:val="00267C82"/>
    <w:rsid w:val="00270D36"/>
    <w:rsid w:val="002714DA"/>
    <w:rsid w:val="00272AB5"/>
    <w:rsid w:val="00272F95"/>
    <w:rsid w:val="0027329F"/>
    <w:rsid w:val="00273606"/>
    <w:rsid w:val="0027372C"/>
    <w:rsid w:val="00274233"/>
    <w:rsid w:val="00274756"/>
    <w:rsid w:val="0027525B"/>
    <w:rsid w:val="002758C6"/>
    <w:rsid w:val="00275943"/>
    <w:rsid w:val="00275D31"/>
    <w:rsid w:val="0028010F"/>
    <w:rsid w:val="0028087C"/>
    <w:rsid w:val="00280CCB"/>
    <w:rsid w:val="0028161C"/>
    <w:rsid w:val="00281CA1"/>
    <w:rsid w:val="00281D1F"/>
    <w:rsid w:val="002828C5"/>
    <w:rsid w:val="002828F3"/>
    <w:rsid w:val="00282A45"/>
    <w:rsid w:val="00283920"/>
    <w:rsid w:val="0028408B"/>
    <w:rsid w:val="00284900"/>
    <w:rsid w:val="00284926"/>
    <w:rsid w:val="00285825"/>
    <w:rsid w:val="002858D1"/>
    <w:rsid w:val="00287622"/>
    <w:rsid w:val="00287633"/>
    <w:rsid w:val="00287D17"/>
    <w:rsid w:val="002905B7"/>
    <w:rsid w:val="002905DA"/>
    <w:rsid w:val="00292709"/>
    <w:rsid w:val="00294F1F"/>
    <w:rsid w:val="00295812"/>
    <w:rsid w:val="002959AA"/>
    <w:rsid w:val="00295DDA"/>
    <w:rsid w:val="00296735"/>
    <w:rsid w:val="002968A2"/>
    <w:rsid w:val="002A0645"/>
    <w:rsid w:val="002A0D17"/>
    <w:rsid w:val="002A11BE"/>
    <w:rsid w:val="002A1232"/>
    <w:rsid w:val="002A1670"/>
    <w:rsid w:val="002A3AB0"/>
    <w:rsid w:val="002A723C"/>
    <w:rsid w:val="002B02C9"/>
    <w:rsid w:val="002B0424"/>
    <w:rsid w:val="002B192F"/>
    <w:rsid w:val="002B24F0"/>
    <w:rsid w:val="002B2DF0"/>
    <w:rsid w:val="002B3E36"/>
    <w:rsid w:val="002B3EC4"/>
    <w:rsid w:val="002B4258"/>
    <w:rsid w:val="002B4753"/>
    <w:rsid w:val="002B4B02"/>
    <w:rsid w:val="002B6827"/>
    <w:rsid w:val="002B75FE"/>
    <w:rsid w:val="002B77D1"/>
    <w:rsid w:val="002C01D3"/>
    <w:rsid w:val="002C076A"/>
    <w:rsid w:val="002C0E45"/>
    <w:rsid w:val="002C1F9C"/>
    <w:rsid w:val="002C224A"/>
    <w:rsid w:val="002C282F"/>
    <w:rsid w:val="002C28D2"/>
    <w:rsid w:val="002C34CE"/>
    <w:rsid w:val="002C4DF9"/>
    <w:rsid w:val="002C56E7"/>
    <w:rsid w:val="002C5C2B"/>
    <w:rsid w:val="002C79CA"/>
    <w:rsid w:val="002C7BED"/>
    <w:rsid w:val="002D0AAE"/>
    <w:rsid w:val="002D17D9"/>
    <w:rsid w:val="002D1FF6"/>
    <w:rsid w:val="002D25C9"/>
    <w:rsid w:val="002D3079"/>
    <w:rsid w:val="002D52AB"/>
    <w:rsid w:val="002D558E"/>
    <w:rsid w:val="002E1D20"/>
    <w:rsid w:val="002E2980"/>
    <w:rsid w:val="002E325C"/>
    <w:rsid w:val="002E3D8D"/>
    <w:rsid w:val="002E3E55"/>
    <w:rsid w:val="002E46B7"/>
    <w:rsid w:val="002E6529"/>
    <w:rsid w:val="002F2871"/>
    <w:rsid w:val="002F2B2A"/>
    <w:rsid w:val="002F2B81"/>
    <w:rsid w:val="002F2BA0"/>
    <w:rsid w:val="002F38B5"/>
    <w:rsid w:val="002F3916"/>
    <w:rsid w:val="002F3AE5"/>
    <w:rsid w:val="002F560B"/>
    <w:rsid w:val="002F6201"/>
    <w:rsid w:val="002F6AA3"/>
    <w:rsid w:val="002F6F9A"/>
    <w:rsid w:val="002F7D26"/>
    <w:rsid w:val="003011EE"/>
    <w:rsid w:val="00302018"/>
    <w:rsid w:val="0030390D"/>
    <w:rsid w:val="003047E7"/>
    <w:rsid w:val="003053A8"/>
    <w:rsid w:val="00305E90"/>
    <w:rsid w:val="00306734"/>
    <w:rsid w:val="003076E7"/>
    <w:rsid w:val="00307EA3"/>
    <w:rsid w:val="00311090"/>
    <w:rsid w:val="00311746"/>
    <w:rsid w:val="003123F2"/>
    <w:rsid w:val="003145FD"/>
    <w:rsid w:val="0031599B"/>
    <w:rsid w:val="00315A9E"/>
    <w:rsid w:val="0031689B"/>
    <w:rsid w:val="00316D43"/>
    <w:rsid w:val="0031789B"/>
    <w:rsid w:val="00317EE1"/>
    <w:rsid w:val="00320818"/>
    <w:rsid w:val="00321BB0"/>
    <w:rsid w:val="003222C3"/>
    <w:rsid w:val="00322957"/>
    <w:rsid w:val="00323C97"/>
    <w:rsid w:val="00324DB4"/>
    <w:rsid w:val="00326DD4"/>
    <w:rsid w:val="0032751B"/>
    <w:rsid w:val="003276AF"/>
    <w:rsid w:val="00330228"/>
    <w:rsid w:val="00330406"/>
    <w:rsid w:val="00331383"/>
    <w:rsid w:val="00332218"/>
    <w:rsid w:val="0033348A"/>
    <w:rsid w:val="00335856"/>
    <w:rsid w:val="00337073"/>
    <w:rsid w:val="003371D1"/>
    <w:rsid w:val="00337BC4"/>
    <w:rsid w:val="003405BE"/>
    <w:rsid w:val="003409D2"/>
    <w:rsid w:val="0034324C"/>
    <w:rsid w:val="00343D1B"/>
    <w:rsid w:val="00343D2C"/>
    <w:rsid w:val="003440AB"/>
    <w:rsid w:val="00346E3A"/>
    <w:rsid w:val="00347406"/>
    <w:rsid w:val="0034747A"/>
    <w:rsid w:val="00347BD5"/>
    <w:rsid w:val="00347FE6"/>
    <w:rsid w:val="00352196"/>
    <w:rsid w:val="0035363B"/>
    <w:rsid w:val="003551F0"/>
    <w:rsid w:val="00355386"/>
    <w:rsid w:val="00355841"/>
    <w:rsid w:val="00356BB1"/>
    <w:rsid w:val="00356FC2"/>
    <w:rsid w:val="00357842"/>
    <w:rsid w:val="003603A6"/>
    <w:rsid w:val="0036215A"/>
    <w:rsid w:val="00363A84"/>
    <w:rsid w:val="00364C64"/>
    <w:rsid w:val="00366D97"/>
    <w:rsid w:val="00367398"/>
    <w:rsid w:val="00370FDB"/>
    <w:rsid w:val="00372AFF"/>
    <w:rsid w:val="00373020"/>
    <w:rsid w:val="00373B46"/>
    <w:rsid w:val="0037403E"/>
    <w:rsid w:val="0037576B"/>
    <w:rsid w:val="00376152"/>
    <w:rsid w:val="00376272"/>
    <w:rsid w:val="003766C6"/>
    <w:rsid w:val="00376F33"/>
    <w:rsid w:val="00377268"/>
    <w:rsid w:val="00377C72"/>
    <w:rsid w:val="00381063"/>
    <w:rsid w:val="003813C9"/>
    <w:rsid w:val="003815D4"/>
    <w:rsid w:val="003829A6"/>
    <w:rsid w:val="00382F3F"/>
    <w:rsid w:val="0038393B"/>
    <w:rsid w:val="003839A0"/>
    <w:rsid w:val="003845F6"/>
    <w:rsid w:val="003858F5"/>
    <w:rsid w:val="00386118"/>
    <w:rsid w:val="00386882"/>
    <w:rsid w:val="003868BE"/>
    <w:rsid w:val="003872C7"/>
    <w:rsid w:val="00390160"/>
    <w:rsid w:val="00390442"/>
    <w:rsid w:val="003909F9"/>
    <w:rsid w:val="00391298"/>
    <w:rsid w:val="00391458"/>
    <w:rsid w:val="00391595"/>
    <w:rsid w:val="00392542"/>
    <w:rsid w:val="00392EF3"/>
    <w:rsid w:val="003932F0"/>
    <w:rsid w:val="003938D0"/>
    <w:rsid w:val="0039494C"/>
    <w:rsid w:val="00395E87"/>
    <w:rsid w:val="00397318"/>
    <w:rsid w:val="003A013C"/>
    <w:rsid w:val="003A0722"/>
    <w:rsid w:val="003A0F7E"/>
    <w:rsid w:val="003A110F"/>
    <w:rsid w:val="003A178E"/>
    <w:rsid w:val="003A4024"/>
    <w:rsid w:val="003A41BC"/>
    <w:rsid w:val="003A4A51"/>
    <w:rsid w:val="003A55CE"/>
    <w:rsid w:val="003A6EAE"/>
    <w:rsid w:val="003A7ED7"/>
    <w:rsid w:val="003A7F93"/>
    <w:rsid w:val="003B0C49"/>
    <w:rsid w:val="003B1046"/>
    <w:rsid w:val="003B14BB"/>
    <w:rsid w:val="003B173B"/>
    <w:rsid w:val="003B23D2"/>
    <w:rsid w:val="003B36B7"/>
    <w:rsid w:val="003B4664"/>
    <w:rsid w:val="003B4C1D"/>
    <w:rsid w:val="003B53F0"/>
    <w:rsid w:val="003B5F84"/>
    <w:rsid w:val="003B61DD"/>
    <w:rsid w:val="003B78F1"/>
    <w:rsid w:val="003C058C"/>
    <w:rsid w:val="003C05D1"/>
    <w:rsid w:val="003C1D9E"/>
    <w:rsid w:val="003C36FC"/>
    <w:rsid w:val="003C3AFB"/>
    <w:rsid w:val="003C5216"/>
    <w:rsid w:val="003C54DD"/>
    <w:rsid w:val="003C66D0"/>
    <w:rsid w:val="003C6EAD"/>
    <w:rsid w:val="003C6F3D"/>
    <w:rsid w:val="003C7171"/>
    <w:rsid w:val="003C78DE"/>
    <w:rsid w:val="003C7E83"/>
    <w:rsid w:val="003D0522"/>
    <w:rsid w:val="003D0B20"/>
    <w:rsid w:val="003D10E3"/>
    <w:rsid w:val="003D12D3"/>
    <w:rsid w:val="003D1857"/>
    <w:rsid w:val="003D1874"/>
    <w:rsid w:val="003D18D5"/>
    <w:rsid w:val="003D1991"/>
    <w:rsid w:val="003D3C93"/>
    <w:rsid w:val="003D40E8"/>
    <w:rsid w:val="003D417B"/>
    <w:rsid w:val="003D4447"/>
    <w:rsid w:val="003D5CE1"/>
    <w:rsid w:val="003D632A"/>
    <w:rsid w:val="003D7CC6"/>
    <w:rsid w:val="003E0744"/>
    <w:rsid w:val="003E08D0"/>
    <w:rsid w:val="003E1159"/>
    <w:rsid w:val="003E1797"/>
    <w:rsid w:val="003E1D2E"/>
    <w:rsid w:val="003E20E6"/>
    <w:rsid w:val="003E232D"/>
    <w:rsid w:val="003E2D0F"/>
    <w:rsid w:val="003E35A0"/>
    <w:rsid w:val="003E47A1"/>
    <w:rsid w:val="003E47B3"/>
    <w:rsid w:val="003E4983"/>
    <w:rsid w:val="003E4DD3"/>
    <w:rsid w:val="003E5935"/>
    <w:rsid w:val="003E642C"/>
    <w:rsid w:val="003E7AE8"/>
    <w:rsid w:val="003E7F49"/>
    <w:rsid w:val="003F0DC4"/>
    <w:rsid w:val="003F0FDB"/>
    <w:rsid w:val="003F1317"/>
    <w:rsid w:val="003F1A2A"/>
    <w:rsid w:val="003F2FFD"/>
    <w:rsid w:val="003F4223"/>
    <w:rsid w:val="003F458D"/>
    <w:rsid w:val="003F47DA"/>
    <w:rsid w:val="003F5427"/>
    <w:rsid w:val="003F5A2F"/>
    <w:rsid w:val="003F5DCA"/>
    <w:rsid w:val="003F674F"/>
    <w:rsid w:val="003F772A"/>
    <w:rsid w:val="003F7A72"/>
    <w:rsid w:val="004020A1"/>
    <w:rsid w:val="004021B8"/>
    <w:rsid w:val="00402C7D"/>
    <w:rsid w:val="00402D19"/>
    <w:rsid w:val="00403056"/>
    <w:rsid w:val="00407056"/>
    <w:rsid w:val="00407085"/>
    <w:rsid w:val="00410B74"/>
    <w:rsid w:val="00410D1F"/>
    <w:rsid w:val="00411102"/>
    <w:rsid w:val="00412360"/>
    <w:rsid w:val="004127D6"/>
    <w:rsid w:val="00412B7C"/>
    <w:rsid w:val="0041330F"/>
    <w:rsid w:val="00413A9D"/>
    <w:rsid w:val="00414893"/>
    <w:rsid w:val="00414BE1"/>
    <w:rsid w:val="00414C00"/>
    <w:rsid w:val="004150BA"/>
    <w:rsid w:val="00415453"/>
    <w:rsid w:val="00415ADA"/>
    <w:rsid w:val="00415B6D"/>
    <w:rsid w:val="00417DBF"/>
    <w:rsid w:val="00420635"/>
    <w:rsid w:val="0042119D"/>
    <w:rsid w:val="00422360"/>
    <w:rsid w:val="00423EB2"/>
    <w:rsid w:val="00426967"/>
    <w:rsid w:val="00426B6C"/>
    <w:rsid w:val="00427160"/>
    <w:rsid w:val="0042730C"/>
    <w:rsid w:val="00427FDF"/>
    <w:rsid w:val="00430C85"/>
    <w:rsid w:val="00432FC0"/>
    <w:rsid w:val="00433241"/>
    <w:rsid w:val="00433536"/>
    <w:rsid w:val="004350F0"/>
    <w:rsid w:val="0043549D"/>
    <w:rsid w:val="00435A64"/>
    <w:rsid w:val="00436DBE"/>
    <w:rsid w:val="00437986"/>
    <w:rsid w:val="00440797"/>
    <w:rsid w:val="00440EB3"/>
    <w:rsid w:val="004426AB"/>
    <w:rsid w:val="0044312A"/>
    <w:rsid w:val="00444517"/>
    <w:rsid w:val="00444FA2"/>
    <w:rsid w:val="00445F18"/>
    <w:rsid w:val="0044628D"/>
    <w:rsid w:val="004473F6"/>
    <w:rsid w:val="0044765A"/>
    <w:rsid w:val="00447A7C"/>
    <w:rsid w:val="00450021"/>
    <w:rsid w:val="004505AC"/>
    <w:rsid w:val="00451001"/>
    <w:rsid w:val="00451BC0"/>
    <w:rsid w:val="00451F02"/>
    <w:rsid w:val="00452D01"/>
    <w:rsid w:val="00453416"/>
    <w:rsid w:val="0045390D"/>
    <w:rsid w:val="00453AAE"/>
    <w:rsid w:val="00454ABF"/>
    <w:rsid w:val="00455125"/>
    <w:rsid w:val="004554DA"/>
    <w:rsid w:val="00455E25"/>
    <w:rsid w:val="004565D4"/>
    <w:rsid w:val="00456AB8"/>
    <w:rsid w:val="00457790"/>
    <w:rsid w:val="004578FD"/>
    <w:rsid w:val="00457A27"/>
    <w:rsid w:val="00461561"/>
    <w:rsid w:val="004618FE"/>
    <w:rsid w:val="0046262F"/>
    <w:rsid w:val="0046289F"/>
    <w:rsid w:val="004631EE"/>
    <w:rsid w:val="0046346F"/>
    <w:rsid w:val="0046489C"/>
    <w:rsid w:val="00464A83"/>
    <w:rsid w:val="0046542B"/>
    <w:rsid w:val="00465EF8"/>
    <w:rsid w:val="00466200"/>
    <w:rsid w:val="004663B4"/>
    <w:rsid w:val="00466884"/>
    <w:rsid w:val="0047020A"/>
    <w:rsid w:val="00471AE8"/>
    <w:rsid w:val="00471E81"/>
    <w:rsid w:val="00472ABF"/>
    <w:rsid w:val="00473BB9"/>
    <w:rsid w:val="00473FB0"/>
    <w:rsid w:val="00474BE4"/>
    <w:rsid w:val="0047617B"/>
    <w:rsid w:val="0048080F"/>
    <w:rsid w:val="00481EB2"/>
    <w:rsid w:val="00481F0B"/>
    <w:rsid w:val="004822F2"/>
    <w:rsid w:val="00482B1C"/>
    <w:rsid w:val="004830DB"/>
    <w:rsid w:val="00483CCB"/>
    <w:rsid w:val="00484599"/>
    <w:rsid w:val="00485C14"/>
    <w:rsid w:val="00485EB9"/>
    <w:rsid w:val="004861F4"/>
    <w:rsid w:val="004874D2"/>
    <w:rsid w:val="00487D1F"/>
    <w:rsid w:val="00487E26"/>
    <w:rsid w:val="0049107A"/>
    <w:rsid w:val="00491F99"/>
    <w:rsid w:val="00492F46"/>
    <w:rsid w:val="004952BA"/>
    <w:rsid w:val="004954DA"/>
    <w:rsid w:val="004961F6"/>
    <w:rsid w:val="00496AD3"/>
    <w:rsid w:val="004A1F01"/>
    <w:rsid w:val="004A23D7"/>
    <w:rsid w:val="004A282D"/>
    <w:rsid w:val="004A325C"/>
    <w:rsid w:val="004A356D"/>
    <w:rsid w:val="004A4292"/>
    <w:rsid w:val="004A5300"/>
    <w:rsid w:val="004A5315"/>
    <w:rsid w:val="004A5D21"/>
    <w:rsid w:val="004A5F77"/>
    <w:rsid w:val="004A68CD"/>
    <w:rsid w:val="004A7057"/>
    <w:rsid w:val="004B1943"/>
    <w:rsid w:val="004B235D"/>
    <w:rsid w:val="004B2436"/>
    <w:rsid w:val="004B277A"/>
    <w:rsid w:val="004B5EEC"/>
    <w:rsid w:val="004B7323"/>
    <w:rsid w:val="004B7753"/>
    <w:rsid w:val="004B7F8F"/>
    <w:rsid w:val="004C0615"/>
    <w:rsid w:val="004C0C65"/>
    <w:rsid w:val="004C0D84"/>
    <w:rsid w:val="004C1281"/>
    <w:rsid w:val="004C1304"/>
    <w:rsid w:val="004C2D08"/>
    <w:rsid w:val="004C6E4E"/>
    <w:rsid w:val="004C7778"/>
    <w:rsid w:val="004D01F6"/>
    <w:rsid w:val="004D081D"/>
    <w:rsid w:val="004D1CBF"/>
    <w:rsid w:val="004D2C9C"/>
    <w:rsid w:val="004D39CB"/>
    <w:rsid w:val="004D42A4"/>
    <w:rsid w:val="004D48A4"/>
    <w:rsid w:val="004D4920"/>
    <w:rsid w:val="004D5A90"/>
    <w:rsid w:val="004D5BE0"/>
    <w:rsid w:val="004D6621"/>
    <w:rsid w:val="004D6EBC"/>
    <w:rsid w:val="004D7A7E"/>
    <w:rsid w:val="004D7C42"/>
    <w:rsid w:val="004E0142"/>
    <w:rsid w:val="004E06AC"/>
    <w:rsid w:val="004E27B7"/>
    <w:rsid w:val="004E2C9B"/>
    <w:rsid w:val="004E36B1"/>
    <w:rsid w:val="004E4201"/>
    <w:rsid w:val="004E42D5"/>
    <w:rsid w:val="004E4736"/>
    <w:rsid w:val="004E4B3C"/>
    <w:rsid w:val="004E63DF"/>
    <w:rsid w:val="004E6864"/>
    <w:rsid w:val="004E701C"/>
    <w:rsid w:val="004E7504"/>
    <w:rsid w:val="004F1B24"/>
    <w:rsid w:val="004F2096"/>
    <w:rsid w:val="004F45C3"/>
    <w:rsid w:val="004F4C8C"/>
    <w:rsid w:val="004F5DBE"/>
    <w:rsid w:val="004F6551"/>
    <w:rsid w:val="004F6CB8"/>
    <w:rsid w:val="005002D9"/>
    <w:rsid w:val="00500E58"/>
    <w:rsid w:val="00501CFD"/>
    <w:rsid w:val="00501D2D"/>
    <w:rsid w:val="0050285F"/>
    <w:rsid w:val="00502F61"/>
    <w:rsid w:val="00504188"/>
    <w:rsid w:val="005055ED"/>
    <w:rsid w:val="005056D0"/>
    <w:rsid w:val="00505887"/>
    <w:rsid w:val="0051124A"/>
    <w:rsid w:val="005116BB"/>
    <w:rsid w:val="00511821"/>
    <w:rsid w:val="005121A5"/>
    <w:rsid w:val="00513801"/>
    <w:rsid w:val="00513EC1"/>
    <w:rsid w:val="00515645"/>
    <w:rsid w:val="00515FBA"/>
    <w:rsid w:val="0051718E"/>
    <w:rsid w:val="0051778D"/>
    <w:rsid w:val="00517B42"/>
    <w:rsid w:val="0052245D"/>
    <w:rsid w:val="00522F56"/>
    <w:rsid w:val="00525B1C"/>
    <w:rsid w:val="00526A57"/>
    <w:rsid w:val="005305E2"/>
    <w:rsid w:val="0053125B"/>
    <w:rsid w:val="00531751"/>
    <w:rsid w:val="005336A3"/>
    <w:rsid w:val="00534FF0"/>
    <w:rsid w:val="005362C9"/>
    <w:rsid w:val="005376B9"/>
    <w:rsid w:val="00537865"/>
    <w:rsid w:val="00541054"/>
    <w:rsid w:val="0054147D"/>
    <w:rsid w:val="00542EBA"/>
    <w:rsid w:val="005456D4"/>
    <w:rsid w:val="005457DF"/>
    <w:rsid w:val="00545BF1"/>
    <w:rsid w:val="00546A2B"/>
    <w:rsid w:val="00547559"/>
    <w:rsid w:val="00551BA7"/>
    <w:rsid w:val="005523CC"/>
    <w:rsid w:val="005532EA"/>
    <w:rsid w:val="00553445"/>
    <w:rsid w:val="00553C3A"/>
    <w:rsid w:val="00553F24"/>
    <w:rsid w:val="00553FBF"/>
    <w:rsid w:val="00554741"/>
    <w:rsid w:val="0055480A"/>
    <w:rsid w:val="00554927"/>
    <w:rsid w:val="005550F2"/>
    <w:rsid w:val="00555BC6"/>
    <w:rsid w:val="00556555"/>
    <w:rsid w:val="00556CE6"/>
    <w:rsid w:val="00560293"/>
    <w:rsid w:val="005608DF"/>
    <w:rsid w:val="00562656"/>
    <w:rsid w:val="005628BA"/>
    <w:rsid w:val="00563A01"/>
    <w:rsid w:val="00563BB7"/>
    <w:rsid w:val="00563D4B"/>
    <w:rsid w:val="0056459E"/>
    <w:rsid w:val="00564802"/>
    <w:rsid w:val="00564976"/>
    <w:rsid w:val="005655DD"/>
    <w:rsid w:val="00565917"/>
    <w:rsid w:val="005671EA"/>
    <w:rsid w:val="00570C3E"/>
    <w:rsid w:val="00570D91"/>
    <w:rsid w:val="00571C81"/>
    <w:rsid w:val="00572F3A"/>
    <w:rsid w:val="0057398C"/>
    <w:rsid w:val="00573A30"/>
    <w:rsid w:val="005744AE"/>
    <w:rsid w:val="00575002"/>
    <w:rsid w:val="00575238"/>
    <w:rsid w:val="00575A86"/>
    <w:rsid w:val="00576BCC"/>
    <w:rsid w:val="00576F5D"/>
    <w:rsid w:val="00577170"/>
    <w:rsid w:val="00577290"/>
    <w:rsid w:val="00577D17"/>
    <w:rsid w:val="00577E27"/>
    <w:rsid w:val="00580088"/>
    <w:rsid w:val="00580A06"/>
    <w:rsid w:val="00581CF5"/>
    <w:rsid w:val="00583052"/>
    <w:rsid w:val="00586678"/>
    <w:rsid w:val="005866D4"/>
    <w:rsid w:val="00587500"/>
    <w:rsid w:val="005908DD"/>
    <w:rsid w:val="00591893"/>
    <w:rsid w:val="00591C52"/>
    <w:rsid w:val="00591E31"/>
    <w:rsid w:val="00593A36"/>
    <w:rsid w:val="00593BDB"/>
    <w:rsid w:val="00593EC7"/>
    <w:rsid w:val="00595677"/>
    <w:rsid w:val="005956ED"/>
    <w:rsid w:val="00595BDA"/>
    <w:rsid w:val="00596BBB"/>
    <w:rsid w:val="005A2642"/>
    <w:rsid w:val="005A272D"/>
    <w:rsid w:val="005A32BE"/>
    <w:rsid w:val="005A3891"/>
    <w:rsid w:val="005A3DB8"/>
    <w:rsid w:val="005A4E45"/>
    <w:rsid w:val="005A51E5"/>
    <w:rsid w:val="005A54BC"/>
    <w:rsid w:val="005A5A96"/>
    <w:rsid w:val="005A5D48"/>
    <w:rsid w:val="005A616D"/>
    <w:rsid w:val="005A79F5"/>
    <w:rsid w:val="005A7F0E"/>
    <w:rsid w:val="005B076F"/>
    <w:rsid w:val="005B0C18"/>
    <w:rsid w:val="005B0E48"/>
    <w:rsid w:val="005B0F22"/>
    <w:rsid w:val="005B3511"/>
    <w:rsid w:val="005B4B1E"/>
    <w:rsid w:val="005B5358"/>
    <w:rsid w:val="005B7686"/>
    <w:rsid w:val="005B7741"/>
    <w:rsid w:val="005B7857"/>
    <w:rsid w:val="005B7CC3"/>
    <w:rsid w:val="005B7FDF"/>
    <w:rsid w:val="005C0197"/>
    <w:rsid w:val="005C02F2"/>
    <w:rsid w:val="005C035B"/>
    <w:rsid w:val="005C0D29"/>
    <w:rsid w:val="005C200F"/>
    <w:rsid w:val="005C30F0"/>
    <w:rsid w:val="005C3576"/>
    <w:rsid w:val="005C3A26"/>
    <w:rsid w:val="005C3E50"/>
    <w:rsid w:val="005C46E7"/>
    <w:rsid w:val="005C4922"/>
    <w:rsid w:val="005C4E63"/>
    <w:rsid w:val="005C5BCC"/>
    <w:rsid w:val="005C5E2A"/>
    <w:rsid w:val="005C6D96"/>
    <w:rsid w:val="005D0503"/>
    <w:rsid w:val="005D45E4"/>
    <w:rsid w:val="005D5093"/>
    <w:rsid w:val="005D58A5"/>
    <w:rsid w:val="005D5916"/>
    <w:rsid w:val="005D604C"/>
    <w:rsid w:val="005D66A6"/>
    <w:rsid w:val="005E13BB"/>
    <w:rsid w:val="005E20DD"/>
    <w:rsid w:val="005E2DAB"/>
    <w:rsid w:val="005E3A23"/>
    <w:rsid w:val="005E6627"/>
    <w:rsid w:val="005E69C8"/>
    <w:rsid w:val="005F13A3"/>
    <w:rsid w:val="005F19C5"/>
    <w:rsid w:val="005F25A5"/>
    <w:rsid w:val="005F26F5"/>
    <w:rsid w:val="005F2B8F"/>
    <w:rsid w:val="005F40B6"/>
    <w:rsid w:val="005F4BA2"/>
    <w:rsid w:val="005F5751"/>
    <w:rsid w:val="005F5973"/>
    <w:rsid w:val="005F5B88"/>
    <w:rsid w:val="005F617C"/>
    <w:rsid w:val="005F755C"/>
    <w:rsid w:val="0060139A"/>
    <w:rsid w:val="00602014"/>
    <w:rsid w:val="00602254"/>
    <w:rsid w:val="006035D7"/>
    <w:rsid w:val="00603A2A"/>
    <w:rsid w:val="00604B5B"/>
    <w:rsid w:val="00604D4E"/>
    <w:rsid w:val="00605B64"/>
    <w:rsid w:val="00605BFC"/>
    <w:rsid w:val="00606CA1"/>
    <w:rsid w:val="00607674"/>
    <w:rsid w:val="0061183B"/>
    <w:rsid w:val="00612367"/>
    <w:rsid w:val="006129A3"/>
    <w:rsid w:val="006145B5"/>
    <w:rsid w:val="00614E80"/>
    <w:rsid w:val="00617687"/>
    <w:rsid w:val="00617A53"/>
    <w:rsid w:val="00620973"/>
    <w:rsid w:val="006210C9"/>
    <w:rsid w:val="0062180F"/>
    <w:rsid w:val="00621E0F"/>
    <w:rsid w:val="00622869"/>
    <w:rsid w:val="00622999"/>
    <w:rsid w:val="0062391B"/>
    <w:rsid w:val="00623F1D"/>
    <w:rsid w:val="006245ED"/>
    <w:rsid w:val="00624C05"/>
    <w:rsid w:val="00626BD1"/>
    <w:rsid w:val="006276AF"/>
    <w:rsid w:val="0063038D"/>
    <w:rsid w:val="00630954"/>
    <w:rsid w:val="006309C5"/>
    <w:rsid w:val="00631C1E"/>
    <w:rsid w:val="00632399"/>
    <w:rsid w:val="00632BB8"/>
    <w:rsid w:val="00632E53"/>
    <w:rsid w:val="00633BBC"/>
    <w:rsid w:val="00633D62"/>
    <w:rsid w:val="00633F91"/>
    <w:rsid w:val="006341AC"/>
    <w:rsid w:val="0063560C"/>
    <w:rsid w:val="00636EBA"/>
    <w:rsid w:val="00637410"/>
    <w:rsid w:val="006417EF"/>
    <w:rsid w:val="006427C9"/>
    <w:rsid w:val="00643BA9"/>
    <w:rsid w:val="00643F81"/>
    <w:rsid w:val="00644D88"/>
    <w:rsid w:val="0064593F"/>
    <w:rsid w:val="00645C76"/>
    <w:rsid w:val="00646FEC"/>
    <w:rsid w:val="00647DCE"/>
    <w:rsid w:val="0065040C"/>
    <w:rsid w:val="0065059D"/>
    <w:rsid w:val="0065182A"/>
    <w:rsid w:val="00651E08"/>
    <w:rsid w:val="0065220F"/>
    <w:rsid w:val="006524C3"/>
    <w:rsid w:val="00652ABC"/>
    <w:rsid w:val="006551CD"/>
    <w:rsid w:val="00655605"/>
    <w:rsid w:val="00656A4A"/>
    <w:rsid w:val="00656EB9"/>
    <w:rsid w:val="006571CE"/>
    <w:rsid w:val="00661BFE"/>
    <w:rsid w:val="006627A2"/>
    <w:rsid w:val="006635B9"/>
    <w:rsid w:val="00664D08"/>
    <w:rsid w:val="006650F6"/>
    <w:rsid w:val="006654FD"/>
    <w:rsid w:val="00665D87"/>
    <w:rsid w:val="00665EAB"/>
    <w:rsid w:val="00667B9B"/>
    <w:rsid w:val="006702E8"/>
    <w:rsid w:val="00670327"/>
    <w:rsid w:val="00671561"/>
    <w:rsid w:val="0067338E"/>
    <w:rsid w:val="00674494"/>
    <w:rsid w:val="0067466E"/>
    <w:rsid w:val="00674EBF"/>
    <w:rsid w:val="00675F95"/>
    <w:rsid w:val="006760F2"/>
    <w:rsid w:val="00680D0C"/>
    <w:rsid w:val="00681E8E"/>
    <w:rsid w:val="00682941"/>
    <w:rsid w:val="00682F8C"/>
    <w:rsid w:val="00683637"/>
    <w:rsid w:val="00684BCC"/>
    <w:rsid w:val="00686058"/>
    <w:rsid w:val="00687F06"/>
    <w:rsid w:val="00690268"/>
    <w:rsid w:val="00690995"/>
    <w:rsid w:val="006913DB"/>
    <w:rsid w:val="006917CC"/>
    <w:rsid w:val="00691FB2"/>
    <w:rsid w:val="00692470"/>
    <w:rsid w:val="00692E09"/>
    <w:rsid w:val="00694A0F"/>
    <w:rsid w:val="00694A3E"/>
    <w:rsid w:val="006955B2"/>
    <w:rsid w:val="00695743"/>
    <w:rsid w:val="00695BCD"/>
    <w:rsid w:val="00695D2C"/>
    <w:rsid w:val="00695E89"/>
    <w:rsid w:val="00696348"/>
    <w:rsid w:val="006963DF"/>
    <w:rsid w:val="00697184"/>
    <w:rsid w:val="00697BE9"/>
    <w:rsid w:val="006A0165"/>
    <w:rsid w:val="006A1909"/>
    <w:rsid w:val="006A2292"/>
    <w:rsid w:val="006A288E"/>
    <w:rsid w:val="006A3CF7"/>
    <w:rsid w:val="006A4598"/>
    <w:rsid w:val="006A4EC7"/>
    <w:rsid w:val="006A5846"/>
    <w:rsid w:val="006A590C"/>
    <w:rsid w:val="006A6143"/>
    <w:rsid w:val="006A7BD5"/>
    <w:rsid w:val="006B102C"/>
    <w:rsid w:val="006B1802"/>
    <w:rsid w:val="006B1DCE"/>
    <w:rsid w:val="006B28AD"/>
    <w:rsid w:val="006B3081"/>
    <w:rsid w:val="006B4E66"/>
    <w:rsid w:val="006B5675"/>
    <w:rsid w:val="006B5E3F"/>
    <w:rsid w:val="006B757F"/>
    <w:rsid w:val="006C012C"/>
    <w:rsid w:val="006C08AA"/>
    <w:rsid w:val="006C0F8A"/>
    <w:rsid w:val="006C353E"/>
    <w:rsid w:val="006C3CE0"/>
    <w:rsid w:val="006C3EBA"/>
    <w:rsid w:val="006C4361"/>
    <w:rsid w:val="006C46F1"/>
    <w:rsid w:val="006C6C8A"/>
    <w:rsid w:val="006D0286"/>
    <w:rsid w:val="006D0361"/>
    <w:rsid w:val="006D03F1"/>
    <w:rsid w:val="006D06D8"/>
    <w:rsid w:val="006D0E08"/>
    <w:rsid w:val="006D18CB"/>
    <w:rsid w:val="006D20E2"/>
    <w:rsid w:val="006D35E9"/>
    <w:rsid w:val="006D3C5F"/>
    <w:rsid w:val="006D3FBC"/>
    <w:rsid w:val="006D4729"/>
    <w:rsid w:val="006D4E71"/>
    <w:rsid w:val="006D5009"/>
    <w:rsid w:val="006D5773"/>
    <w:rsid w:val="006D78C9"/>
    <w:rsid w:val="006E1330"/>
    <w:rsid w:val="006E1ECE"/>
    <w:rsid w:val="006E25C6"/>
    <w:rsid w:val="006E3C9D"/>
    <w:rsid w:val="006E3F63"/>
    <w:rsid w:val="006E41FB"/>
    <w:rsid w:val="006E6982"/>
    <w:rsid w:val="006E79AB"/>
    <w:rsid w:val="006E7B2D"/>
    <w:rsid w:val="006F022C"/>
    <w:rsid w:val="006F1B8F"/>
    <w:rsid w:val="006F4A40"/>
    <w:rsid w:val="006F5916"/>
    <w:rsid w:val="006F5C48"/>
    <w:rsid w:val="00700D6E"/>
    <w:rsid w:val="00700F53"/>
    <w:rsid w:val="007017DF"/>
    <w:rsid w:val="00702337"/>
    <w:rsid w:val="007024F7"/>
    <w:rsid w:val="00702730"/>
    <w:rsid w:val="00702D71"/>
    <w:rsid w:val="00703264"/>
    <w:rsid w:val="00703341"/>
    <w:rsid w:val="0070341A"/>
    <w:rsid w:val="0070375C"/>
    <w:rsid w:val="00703A8C"/>
    <w:rsid w:val="0070432D"/>
    <w:rsid w:val="00705951"/>
    <w:rsid w:val="00705D13"/>
    <w:rsid w:val="0070798D"/>
    <w:rsid w:val="00711673"/>
    <w:rsid w:val="007125C4"/>
    <w:rsid w:val="00712A85"/>
    <w:rsid w:val="007131EB"/>
    <w:rsid w:val="00715C03"/>
    <w:rsid w:val="00715D08"/>
    <w:rsid w:val="00716B82"/>
    <w:rsid w:val="00717981"/>
    <w:rsid w:val="00717AC6"/>
    <w:rsid w:val="00717E61"/>
    <w:rsid w:val="00721BD9"/>
    <w:rsid w:val="007226AF"/>
    <w:rsid w:val="00723A85"/>
    <w:rsid w:val="0072460A"/>
    <w:rsid w:val="0072570F"/>
    <w:rsid w:val="007258E8"/>
    <w:rsid w:val="00725BDC"/>
    <w:rsid w:val="00725C5F"/>
    <w:rsid w:val="00727215"/>
    <w:rsid w:val="0072789A"/>
    <w:rsid w:val="00727D71"/>
    <w:rsid w:val="00731613"/>
    <w:rsid w:val="0073517B"/>
    <w:rsid w:val="00735824"/>
    <w:rsid w:val="007369B4"/>
    <w:rsid w:val="00737D79"/>
    <w:rsid w:val="0074053C"/>
    <w:rsid w:val="007408A3"/>
    <w:rsid w:val="00743CB6"/>
    <w:rsid w:val="00744B38"/>
    <w:rsid w:val="00745C59"/>
    <w:rsid w:val="007464CC"/>
    <w:rsid w:val="0074783A"/>
    <w:rsid w:val="00750FBB"/>
    <w:rsid w:val="007512C9"/>
    <w:rsid w:val="00751F02"/>
    <w:rsid w:val="00752F1E"/>
    <w:rsid w:val="00752FF4"/>
    <w:rsid w:val="00753318"/>
    <w:rsid w:val="00754064"/>
    <w:rsid w:val="00754534"/>
    <w:rsid w:val="007549D3"/>
    <w:rsid w:val="00754A60"/>
    <w:rsid w:val="00754B8F"/>
    <w:rsid w:val="00754D90"/>
    <w:rsid w:val="00755255"/>
    <w:rsid w:val="007557B0"/>
    <w:rsid w:val="00755B10"/>
    <w:rsid w:val="00755C83"/>
    <w:rsid w:val="00755C89"/>
    <w:rsid w:val="00756321"/>
    <w:rsid w:val="00756770"/>
    <w:rsid w:val="007571D9"/>
    <w:rsid w:val="00757AF4"/>
    <w:rsid w:val="00757C4B"/>
    <w:rsid w:val="00761CDC"/>
    <w:rsid w:val="00762CB2"/>
    <w:rsid w:val="007635BB"/>
    <w:rsid w:val="00764DEE"/>
    <w:rsid w:val="007658BB"/>
    <w:rsid w:val="00765FA8"/>
    <w:rsid w:val="00767158"/>
    <w:rsid w:val="00767995"/>
    <w:rsid w:val="007707B7"/>
    <w:rsid w:val="00770FA7"/>
    <w:rsid w:val="00771AB6"/>
    <w:rsid w:val="00772161"/>
    <w:rsid w:val="00772845"/>
    <w:rsid w:val="00772D10"/>
    <w:rsid w:val="00773CA0"/>
    <w:rsid w:val="00774835"/>
    <w:rsid w:val="007812B1"/>
    <w:rsid w:val="00781CB0"/>
    <w:rsid w:val="00781F06"/>
    <w:rsid w:val="0078334F"/>
    <w:rsid w:val="0078542F"/>
    <w:rsid w:val="00785C36"/>
    <w:rsid w:val="007866F2"/>
    <w:rsid w:val="007868BF"/>
    <w:rsid w:val="007869B1"/>
    <w:rsid w:val="00786D1C"/>
    <w:rsid w:val="00787F9E"/>
    <w:rsid w:val="00791CAF"/>
    <w:rsid w:val="007929D0"/>
    <w:rsid w:val="00793381"/>
    <w:rsid w:val="0079419D"/>
    <w:rsid w:val="00794561"/>
    <w:rsid w:val="0079492B"/>
    <w:rsid w:val="00794D32"/>
    <w:rsid w:val="00795C7F"/>
    <w:rsid w:val="007962EC"/>
    <w:rsid w:val="007965C1"/>
    <w:rsid w:val="0079735F"/>
    <w:rsid w:val="00797BDC"/>
    <w:rsid w:val="007A045D"/>
    <w:rsid w:val="007A091C"/>
    <w:rsid w:val="007A1214"/>
    <w:rsid w:val="007A247C"/>
    <w:rsid w:val="007A358E"/>
    <w:rsid w:val="007A461C"/>
    <w:rsid w:val="007A4E87"/>
    <w:rsid w:val="007A57B8"/>
    <w:rsid w:val="007A5852"/>
    <w:rsid w:val="007A59DF"/>
    <w:rsid w:val="007A5C4E"/>
    <w:rsid w:val="007A6483"/>
    <w:rsid w:val="007A7533"/>
    <w:rsid w:val="007A78B8"/>
    <w:rsid w:val="007A7CB8"/>
    <w:rsid w:val="007B1B56"/>
    <w:rsid w:val="007B23DB"/>
    <w:rsid w:val="007B373F"/>
    <w:rsid w:val="007B3F47"/>
    <w:rsid w:val="007B4B44"/>
    <w:rsid w:val="007B4C6B"/>
    <w:rsid w:val="007B5A6A"/>
    <w:rsid w:val="007B63B8"/>
    <w:rsid w:val="007B679B"/>
    <w:rsid w:val="007C0F6F"/>
    <w:rsid w:val="007C19C1"/>
    <w:rsid w:val="007C1FDC"/>
    <w:rsid w:val="007C3868"/>
    <w:rsid w:val="007C4E06"/>
    <w:rsid w:val="007C623B"/>
    <w:rsid w:val="007C654B"/>
    <w:rsid w:val="007C7366"/>
    <w:rsid w:val="007D0029"/>
    <w:rsid w:val="007D0957"/>
    <w:rsid w:val="007D0CF3"/>
    <w:rsid w:val="007D18A6"/>
    <w:rsid w:val="007D38A2"/>
    <w:rsid w:val="007D3BE0"/>
    <w:rsid w:val="007D3C48"/>
    <w:rsid w:val="007D4D17"/>
    <w:rsid w:val="007D59E7"/>
    <w:rsid w:val="007D6786"/>
    <w:rsid w:val="007D6C16"/>
    <w:rsid w:val="007D6D0D"/>
    <w:rsid w:val="007D7629"/>
    <w:rsid w:val="007E144A"/>
    <w:rsid w:val="007E154C"/>
    <w:rsid w:val="007E239B"/>
    <w:rsid w:val="007E25ED"/>
    <w:rsid w:val="007E2C82"/>
    <w:rsid w:val="007E32AF"/>
    <w:rsid w:val="007E3310"/>
    <w:rsid w:val="007E3AD1"/>
    <w:rsid w:val="007E3EC9"/>
    <w:rsid w:val="007E5278"/>
    <w:rsid w:val="007E5E1B"/>
    <w:rsid w:val="007E60EF"/>
    <w:rsid w:val="007E742B"/>
    <w:rsid w:val="007E7830"/>
    <w:rsid w:val="007F01FD"/>
    <w:rsid w:val="007F0DC3"/>
    <w:rsid w:val="007F14CA"/>
    <w:rsid w:val="007F1A55"/>
    <w:rsid w:val="007F1C56"/>
    <w:rsid w:val="007F213B"/>
    <w:rsid w:val="007F37C4"/>
    <w:rsid w:val="007F511D"/>
    <w:rsid w:val="007F55B9"/>
    <w:rsid w:val="007F6C90"/>
    <w:rsid w:val="00800580"/>
    <w:rsid w:val="008006C2"/>
    <w:rsid w:val="00801253"/>
    <w:rsid w:val="008019C8"/>
    <w:rsid w:val="008020B3"/>
    <w:rsid w:val="008022AA"/>
    <w:rsid w:val="00802CA1"/>
    <w:rsid w:val="00802CF4"/>
    <w:rsid w:val="00802DD0"/>
    <w:rsid w:val="00803334"/>
    <w:rsid w:val="00803828"/>
    <w:rsid w:val="00803C66"/>
    <w:rsid w:val="00803F27"/>
    <w:rsid w:val="00806130"/>
    <w:rsid w:val="008068E3"/>
    <w:rsid w:val="008069C1"/>
    <w:rsid w:val="00810961"/>
    <w:rsid w:val="008111F5"/>
    <w:rsid w:val="00811456"/>
    <w:rsid w:val="00812E07"/>
    <w:rsid w:val="00813602"/>
    <w:rsid w:val="008151E5"/>
    <w:rsid w:val="008153BF"/>
    <w:rsid w:val="00817177"/>
    <w:rsid w:val="0082023B"/>
    <w:rsid w:val="008203F1"/>
    <w:rsid w:val="0082073E"/>
    <w:rsid w:val="00821FE5"/>
    <w:rsid w:val="0082222B"/>
    <w:rsid w:val="00823258"/>
    <w:rsid w:val="00823AAC"/>
    <w:rsid w:val="00824071"/>
    <w:rsid w:val="00825177"/>
    <w:rsid w:val="0082559C"/>
    <w:rsid w:val="008264A5"/>
    <w:rsid w:val="00826E3E"/>
    <w:rsid w:val="00827CBA"/>
    <w:rsid w:val="00833043"/>
    <w:rsid w:val="008335C1"/>
    <w:rsid w:val="00833690"/>
    <w:rsid w:val="00833875"/>
    <w:rsid w:val="00833C97"/>
    <w:rsid w:val="00833F6F"/>
    <w:rsid w:val="00833FFE"/>
    <w:rsid w:val="00835427"/>
    <w:rsid w:val="008371CD"/>
    <w:rsid w:val="008372CD"/>
    <w:rsid w:val="00837E2C"/>
    <w:rsid w:val="00840B17"/>
    <w:rsid w:val="00840D01"/>
    <w:rsid w:val="0084177D"/>
    <w:rsid w:val="00842193"/>
    <w:rsid w:val="00842492"/>
    <w:rsid w:val="00842C1C"/>
    <w:rsid w:val="008442CA"/>
    <w:rsid w:val="00844948"/>
    <w:rsid w:val="00846B7C"/>
    <w:rsid w:val="00846E4B"/>
    <w:rsid w:val="00847527"/>
    <w:rsid w:val="008503A2"/>
    <w:rsid w:val="008523F3"/>
    <w:rsid w:val="00854F62"/>
    <w:rsid w:val="008554E5"/>
    <w:rsid w:val="00855CBC"/>
    <w:rsid w:val="00856DFC"/>
    <w:rsid w:val="00857136"/>
    <w:rsid w:val="00857BBF"/>
    <w:rsid w:val="00860314"/>
    <w:rsid w:val="00861690"/>
    <w:rsid w:val="00861E82"/>
    <w:rsid w:val="00862E9F"/>
    <w:rsid w:val="008650CC"/>
    <w:rsid w:val="00867415"/>
    <w:rsid w:val="00870066"/>
    <w:rsid w:val="00874847"/>
    <w:rsid w:val="0087517F"/>
    <w:rsid w:val="008751BA"/>
    <w:rsid w:val="00875666"/>
    <w:rsid w:val="00875803"/>
    <w:rsid w:val="0087644B"/>
    <w:rsid w:val="008766E2"/>
    <w:rsid w:val="00877319"/>
    <w:rsid w:val="00880BCA"/>
    <w:rsid w:val="00882298"/>
    <w:rsid w:val="0088231D"/>
    <w:rsid w:val="00883391"/>
    <w:rsid w:val="008854F5"/>
    <w:rsid w:val="00886B82"/>
    <w:rsid w:val="00887225"/>
    <w:rsid w:val="00890020"/>
    <w:rsid w:val="00890E6C"/>
    <w:rsid w:val="00890F74"/>
    <w:rsid w:val="008910C6"/>
    <w:rsid w:val="008919B9"/>
    <w:rsid w:val="00892871"/>
    <w:rsid w:val="00893709"/>
    <w:rsid w:val="00893C3D"/>
    <w:rsid w:val="0089408D"/>
    <w:rsid w:val="00895280"/>
    <w:rsid w:val="008960C8"/>
    <w:rsid w:val="008961ED"/>
    <w:rsid w:val="00897738"/>
    <w:rsid w:val="008A104B"/>
    <w:rsid w:val="008A1C60"/>
    <w:rsid w:val="008A2254"/>
    <w:rsid w:val="008A3A4B"/>
    <w:rsid w:val="008A5056"/>
    <w:rsid w:val="008A56FB"/>
    <w:rsid w:val="008A5B84"/>
    <w:rsid w:val="008A5C64"/>
    <w:rsid w:val="008A6140"/>
    <w:rsid w:val="008A70DA"/>
    <w:rsid w:val="008A73DF"/>
    <w:rsid w:val="008B0611"/>
    <w:rsid w:val="008B15EF"/>
    <w:rsid w:val="008B2155"/>
    <w:rsid w:val="008B2688"/>
    <w:rsid w:val="008B27D8"/>
    <w:rsid w:val="008B35CB"/>
    <w:rsid w:val="008B3801"/>
    <w:rsid w:val="008B4657"/>
    <w:rsid w:val="008B47AD"/>
    <w:rsid w:val="008B4C85"/>
    <w:rsid w:val="008B5960"/>
    <w:rsid w:val="008B6296"/>
    <w:rsid w:val="008B6BC6"/>
    <w:rsid w:val="008B6FC0"/>
    <w:rsid w:val="008B7E96"/>
    <w:rsid w:val="008C0104"/>
    <w:rsid w:val="008C1C3F"/>
    <w:rsid w:val="008C1DA7"/>
    <w:rsid w:val="008C26A3"/>
    <w:rsid w:val="008C5005"/>
    <w:rsid w:val="008C662B"/>
    <w:rsid w:val="008C6CE4"/>
    <w:rsid w:val="008C785A"/>
    <w:rsid w:val="008C7B41"/>
    <w:rsid w:val="008C7B82"/>
    <w:rsid w:val="008C7F38"/>
    <w:rsid w:val="008D09E2"/>
    <w:rsid w:val="008D2060"/>
    <w:rsid w:val="008D3995"/>
    <w:rsid w:val="008D50A0"/>
    <w:rsid w:val="008D5998"/>
    <w:rsid w:val="008D5BB2"/>
    <w:rsid w:val="008D69C2"/>
    <w:rsid w:val="008D7E45"/>
    <w:rsid w:val="008E10B3"/>
    <w:rsid w:val="008E11CA"/>
    <w:rsid w:val="008E1EA6"/>
    <w:rsid w:val="008E2FC4"/>
    <w:rsid w:val="008E3AD0"/>
    <w:rsid w:val="008E3FA0"/>
    <w:rsid w:val="008E4D81"/>
    <w:rsid w:val="008E69F2"/>
    <w:rsid w:val="008E6DD0"/>
    <w:rsid w:val="008E7416"/>
    <w:rsid w:val="008E76EA"/>
    <w:rsid w:val="008E775B"/>
    <w:rsid w:val="008E7FA7"/>
    <w:rsid w:val="008F0478"/>
    <w:rsid w:val="008F0F3A"/>
    <w:rsid w:val="008F1DAD"/>
    <w:rsid w:val="008F2FA6"/>
    <w:rsid w:val="008F31EE"/>
    <w:rsid w:val="008F3D26"/>
    <w:rsid w:val="008F4FF8"/>
    <w:rsid w:val="008F5371"/>
    <w:rsid w:val="008F58AE"/>
    <w:rsid w:val="008F60B5"/>
    <w:rsid w:val="008F65F6"/>
    <w:rsid w:val="008F6737"/>
    <w:rsid w:val="008F745A"/>
    <w:rsid w:val="009002BE"/>
    <w:rsid w:val="0090107C"/>
    <w:rsid w:val="009019D9"/>
    <w:rsid w:val="0090229B"/>
    <w:rsid w:val="00902921"/>
    <w:rsid w:val="00902C5E"/>
    <w:rsid w:val="00903C3A"/>
    <w:rsid w:val="00903D95"/>
    <w:rsid w:val="0090411F"/>
    <w:rsid w:val="009055DF"/>
    <w:rsid w:val="00906028"/>
    <w:rsid w:val="009073DC"/>
    <w:rsid w:val="0090798A"/>
    <w:rsid w:val="00907F6B"/>
    <w:rsid w:val="00910589"/>
    <w:rsid w:val="009119A8"/>
    <w:rsid w:val="009119E5"/>
    <w:rsid w:val="009128FC"/>
    <w:rsid w:val="00912CD1"/>
    <w:rsid w:val="00912E6B"/>
    <w:rsid w:val="0091305D"/>
    <w:rsid w:val="009133F0"/>
    <w:rsid w:val="00913E32"/>
    <w:rsid w:val="009140F6"/>
    <w:rsid w:val="00915567"/>
    <w:rsid w:val="0091585F"/>
    <w:rsid w:val="00915CF3"/>
    <w:rsid w:val="00917EC7"/>
    <w:rsid w:val="00917F3A"/>
    <w:rsid w:val="0092056D"/>
    <w:rsid w:val="00920A59"/>
    <w:rsid w:val="009210D4"/>
    <w:rsid w:val="00922894"/>
    <w:rsid w:val="00922C2A"/>
    <w:rsid w:val="00922FF6"/>
    <w:rsid w:val="009231DE"/>
    <w:rsid w:val="00923642"/>
    <w:rsid w:val="00923CD7"/>
    <w:rsid w:val="00924453"/>
    <w:rsid w:val="00926B50"/>
    <w:rsid w:val="009323AE"/>
    <w:rsid w:val="0093271F"/>
    <w:rsid w:val="00932A2E"/>
    <w:rsid w:val="009334D8"/>
    <w:rsid w:val="009336AE"/>
    <w:rsid w:val="009353F8"/>
    <w:rsid w:val="009354FD"/>
    <w:rsid w:val="00935AD0"/>
    <w:rsid w:val="009361FC"/>
    <w:rsid w:val="0093732F"/>
    <w:rsid w:val="00937626"/>
    <w:rsid w:val="00937F47"/>
    <w:rsid w:val="00942881"/>
    <w:rsid w:val="00943C8B"/>
    <w:rsid w:val="00944A3F"/>
    <w:rsid w:val="00944A92"/>
    <w:rsid w:val="00945C40"/>
    <w:rsid w:val="00945D50"/>
    <w:rsid w:val="0094643D"/>
    <w:rsid w:val="009473A0"/>
    <w:rsid w:val="009477FA"/>
    <w:rsid w:val="00947F35"/>
    <w:rsid w:val="0095044F"/>
    <w:rsid w:val="00950A92"/>
    <w:rsid w:val="00950C9A"/>
    <w:rsid w:val="00951A31"/>
    <w:rsid w:val="00952162"/>
    <w:rsid w:val="0095236A"/>
    <w:rsid w:val="009525E1"/>
    <w:rsid w:val="00953090"/>
    <w:rsid w:val="00953428"/>
    <w:rsid w:val="0095423B"/>
    <w:rsid w:val="0095457C"/>
    <w:rsid w:val="00955FC2"/>
    <w:rsid w:val="00956D1D"/>
    <w:rsid w:val="0095783A"/>
    <w:rsid w:val="00961040"/>
    <w:rsid w:val="00962BBC"/>
    <w:rsid w:val="00963508"/>
    <w:rsid w:val="0096688D"/>
    <w:rsid w:val="00966B7D"/>
    <w:rsid w:val="009670C2"/>
    <w:rsid w:val="0096724D"/>
    <w:rsid w:val="00970E7E"/>
    <w:rsid w:val="00972BCD"/>
    <w:rsid w:val="00974788"/>
    <w:rsid w:val="00975AC7"/>
    <w:rsid w:val="00980479"/>
    <w:rsid w:val="0098185E"/>
    <w:rsid w:val="00981AEC"/>
    <w:rsid w:val="00981D04"/>
    <w:rsid w:val="00982773"/>
    <w:rsid w:val="00982C1F"/>
    <w:rsid w:val="00982E74"/>
    <w:rsid w:val="009836C1"/>
    <w:rsid w:val="00983BA2"/>
    <w:rsid w:val="0098410B"/>
    <w:rsid w:val="00984F96"/>
    <w:rsid w:val="00985006"/>
    <w:rsid w:val="009851E1"/>
    <w:rsid w:val="00985C0D"/>
    <w:rsid w:val="00987789"/>
    <w:rsid w:val="0098790B"/>
    <w:rsid w:val="009901C2"/>
    <w:rsid w:val="00990669"/>
    <w:rsid w:val="00990DB4"/>
    <w:rsid w:val="00992CDD"/>
    <w:rsid w:val="00993849"/>
    <w:rsid w:val="009941C2"/>
    <w:rsid w:val="00994FEB"/>
    <w:rsid w:val="00995467"/>
    <w:rsid w:val="0099730F"/>
    <w:rsid w:val="009978CE"/>
    <w:rsid w:val="009A1674"/>
    <w:rsid w:val="009A1A04"/>
    <w:rsid w:val="009A1B14"/>
    <w:rsid w:val="009A2756"/>
    <w:rsid w:val="009A3A08"/>
    <w:rsid w:val="009A3C73"/>
    <w:rsid w:val="009A407B"/>
    <w:rsid w:val="009A59F8"/>
    <w:rsid w:val="009A6446"/>
    <w:rsid w:val="009A64E7"/>
    <w:rsid w:val="009A6A52"/>
    <w:rsid w:val="009A6E79"/>
    <w:rsid w:val="009A6F53"/>
    <w:rsid w:val="009A7567"/>
    <w:rsid w:val="009A75B7"/>
    <w:rsid w:val="009A77DF"/>
    <w:rsid w:val="009B244E"/>
    <w:rsid w:val="009B564D"/>
    <w:rsid w:val="009B6AF5"/>
    <w:rsid w:val="009C0433"/>
    <w:rsid w:val="009C081B"/>
    <w:rsid w:val="009C0AA6"/>
    <w:rsid w:val="009C0B89"/>
    <w:rsid w:val="009C0D4D"/>
    <w:rsid w:val="009C0E2C"/>
    <w:rsid w:val="009C13E5"/>
    <w:rsid w:val="009C1577"/>
    <w:rsid w:val="009C2825"/>
    <w:rsid w:val="009C3A01"/>
    <w:rsid w:val="009C43F2"/>
    <w:rsid w:val="009C6B5F"/>
    <w:rsid w:val="009D1114"/>
    <w:rsid w:val="009D1BB2"/>
    <w:rsid w:val="009D28DC"/>
    <w:rsid w:val="009D2EA0"/>
    <w:rsid w:val="009D39F6"/>
    <w:rsid w:val="009D470D"/>
    <w:rsid w:val="009D478B"/>
    <w:rsid w:val="009D4C0E"/>
    <w:rsid w:val="009D5D13"/>
    <w:rsid w:val="009D72DB"/>
    <w:rsid w:val="009E026F"/>
    <w:rsid w:val="009E051F"/>
    <w:rsid w:val="009E052B"/>
    <w:rsid w:val="009E09F8"/>
    <w:rsid w:val="009E1BEC"/>
    <w:rsid w:val="009E22B4"/>
    <w:rsid w:val="009E253F"/>
    <w:rsid w:val="009E3BD2"/>
    <w:rsid w:val="009E5D62"/>
    <w:rsid w:val="009E5D9C"/>
    <w:rsid w:val="009E6653"/>
    <w:rsid w:val="009E6FFD"/>
    <w:rsid w:val="009E718F"/>
    <w:rsid w:val="009E7992"/>
    <w:rsid w:val="009F19B5"/>
    <w:rsid w:val="009F2648"/>
    <w:rsid w:val="009F2A85"/>
    <w:rsid w:val="009F2F61"/>
    <w:rsid w:val="009F3E5C"/>
    <w:rsid w:val="009F46CB"/>
    <w:rsid w:val="009F4808"/>
    <w:rsid w:val="009F4D1E"/>
    <w:rsid w:val="009F54EA"/>
    <w:rsid w:val="009F58B2"/>
    <w:rsid w:val="009F5D06"/>
    <w:rsid w:val="009F72A7"/>
    <w:rsid w:val="00A008F3"/>
    <w:rsid w:val="00A00FCE"/>
    <w:rsid w:val="00A02015"/>
    <w:rsid w:val="00A02B8F"/>
    <w:rsid w:val="00A02C4E"/>
    <w:rsid w:val="00A0393D"/>
    <w:rsid w:val="00A044D3"/>
    <w:rsid w:val="00A04B6E"/>
    <w:rsid w:val="00A04C12"/>
    <w:rsid w:val="00A04E3C"/>
    <w:rsid w:val="00A05B6E"/>
    <w:rsid w:val="00A06460"/>
    <w:rsid w:val="00A0701B"/>
    <w:rsid w:val="00A0727F"/>
    <w:rsid w:val="00A11011"/>
    <w:rsid w:val="00A11A94"/>
    <w:rsid w:val="00A12CCA"/>
    <w:rsid w:val="00A15189"/>
    <w:rsid w:val="00A15662"/>
    <w:rsid w:val="00A16792"/>
    <w:rsid w:val="00A21482"/>
    <w:rsid w:val="00A21BDA"/>
    <w:rsid w:val="00A246AE"/>
    <w:rsid w:val="00A256BB"/>
    <w:rsid w:val="00A26D08"/>
    <w:rsid w:val="00A27386"/>
    <w:rsid w:val="00A27F88"/>
    <w:rsid w:val="00A301B8"/>
    <w:rsid w:val="00A3077A"/>
    <w:rsid w:val="00A308F4"/>
    <w:rsid w:val="00A3124D"/>
    <w:rsid w:val="00A3143B"/>
    <w:rsid w:val="00A315AD"/>
    <w:rsid w:val="00A31840"/>
    <w:rsid w:val="00A31A4A"/>
    <w:rsid w:val="00A3215F"/>
    <w:rsid w:val="00A3263F"/>
    <w:rsid w:val="00A355BC"/>
    <w:rsid w:val="00A37331"/>
    <w:rsid w:val="00A40C16"/>
    <w:rsid w:val="00A43508"/>
    <w:rsid w:val="00A437E3"/>
    <w:rsid w:val="00A44D77"/>
    <w:rsid w:val="00A46CFB"/>
    <w:rsid w:val="00A5131C"/>
    <w:rsid w:val="00A51A0E"/>
    <w:rsid w:val="00A51AA8"/>
    <w:rsid w:val="00A52173"/>
    <w:rsid w:val="00A53377"/>
    <w:rsid w:val="00A54360"/>
    <w:rsid w:val="00A546B5"/>
    <w:rsid w:val="00A5499C"/>
    <w:rsid w:val="00A55BD6"/>
    <w:rsid w:val="00A55F59"/>
    <w:rsid w:val="00A56EF4"/>
    <w:rsid w:val="00A57B25"/>
    <w:rsid w:val="00A614F0"/>
    <w:rsid w:val="00A6325A"/>
    <w:rsid w:val="00A63511"/>
    <w:rsid w:val="00A6441B"/>
    <w:rsid w:val="00A645A6"/>
    <w:rsid w:val="00A66EDD"/>
    <w:rsid w:val="00A66EE5"/>
    <w:rsid w:val="00A67246"/>
    <w:rsid w:val="00A672A9"/>
    <w:rsid w:val="00A679E7"/>
    <w:rsid w:val="00A67C48"/>
    <w:rsid w:val="00A67D92"/>
    <w:rsid w:val="00A7096D"/>
    <w:rsid w:val="00A70BBE"/>
    <w:rsid w:val="00A70E61"/>
    <w:rsid w:val="00A7120A"/>
    <w:rsid w:val="00A719C1"/>
    <w:rsid w:val="00A724BD"/>
    <w:rsid w:val="00A72E84"/>
    <w:rsid w:val="00A7304B"/>
    <w:rsid w:val="00A76306"/>
    <w:rsid w:val="00A76AD8"/>
    <w:rsid w:val="00A77187"/>
    <w:rsid w:val="00A77D14"/>
    <w:rsid w:val="00A80265"/>
    <w:rsid w:val="00A802C2"/>
    <w:rsid w:val="00A8084A"/>
    <w:rsid w:val="00A8120A"/>
    <w:rsid w:val="00A81AAD"/>
    <w:rsid w:val="00A81ABB"/>
    <w:rsid w:val="00A81C8E"/>
    <w:rsid w:val="00A82A95"/>
    <w:rsid w:val="00A83AAD"/>
    <w:rsid w:val="00A83E47"/>
    <w:rsid w:val="00A849A8"/>
    <w:rsid w:val="00A85626"/>
    <w:rsid w:val="00A85A22"/>
    <w:rsid w:val="00A85FE3"/>
    <w:rsid w:val="00A86F9C"/>
    <w:rsid w:val="00A879DA"/>
    <w:rsid w:val="00A911F0"/>
    <w:rsid w:val="00A91408"/>
    <w:rsid w:val="00A91665"/>
    <w:rsid w:val="00A91EF8"/>
    <w:rsid w:val="00A91FF0"/>
    <w:rsid w:val="00A95160"/>
    <w:rsid w:val="00A956C4"/>
    <w:rsid w:val="00A95916"/>
    <w:rsid w:val="00A95F88"/>
    <w:rsid w:val="00A96AE5"/>
    <w:rsid w:val="00A96F39"/>
    <w:rsid w:val="00A97146"/>
    <w:rsid w:val="00A976F3"/>
    <w:rsid w:val="00A97BBE"/>
    <w:rsid w:val="00AA1CD9"/>
    <w:rsid w:val="00AA1F6D"/>
    <w:rsid w:val="00AA2590"/>
    <w:rsid w:val="00AA2CB2"/>
    <w:rsid w:val="00AA38F1"/>
    <w:rsid w:val="00AA3F1C"/>
    <w:rsid w:val="00AA46F1"/>
    <w:rsid w:val="00AA5D72"/>
    <w:rsid w:val="00AA6F19"/>
    <w:rsid w:val="00AB0364"/>
    <w:rsid w:val="00AB1435"/>
    <w:rsid w:val="00AB163A"/>
    <w:rsid w:val="00AB1F5E"/>
    <w:rsid w:val="00AB34FD"/>
    <w:rsid w:val="00AB37E0"/>
    <w:rsid w:val="00AB3B16"/>
    <w:rsid w:val="00AB47C8"/>
    <w:rsid w:val="00AB48B7"/>
    <w:rsid w:val="00AB55CB"/>
    <w:rsid w:val="00AB5B1B"/>
    <w:rsid w:val="00AB5D29"/>
    <w:rsid w:val="00AB60AE"/>
    <w:rsid w:val="00AB68FA"/>
    <w:rsid w:val="00AB7669"/>
    <w:rsid w:val="00AC0CCB"/>
    <w:rsid w:val="00AC16D5"/>
    <w:rsid w:val="00AC313C"/>
    <w:rsid w:val="00AC356F"/>
    <w:rsid w:val="00AC3DBD"/>
    <w:rsid w:val="00AC5702"/>
    <w:rsid w:val="00AC58D1"/>
    <w:rsid w:val="00AC5FF1"/>
    <w:rsid w:val="00AC6212"/>
    <w:rsid w:val="00AC641A"/>
    <w:rsid w:val="00AC7745"/>
    <w:rsid w:val="00AD0633"/>
    <w:rsid w:val="00AD10A1"/>
    <w:rsid w:val="00AD1A54"/>
    <w:rsid w:val="00AD1B45"/>
    <w:rsid w:val="00AD30D9"/>
    <w:rsid w:val="00AD32A0"/>
    <w:rsid w:val="00AD3C2C"/>
    <w:rsid w:val="00AD48AE"/>
    <w:rsid w:val="00AD4AD7"/>
    <w:rsid w:val="00AD4C72"/>
    <w:rsid w:val="00AD605C"/>
    <w:rsid w:val="00AD6BFA"/>
    <w:rsid w:val="00AD6E12"/>
    <w:rsid w:val="00AD717A"/>
    <w:rsid w:val="00AD7ABD"/>
    <w:rsid w:val="00AD7BA6"/>
    <w:rsid w:val="00AD7DA7"/>
    <w:rsid w:val="00AE0E21"/>
    <w:rsid w:val="00AE595B"/>
    <w:rsid w:val="00AE6149"/>
    <w:rsid w:val="00AE680F"/>
    <w:rsid w:val="00AE6C16"/>
    <w:rsid w:val="00AF03C0"/>
    <w:rsid w:val="00AF10A2"/>
    <w:rsid w:val="00AF19F8"/>
    <w:rsid w:val="00AF1B45"/>
    <w:rsid w:val="00AF1E98"/>
    <w:rsid w:val="00AF23FB"/>
    <w:rsid w:val="00AF3414"/>
    <w:rsid w:val="00AF4841"/>
    <w:rsid w:val="00AF640A"/>
    <w:rsid w:val="00AF7E52"/>
    <w:rsid w:val="00B00199"/>
    <w:rsid w:val="00B0076A"/>
    <w:rsid w:val="00B02F9F"/>
    <w:rsid w:val="00B039CD"/>
    <w:rsid w:val="00B042C0"/>
    <w:rsid w:val="00B04611"/>
    <w:rsid w:val="00B05471"/>
    <w:rsid w:val="00B05963"/>
    <w:rsid w:val="00B066F2"/>
    <w:rsid w:val="00B07AD9"/>
    <w:rsid w:val="00B10D8D"/>
    <w:rsid w:val="00B11693"/>
    <w:rsid w:val="00B11BC8"/>
    <w:rsid w:val="00B13647"/>
    <w:rsid w:val="00B1365C"/>
    <w:rsid w:val="00B14503"/>
    <w:rsid w:val="00B15963"/>
    <w:rsid w:val="00B15A64"/>
    <w:rsid w:val="00B15C3C"/>
    <w:rsid w:val="00B16ACD"/>
    <w:rsid w:val="00B16B21"/>
    <w:rsid w:val="00B172AC"/>
    <w:rsid w:val="00B207E7"/>
    <w:rsid w:val="00B20D66"/>
    <w:rsid w:val="00B22ED3"/>
    <w:rsid w:val="00B263D3"/>
    <w:rsid w:val="00B264E7"/>
    <w:rsid w:val="00B30BEF"/>
    <w:rsid w:val="00B30D2B"/>
    <w:rsid w:val="00B3261E"/>
    <w:rsid w:val="00B3272D"/>
    <w:rsid w:val="00B3393C"/>
    <w:rsid w:val="00B347D5"/>
    <w:rsid w:val="00B35134"/>
    <w:rsid w:val="00B35330"/>
    <w:rsid w:val="00B35332"/>
    <w:rsid w:val="00B354B0"/>
    <w:rsid w:val="00B35A55"/>
    <w:rsid w:val="00B361FF"/>
    <w:rsid w:val="00B36446"/>
    <w:rsid w:val="00B37CD5"/>
    <w:rsid w:val="00B37CEC"/>
    <w:rsid w:val="00B40787"/>
    <w:rsid w:val="00B40E69"/>
    <w:rsid w:val="00B4135A"/>
    <w:rsid w:val="00B41819"/>
    <w:rsid w:val="00B42608"/>
    <w:rsid w:val="00B42780"/>
    <w:rsid w:val="00B42960"/>
    <w:rsid w:val="00B43942"/>
    <w:rsid w:val="00B43CE8"/>
    <w:rsid w:val="00B445BA"/>
    <w:rsid w:val="00B45415"/>
    <w:rsid w:val="00B46BE2"/>
    <w:rsid w:val="00B46D05"/>
    <w:rsid w:val="00B502C3"/>
    <w:rsid w:val="00B51A05"/>
    <w:rsid w:val="00B51E1E"/>
    <w:rsid w:val="00B53381"/>
    <w:rsid w:val="00B540F9"/>
    <w:rsid w:val="00B54E49"/>
    <w:rsid w:val="00B55F69"/>
    <w:rsid w:val="00B565E4"/>
    <w:rsid w:val="00B575E7"/>
    <w:rsid w:val="00B60C73"/>
    <w:rsid w:val="00B6199C"/>
    <w:rsid w:val="00B61DF6"/>
    <w:rsid w:val="00B62F94"/>
    <w:rsid w:val="00B63BB1"/>
    <w:rsid w:val="00B63ECA"/>
    <w:rsid w:val="00B6511E"/>
    <w:rsid w:val="00B653FA"/>
    <w:rsid w:val="00B664D7"/>
    <w:rsid w:val="00B67600"/>
    <w:rsid w:val="00B70FD8"/>
    <w:rsid w:val="00B710CD"/>
    <w:rsid w:val="00B72E8E"/>
    <w:rsid w:val="00B72FB7"/>
    <w:rsid w:val="00B73795"/>
    <w:rsid w:val="00B75776"/>
    <w:rsid w:val="00B76014"/>
    <w:rsid w:val="00B76F96"/>
    <w:rsid w:val="00B80EA5"/>
    <w:rsid w:val="00B8166B"/>
    <w:rsid w:val="00B81AC5"/>
    <w:rsid w:val="00B81C81"/>
    <w:rsid w:val="00B8289B"/>
    <w:rsid w:val="00B82B10"/>
    <w:rsid w:val="00B83BC8"/>
    <w:rsid w:val="00B8431F"/>
    <w:rsid w:val="00B851E3"/>
    <w:rsid w:val="00B85281"/>
    <w:rsid w:val="00B8543F"/>
    <w:rsid w:val="00B85A55"/>
    <w:rsid w:val="00B872A2"/>
    <w:rsid w:val="00B875AC"/>
    <w:rsid w:val="00B91379"/>
    <w:rsid w:val="00B92178"/>
    <w:rsid w:val="00B92971"/>
    <w:rsid w:val="00B9317A"/>
    <w:rsid w:val="00B93A1C"/>
    <w:rsid w:val="00B93E35"/>
    <w:rsid w:val="00B9406B"/>
    <w:rsid w:val="00B9535E"/>
    <w:rsid w:val="00B9616B"/>
    <w:rsid w:val="00B96F27"/>
    <w:rsid w:val="00BA18C8"/>
    <w:rsid w:val="00BA2EEE"/>
    <w:rsid w:val="00BA334C"/>
    <w:rsid w:val="00BA361D"/>
    <w:rsid w:val="00BA418B"/>
    <w:rsid w:val="00BA4877"/>
    <w:rsid w:val="00BA64A7"/>
    <w:rsid w:val="00BB0793"/>
    <w:rsid w:val="00BB0BC3"/>
    <w:rsid w:val="00BB0C05"/>
    <w:rsid w:val="00BB2F9C"/>
    <w:rsid w:val="00BB3454"/>
    <w:rsid w:val="00BB3B41"/>
    <w:rsid w:val="00BB4727"/>
    <w:rsid w:val="00BB5091"/>
    <w:rsid w:val="00BB520C"/>
    <w:rsid w:val="00BB6310"/>
    <w:rsid w:val="00BB710E"/>
    <w:rsid w:val="00BB7299"/>
    <w:rsid w:val="00BB7444"/>
    <w:rsid w:val="00BB7704"/>
    <w:rsid w:val="00BB7CE2"/>
    <w:rsid w:val="00BC4757"/>
    <w:rsid w:val="00BC5BA3"/>
    <w:rsid w:val="00BC6785"/>
    <w:rsid w:val="00BC6AC7"/>
    <w:rsid w:val="00BD046A"/>
    <w:rsid w:val="00BD0851"/>
    <w:rsid w:val="00BD112E"/>
    <w:rsid w:val="00BD196A"/>
    <w:rsid w:val="00BD1EA8"/>
    <w:rsid w:val="00BD2357"/>
    <w:rsid w:val="00BD259F"/>
    <w:rsid w:val="00BD2A69"/>
    <w:rsid w:val="00BD2B6A"/>
    <w:rsid w:val="00BD2B7C"/>
    <w:rsid w:val="00BD377E"/>
    <w:rsid w:val="00BD5F8A"/>
    <w:rsid w:val="00BD72CF"/>
    <w:rsid w:val="00BD72EA"/>
    <w:rsid w:val="00BD7722"/>
    <w:rsid w:val="00BD7E0F"/>
    <w:rsid w:val="00BE09F0"/>
    <w:rsid w:val="00BE0E70"/>
    <w:rsid w:val="00BE1B21"/>
    <w:rsid w:val="00BE3A17"/>
    <w:rsid w:val="00BE3A93"/>
    <w:rsid w:val="00BE3D19"/>
    <w:rsid w:val="00BE4289"/>
    <w:rsid w:val="00BE4894"/>
    <w:rsid w:val="00BE4A7E"/>
    <w:rsid w:val="00BE515C"/>
    <w:rsid w:val="00BE557A"/>
    <w:rsid w:val="00BE6AD0"/>
    <w:rsid w:val="00BE70D9"/>
    <w:rsid w:val="00BF0C45"/>
    <w:rsid w:val="00BF206E"/>
    <w:rsid w:val="00BF365E"/>
    <w:rsid w:val="00BF37D9"/>
    <w:rsid w:val="00BF4B97"/>
    <w:rsid w:val="00BF503F"/>
    <w:rsid w:val="00BF5194"/>
    <w:rsid w:val="00BF51E4"/>
    <w:rsid w:val="00BF5C69"/>
    <w:rsid w:val="00BF5D56"/>
    <w:rsid w:val="00BF60B0"/>
    <w:rsid w:val="00BF67C4"/>
    <w:rsid w:val="00BF7014"/>
    <w:rsid w:val="00C00D6B"/>
    <w:rsid w:val="00C023F0"/>
    <w:rsid w:val="00C02B11"/>
    <w:rsid w:val="00C03A5F"/>
    <w:rsid w:val="00C03DC9"/>
    <w:rsid w:val="00C0451C"/>
    <w:rsid w:val="00C05257"/>
    <w:rsid w:val="00C05F73"/>
    <w:rsid w:val="00C06154"/>
    <w:rsid w:val="00C07FCE"/>
    <w:rsid w:val="00C1088C"/>
    <w:rsid w:val="00C1097A"/>
    <w:rsid w:val="00C10C10"/>
    <w:rsid w:val="00C12A89"/>
    <w:rsid w:val="00C137D2"/>
    <w:rsid w:val="00C14EE4"/>
    <w:rsid w:val="00C159F5"/>
    <w:rsid w:val="00C15C66"/>
    <w:rsid w:val="00C17415"/>
    <w:rsid w:val="00C17FE8"/>
    <w:rsid w:val="00C2082F"/>
    <w:rsid w:val="00C21218"/>
    <w:rsid w:val="00C21EC9"/>
    <w:rsid w:val="00C22CB3"/>
    <w:rsid w:val="00C230C3"/>
    <w:rsid w:val="00C2500F"/>
    <w:rsid w:val="00C26792"/>
    <w:rsid w:val="00C27CAA"/>
    <w:rsid w:val="00C30689"/>
    <w:rsid w:val="00C30AF0"/>
    <w:rsid w:val="00C332D2"/>
    <w:rsid w:val="00C333F6"/>
    <w:rsid w:val="00C336C7"/>
    <w:rsid w:val="00C33A2C"/>
    <w:rsid w:val="00C33DD3"/>
    <w:rsid w:val="00C33EB5"/>
    <w:rsid w:val="00C34C03"/>
    <w:rsid w:val="00C34CC6"/>
    <w:rsid w:val="00C35FB8"/>
    <w:rsid w:val="00C36D04"/>
    <w:rsid w:val="00C371EE"/>
    <w:rsid w:val="00C378F4"/>
    <w:rsid w:val="00C403C0"/>
    <w:rsid w:val="00C4056A"/>
    <w:rsid w:val="00C4059C"/>
    <w:rsid w:val="00C4279D"/>
    <w:rsid w:val="00C42BB1"/>
    <w:rsid w:val="00C42EA0"/>
    <w:rsid w:val="00C43DF6"/>
    <w:rsid w:val="00C4789A"/>
    <w:rsid w:val="00C47D06"/>
    <w:rsid w:val="00C5113C"/>
    <w:rsid w:val="00C542F4"/>
    <w:rsid w:val="00C563C6"/>
    <w:rsid w:val="00C56FB1"/>
    <w:rsid w:val="00C606CC"/>
    <w:rsid w:val="00C616B7"/>
    <w:rsid w:val="00C62E55"/>
    <w:rsid w:val="00C637C2"/>
    <w:rsid w:val="00C64149"/>
    <w:rsid w:val="00C64B0A"/>
    <w:rsid w:val="00C65329"/>
    <w:rsid w:val="00C66295"/>
    <w:rsid w:val="00C666B1"/>
    <w:rsid w:val="00C670B2"/>
    <w:rsid w:val="00C67929"/>
    <w:rsid w:val="00C70356"/>
    <w:rsid w:val="00C703F8"/>
    <w:rsid w:val="00C71289"/>
    <w:rsid w:val="00C71711"/>
    <w:rsid w:val="00C717DB"/>
    <w:rsid w:val="00C71E61"/>
    <w:rsid w:val="00C721B2"/>
    <w:rsid w:val="00C727FA"/>
    <w:rsid w:val="00C73F0E"/>
    <w:rsid w:val="00C740E8"/>
    <w:rsid w:val="00C745F8"/>
    <w:rsid w:val="00C7552C"/>
    <w:rsid w:val="00C75576"/>
    <w:rsid w:val="00C7670A"/>
    <w:rsid w:val="00C76D42"/>
    <w:rsid w:val="00C7713F"/>
    <w:rsid w:val="00C771CD"/>
    <w:rsid w:val="00C77AB3"/>
    <w:rsid w:val="00C8029C"/>
    <w:rsid w:val="00C81335"/>
    <w:rsid w:val="00C815F6"/>
    <w:rsid w:val="00C81648"/>
    <w:rsid w:val="00C81AD9"/>
    <w:rsid w:val="00C81BE4"/>
    <w:rsid w:val="00C830B4"/>
    <w:rsid w:val="00C83441"/>
    <w:rsid w:val="00C834B2"/>
    <w:rsid w:val="00C839E6"/>
    <w:rsid w:val="00C85AF2"/>
    <w:rsid w:val="00C86444"/>
    <w:rsid w:val="00C86BF1"/>
    <w:rsid w:val="00C86EC3"/>
    <w:rsid w:val="00C87EFE"/>
    <w:rsid w:val="00C90786"/>
    <w:rsid w:val="00C91970"/>
    <w:rsid w:val="00C91D45"/>
    <w:rsid w:val="00C92136"/>
    <w:rsid w:val="00C938B6"/>
    <w:rsid w:val="00C94433"/>
    <w:rsid w:val="00C944C1"/>
    <w:rsid w:val="00C9476B"/>
    <w:rsid w:val="00C94CAA"/>
    <w:rsid w:val="00C94E9B"/>
    <w:rsid w:val="00C953BD"/>
    <w:rsid w:val="00C956E4"/>
    <w:rsid w:val="00C957CD"/>
    <w:rsid w:val="00C95D9F"/>
    <w:rsid w:val="00C96899"/>
    <w:rsid w:val="00C96A15"/>
    <w:rsid w:val="00C9711C"/>
    <w:rsid w:val="00CA092A"/>
    <w:rsid w:val="00CA0FB5"/>
    <w:rsid w:val="00CA36FC"/>
    <w:rsid w:val="00CA3C3D"/>
    <w:rsid w:val="00CA40F0"/>
    <w:rsid w:val="00CA4815"/>
    <w:rsid w:val="00CA4A57"/>
    <w:rsid w:val="00CA4CB1"/>
    <w:rsid w:val="00CA4F59"/>
    <w:rsid w:val="00CA63A3"/>
    <w:rsid w:val="00CA6A01"/>
    <w:rsid w:val="00CA6B79"/>
    <w:rsid w:val="00CA7484"/>
    <w:rsid w:val="00CA77C0"/>
    <w:rsid w:val="00CA7C1B"/>
    <w:rsid w:val="00CB0695"/>
    <w:rsid w:val="00CB0DE4"/>
    <w:rsid w:val="00CB13E6"/>
    <w:rsid w:val="00CB14F3"/>
    <w:rsid w:val="00CB15FD"/>
    <w:rsid w:val="00CB2421"/>
    <w:rsid w:val="00CB2D2F"/>
    <w:rsid w:val="00CB693B"/>
    <w:rsid w:val="00CB7EC8"/>
    <w:rsid w:val="00CC1513"/>
    <w:rsid w:val="00CC3231"/>
    <w:rsid w:val="00CC38D5"/>
    <w:rsid w:val="00CC41F6"/>
    <w:rsid w:val="00CC468F"/>
    <w:rsid w:val="00CC4C9C"/>
    <w:rsid w:val="00CC54E5"/>
    <w:rsid w:val="00CC5C56"/>
    <w:rsid w:val="00CC6AC9"/>
    <w:rsid w:val="00CC7C49"/>
    <w:rsid w:val="00CD03B8"/>
    <w:rsid w:val="00CD1C56"/>
    <w:rsid w:val="00CD2D83"/>
    <w:rsid w:val="00CD3635"/>
    <w:rsid w:val="00CD370C"/>
    <w:rsid w:val="00CD498E"/>
    <w:rsid w:val="00CD52AD"/>
    <w:rsid w:val="00CD66ED"/>
    <w:rsid w:val="00CD727F"/>
    <w:rsid w:val="00CE051E"/>
    <w:rsid w:val="00CE05ED"/>
    <w:rsid w:val="00CE0BC6"/>
    <w:rsid w:val="00CE1FFF"/>
    <w:rsid w:val="00CE2F68"/>
    <w:rsid w:val="00CE38A0"/>
    <w:rsid w:val="00CE4AED"/>
    <w:rsid w:val="00CE57FA"/>
    <w:rsid w:val="00CF100E"/>
    <w:rsid w:val="00CF1159"/>
    <w:rsid w:val="00CF1601"/>
    <w:rsid w:val="00CF1AB9"/>
    <w:rsid w:val="00CF33CE"/>
    <w:rsid w:val="00CF5FD8"/>
    <w:rsid w:val="00CF65ED"/>
    <w:rsid w:val="00CF74D7"/>
    <w:rsid w:val="00CF773D"/>
    <w:rsid w:val="00CF7ADD"/>
    <w:rsid w:val="00CF7E59"/>
    <w:rsid w:val="00D00D36"/>
    <w:rsid w:val="00D0135F"/>
    <w:rsid w:val="00D019BE"/>
    <w:rsid w:val="00D01DE1"/>
    <w:rsid w:val="00D02313"/>
    <w:rsid w:val="00D02356"/>
    <w:rsid w:val="00D04299"/>
    <w:rsid w:val="00D04930"/>
    <w:rsid w:val="00D04A31"/>
    <w:rsid w:val="00D04A39"/>
    <w:rsid w:val="00D06CEF"/>
    <w:rsid w:val="00D0723B"/>
    <w:rsid w:val="00D115F3"/>
    <w:rsid w:val="00D120AD"/>
    <w:rsid w:val="00D12AAA"/>
    <w:rsid w:val="00D12C8E"/>
    <w:rsid w:val="00D13633"/>
    <w:rsid w:val="00D14810"/>
    <w:rsid w:val="00D175B5"/>
    <w:rsid w:val="00D20442"/>
    <w:rsid w:val="00D22988"/>
    <w:rsid w:val="00D23143"/>
    <w:rsid w:val="00D23A8D"/>
    <w:rsid w:val="00D258E3"/>
    <w:rsid w:val="00D26A2A"/>
    <w:rsid w:val="00D26BC1"/>
    <w:rsid w:val="00D278C2"/>
    <w:rsid w:val="00D27D42"/>
    <w:rsid w:val="00D31577"/>
    <w:rsid w:val="00D34ADD"/>
    <w:rsid w:val="00D351CD"/>
    <w:rsid w:val="00D364C0"/>
    <w:rsid w:val="00D36E56"/>
    <w:rsid w:val="00D36F5B"/>
    <w:rsid w:val="00D37F21"/>
    <w:rsid w:val="00D400DD"/>
    <w:rsid w:val="00D401A8"/>
    <w:rsid w:val="00D405C7"/>
    <w:rsid w:val="00D412E2"/>
    <w:rsid w:val="00D41D3E"/>
    <w:rsid w:val="00D41F6E"/>
    <w:rsid w:val="00D425EB"/>
    <w:rsid w:val="00D42EEF"/>
    <w:rsid w:val="00D4443C"/>
    <w:rsid w:val="00D448C8"/>
    <w:rsid w:val="00D451E0"/>
    <w:rsid w:val="00D452F8"/>
    <w:rsid w:val="00D454C4"/>
    <w:rsid w:val="00D46366"/>
    <w:rsid w:val="00D47857"/>
    <w:rsid w:val="00D47AAD"/>
    <w:rsid w:val="00D51675"/>
    <w:rsid w:val="00D52D4F"/>
    <w:rsid w:val="00D5360C"/>
    <w:rsid w:val="00D54058"/>
    <w:rsid w:val="00D5429E"/>
    <w:rsid w:val="00D54C3B"/>
    <w:rsid w:val="00D551A8"/>
    <w:rsid w:val="00D557EC"/>
    <w:rsid w:val="00D56E3B"/>
    <w:rsid w:val="00D57D52"/>
    <w:rsid w:val="00D60521"/>
    <w:rsid w:val="00D60776"/>
    <w:rsid w:val="00D60B64"/>
    <w:rsid w:val="00D62FA0"/>
    <w:rsid w:val="00D631EE"/>
    <w:rsid w:val="00D63CCC"/>
    <w:rsid w:val="00D64A42"/>
    <w:rsid w:val="00D64A7B"/>
    <w:rsid w:val="00D66681"/>
    <w:rsid w:val="00D669D9"/>
    <w:rsid w:val="00D66D54"/>
    <w:rsid w:val="00D67E21"/>
    <w:rsid w:val="00D67FA8"/>
    <w:rsid w:val="00D705BC"/>
    <w:rsid w:val="00D70C22"/>
    <w:rsid w:val="00D710AD"/>
    <w:rsid w:val="00D7132D"/>
    <w:rsid w:val="00D714EB"/>
    <w:rsid w:val="00D715EF"/>
    <w:rsid w:val="00D73110"/>
    <w:rsid w:val="00D7344E"/>
    <w:rsid w:val="00D73C48"/>
    <w:rsid w:val="00D74583"/>
    <w:rsid w:val="00D75958"/>
    <w:rsid w:val="00D761DC"/>
    <w:rsid w:val="00D76A77"/>
    <w:rsid w:val="00D8040A"/>
    <w:rsid w:val="00D8144D"/>
    <w:rsid w:val="00D81F15"/>
    <w:rsid w:val="00D821E1"/>
    <w:rsid w:val="00D82511"/>
    <w:rsid w:val="00D82CC6"/>
    <w:rsid w:val="00D840D0"/>
    <w:rsid w:val="00D84A48"/>
    <w:rsid w:val="00D864AD"/>
    <w:rsid w:val="00D8667D"/>
    <w:rsid w:val="00D87047"/>
    <w:rsid w:val="00D873AF"/>
    <w:rsid w:val="00D8778E"/>
    <w:rsid w:val="00D9094F"/>
    <w:rsid w:val="00D91353"/>
    <w:rsid w:val="00D91567"/>
    <w:rsid w:val="00D9221A"/>
    <w:rsid w:val="00D92551"/>
    <w:rsid w:val="00D92ECF"/>
    <w:rsid w:val="00D92F4D"/>
    <w:rsid w:val="00D9488D"/>
    <w:rsid w:val="00D94A9C"/>
    <w:rsid w:val="00D951BE"/>
    <w:rsid w:val="00D95DE3"/>
    <w:rsid w:val="00DA24FC"/>
    <w:rsid w:val="00DA2B69"/>
    <w:rsid w:val="00DA2B8D"/>
    <w:rsid w:val="00DA34DE"/>
    <w:rsid w:val="00DA3A3A"/>
    <w:rsid w:val="00DA3A67"/>
    <w:rsid w:val="00DA4E2C"/>
    <w:rsid w:val="00DB00EA"/>
    <w:rsid w:val="00DB07AE"/>
    <w:rsid w:val="00DB2331"/>
    <w:rsid w:val="00DB2CD6"/>
    <w:rsid w:val="00DB3909"/>
    <w:rsid w:val="00DB408F"/>
    <w:rsid w:val="00DB4352"/>
    <w:rsid w:val="00DB485F"/>
    <w:rsid w:val="00DB54CC"/>
    <w:rsid w:val="00DB5DD7"/>
    <w:rsid w:val="00DB78D6"/>
    <w:rsid w:val="00DC19FF"/>
    <w:rsid w:val="00DC2DA5"/>
    <w:rsid w:val="00DC4ECD"/>
    <w:rsid w:val="00DC53D0"/>
    <w:rsid w:val="00DC57A3"/>
    <w:rsid w:val="00DC6CF3"/>
    <w:rsid w:val="00DD0140"/>
    <w:rsid w:val="00DD1B64"/>
    <w:rsid w:val="00DD2318"/>
    <w:rsid w:val="00DD322C"/>
    <w:rsid w:val="00DD5CAA"/>
    <w:rsid w:val="00DD76FC"/>
    <w:rsid w:val="00DE01DF"/>
    <w:rsid w:val="00DE3872"/>
    <w:rsid w:val="00DE5132"/>
    <w:rsid w:val="00DE5A5B"/>
    <w:rsid w:val="00DE76A5"/>
    <w:rsid w:val="00DF074A"/>
    <w:rsid w:val="00DF11CE"/>
    <w:rsid w:val="00DF1DFC"/>
    <w:rsid w:val="00DF3161"/>
    <w:rsid w:val="00DF3AD6"/>
    <w:rsid w:val="00DF3F9D"/>
    <w:rsid w:val="00DF42B0"/>
    <w:rsid w:val="00DF441F"/>
    <w:rsid w:val="00DF4E08"/>
    <w:rsid w:val="00DF4F0C"/>
    <w:rsid w:val="00DF5042"/>
    <w:rsid w:val="00DF52AA"/>
    <w:rsid w:val="00DF5317"/>
    <w:rsid w:val="00DF6C6F"/>
    <w:rsid w:val="00E00F7F"/>
    <w:rsid w:val="00E01077"/>
    <w:rsid w:val="00E010F9"/>
    <w:rsid w:val="00E02EEA"/>
    <w:rsid w:val="00E03C53"/>
    <w:rsid w:val="00E04A92"/>
    <w:rsid w:val="00E057EA"/>
    <w:rsid w:val="00E103D0"/>
    <w:rsid w:val="00E10B25"/>
    <w:rsid w:val="00E11025"/>
    <w:rsid w:val="00E120A3"/>
    <w:rsid w:val="00E12EE2"/>
    <w:rsid w:val="00E1348B"/>
    <w:rsid w:val="00E135BC"/>
    <w:rsid w:val="00E13DBC"/>
    <w:rsid w:val="00E14AFF"/>
    <w:rsid w:val="00E1591E"/>
    <w:rsid w:val="00E15ED9"/>
    <w:rsid w:val="00E16CD2"/>
    <w:rsid w:val="00E16CDD"/>
    <w:rsid w:val="00E16DF2"/>
    <w:rsid w:val="00E179C0"/>
    <w:rsid w:val="00E17BF5"/>
    <w:rsid w:val="00E17F7C"/>
    <w:rsid w:val="00E20276"/>
    <w:rsid w:val="00E20606"/>
    <w:rsid w:val="00E21022"/>
    <w:rsid w:val="00E241F2"/>
    <w:rsid w:val="00E24DC2"/>
    <w:rsid w:val="00E253FF"/>
    <w:rsid w:val="00E27B18"/>
    <w:rsid w:val="00E30EAD"/>
    <w:rsid w:val="00E3122E"/>
    <w:rsid w:val="00E316DD"/>
    <w:rsid w:val="00E3179F"/>
    <w:rsid w:val="00E31BB9"/>
    <w:rsid w:val="00E3205F"/>
    <w:rsid w:val="00E32850"/>
    <w:rsid w:val="00E32F8E"/>
    <w:rsid w:val="00E357B9"/>
    <w:rsid w:val="00E35CB5"/>
    <w:rsid w:val="00E35D4A"/>
    <w:rsid w:val="00E3704C"/>
    <w:rsid w:val="00E3743F"/>
    <w:rsid w:val="00E37C6A"/>
    <w:rsid w:val="00E40186"/>
    <w:rsid w:val="00E40EDB"/>
    <w:rsid w:val="00E42574"/>
    <w:rsid w:val="00E43327"/>
    <w:rsid w:val="00E434B3"/>
    <w:rsid w:val="00E443D1"/>
    <w:rsid w:val="00E44C07"/>
    <w:rsid w:val="00E45EE6"/>
    <w:rsid w:val="00E47CA7"/>
    <w:rsid w:val="00E5029F"/>
    <w:rsid w:val="00E50A38"/>
    <w:rsid w:val="00E514B8"/>
    <w:rsid w:val="00E53B53"/>
    <w:rsid w:val="00E54AA5"/>
    <w:rsid w:val="00E56657"/>
    <w:rsid w:val="00E56DF7"/>
    <w:rsid w:val="00E571BD"/>
    <w:rsid w:val="00E600B2"/>
    <w:rsid w:val="00E61929"/>
    <w:rsid w:val="00E622C9"/>
    <w:rsid w:val="00E6235B"/>
    <w:rsid w:val="00E637AD"/>
    <w:rsid w:val="00E64152"/>
    <w:rsid w:val="00E66541"/>
    <w:rsid w:val="00E666EC"/>
    <w:rsid w:val="00E66AB2"/>
    <w:rsid w:val="00E676C7"/>
    <w:rsid w:val="00E67C69"/>
    <w:rsid w:val="00E67E30"/>
    <w:rsid w:val="00E67E4D"/>
    <w:rsid w:val="00E67F50"/>
    <w:rsid w:val="00E70422"/>
    <w:rsid w:val="00E70A3A"/>
    <w:rsid w:val="00E70AC8"/>
    <w:rsid w:val="00E717E2"/>
    <w:rsid w:val="00E71A6C"/>
    <w:rsid w:val="00E71C5C"/>
    <w:rsid w:val="00E727AB"/>
    <w:rsid w:val="00E73821"/>
    <w:rsid w:val="00E73FEB"/>
    <w:rsid w:val="00E7461F"/>
    <w:rsid w:val="00E74E36"/>
    <w:rsid w:val="00E7679B"/>
    <w:rsid w:val="00E77510"/>
    <w:rsid w:val="00E77920"/>
    <w:rsid w:val="00E80CDF"/>
    <w:rsid w:val="00E81DE0"/>
    <w:rsid w:val="00E81E0E"/>
    <w:rsid w:val="00E83011"/>
    <w:rsid w:val="00E83377"/>
    <w:rsid w:val="00E83450"/>
    <w:rsid w:val="00E834ED"/>
    <w:rsid w:val="00E83D70"/>
    <w:rsid w:val="00E8428B"/>
    <w:rsid w:val="00E8476E"/>
    <w:rsid w:val="00E86A00"/>
    <w:rsid w:val="00E87AA0"/>
    <w:rsid w:val="00E87CFF"/>
    <w:rsid w:val="00E87F12"/>
    <w:rsid w:val="00E90354"/>
    <w:rsid w:val="00E9086E"/>
    <w:rsid w:val="00E90AD0"/>
    <w:rsid w:val="00E9171B"/>
    <w:rsid w:val="00E9196B"/>
    <w:rsid w:val="00E929B5"/>
    <w:rsid w:val="00E9303B"/>
    <w:rsid w:val="00E94D1F"/>
    <w:rsid w:val="00E95E6E"/>
    <w:rsid w:val="00E95FC7"/>
    <w:rsid w:val="00E96B2D"/>
    <w:rsid w:val="00EA1185"/>
    <w:rsid w:val="00EA14EC"/>
    <w:rsid w:val="00EA1525"/>
    <w:rsid w:val="00EA1636"/>
    <w:rsid w:val="00EA16E8"/>
    <w:rsid w:val="00EA2931"/>
    <w:rsid w:val="00EA2AFD"/>
    <w:rsid w:val="00EA2B99"/>
    <w:rsid w:val="00EA2EEF"/>
    <w:rsid w:val="00EA588F"/>
    <w:rsid w:val="00EA6AFF"/>
    <w:rsid w:val="00EA7120"/>
    <w:rsid w:val="00EB1C10"/>
    <w:rsid w:val="00EB1C46"/>
    <w:rsid w:val="00EB2945"/>
    <w:rsid w:val="00EB2EEA"/>
    <w:rsid w:val="00EB38DB"/>
    <w:rsid w:val="00EB509B"/>
    <w:rsid w:val="00EB56CC"/>
    <w:rsid w:val="00EB5C1F"/>
    <w:rsid w:val="00EB7849"/>
    <w:rsid w:val="00EB7D06"/>
    <w:rsid w:val="00EB7EFB"/>
    <w:rsid w:val="00EC0A93"/>
    <w:rsid w:val="00EC1ECA"/>
    <w:rsid w:val="00EC2075"/>
    <w:rsid w:val="00EC2125"/>
    <w:rsid w:val="00EC36D4"/>
    <w:rsid w:val="00EC3811"/>
    <w:rsid w:val="00EC51B1"/>
    <w:rsid w:val="00EC5D1D"/>
    <w:rsid w:val="00EC6993"/>
    <w:rsid w:val="00EC764B"/>
    <w:rsid w:val="00ED093B"/>
    <w:rsid w:val="00ED0A97"/>
    <w:rsid w:val="00ED0DEE"/>
    <w:rsid w:val="00ED0F53"/>
    <w:rsid w:val="00ED2D7A"/>
    <w:rsid w:val="00ED2DD6"/>
    <w:rsid w:val="00ED3731"/>
    <w:rsid w:val="00ED38FD"/>
    <w:rsid w:val="00ED474B"/>
    <w:rsid w:val="00ED5E16"/>
    <w:rsid w:val="00ED6812"/>
    <w:rsid w:val="00ED69BB"/>
    <w:rsid w:val="00ED6E61"/>
    <w:rsid w:val="00EE17AB"/>
    <w:rsid w:val="00EE1A1A"/>
    <w:rsid w:val="00EE2855"/>
    <w:rsid w:val="00EE35E3"/>
    <w:rsid w:val="00EE366C"/>
    <w:rsid w:val="00EE397E"/>
    <w:rsid w:val="00EE4618"/>
    <w:rsid w:val="00EE49A4"/>
    <w:rsid w:val="00EE5460"/>
    <w:rsid w:val="00EE5BC0"/>
    <w:rsid w:val="00EE60F3"/>
    <w:rsid w:val="00EE63E6"/>
    <w:rsid w:val="00EE6CC2"/>
    <w:rsid w:val="00EE7BE9"/>
    <w:rsid w:val="00EF0D39"/>
    <w:rsid w:val="00EF18D4"/>
    <w:rsid w:val="00EF215C"/>
    <w:rsid w:val="00EF2D48"/>
    <w:rsid w:val="00EF40F3"/>
    <w:rsid w:val="00EF415C"/>
    <w:rsid w:val="00EF4746"/>
    <w:rsid w:val="00EF5D9C"/>
    <w:rsid w:val="00EF6349"/>
    <w:rsid w:val="00EF7873"/>
    <w:rsid w:val="00EF7904"/>
    <w:rsid w:val="00EF7D38"/>
    <w:rsid w:val="00F02396"/>
    <w:rsid w:val="00F048FE"/>
    <w:rsid w:val="00F05846"/>
    <w:rsid w:val="00F05FBC"/>
    <w:rsid w:val="00F06F3D"/>
    <w:rsid w:val="00F07FBC"/>
    <w:rsid w:val="00F1045A"/>
    <w:rsid w:val="00F10F78"/>
    <w:rsid w:val="00F128FC"/>
    <w:rsid w:val="00F12E1C"/>
    <w:rsid w:val="00F12E70"/>
    <w:rsid w:val="00F13515"/>
    <w:rsid w:val="00F1394F"/>
    <w:rsid w:val="00F14AE7"/>
    <w:rsid w:val="00F1758E"/>
    <w:rsid w:val="00F215A1"/>
    <w:rsid w:val="00F22220"/>
    <w:rsid w:val="00F2266B"/>
    <w:rsid w:val="00F23039"/>
    <w:rsid w:val="00F25D8D"/>
    <w:rsid w:val="00F260DA"/>
    <w:rsid w:val="00F26685"/>
    <w:rsid w:val="00F26A34"/>
    <w:rsid w:val="00F27035"/>
    <w:rsid w:val="00F27CD3"/>
    <w:rsid w:val="00F30969"/>
    <w:rsid w:val="00F30DCB"/>
    <w:rsid w:val="00F311E1"/>
    <w:rsid w:val="00F31582"/>
    <w:rsid w:val="00F315AB"/>
    <w:rsid w:val="00F316EB"/>
    <w:rsid w:val="00F31FB0"/>
    <w:rsid w:val="00F35908"/>
    <w:rsid w:val="00F36635"/>
    <w:rsid w:val="00F36C60"/>
    <w:rsid w:val="00F372D3"/>
    <w:rsid w:val="00F40708"/>
    <w:rsid w:val="00F40BF8"/>
    <w:rsid w:val="00F40C0A"/>
    <w:rsid w:val="00F41109"/>
    <w:rsid w:val="00F42C7C"/>
    <w:rsid w:val="00F42F37"/>
    <w:rsid w:val="00F44302"/>
    <w:rsid w:val="00F44C06"/>
    <w:rsid w:val="00F4651D"/>
    <w:rsid w:val="00F46E8B"/>
    <w:rsid w:val="00F472CC"/>
    <w:rsid w:val="00F50655"/>
    <w:rsid w:val="00F51A6E"/>
    <w:rsid w:val="00F52572"/>
    <w:rsid w:val="00F52937"/>
    <w:rsid w:val="00F52939"/>
    <w:rsid w:val="00F52952"/>
    <w:rsid w:val="00F52DF3"/>
    <w:rsid w:val="00F53CF5"/>
    <w:rsid w:val="00F54269"/>
    <w:rsid w:val="00F56DE6"/>
    <w:rsid w:val="00F57F9E"/>
    <w:rsid w:val="00F6103D"/>
    <w:rsid w:val="00F613F8"/>
    <w:rsid w:val="00F61C8D"/>
    <w:rsid w:val="00F62333"/>
    <w:rsid w:val="00F6326B"/>
    <w:rsid w:val="00F644DA"/>
    <w:rsid w:val="00F64829"/>
    <w:rsid w:val="00F64D26"/>
    <w:rsid w:val="00F65848"/>
    <w:rsid w:val="00F65BA3"/>
    <w:rsid w:val="00F67C57"/>
    <w:rsid w:val="00F70064"/>
    <w:rsid w:val="00F703EE"/>
    <w:rsid w:val="00F71F76"/>
    <w:rsid w:val="00F72458"/>
    <w:rsid w:val="00F73A8C"/>
    <w:rsid w:val="00F747D3"/>
    <w:rsid w:val="00F74E6C"/>
    <w:rsid w:val="00F75A01"/>
    <w:rsid w:val="00F75AC4"/>
    <w:rsid w:val="00F7690E"/>
    <w:rsid w:val="00F77647"/>
    <w:rsid w:val="00F77C14"/>
    <w:rsid w:val="00F77C2D"/>
    <w:rsid w:val="00F77E31"/>
    <w:rsid w:val="00F80BC8"/>
    <w:rsid w:val="00F82A2C"/>
    <w:rsid w:val="00F83186"/>
    <w:rsid w:val="00F83A7D"/>
    <w:rsid w:val="00F85408"/>
    <w:rsid w:val="00F857E3"/>
    <w:rsid w:val="00F8635B"/>
    <w:rsid w:val="00F866BA"/>
    <w:rsid w:val="00F86C9A"/>
    <w:rsid w:val="00F871E3"/>
    <w:rsid w:val="00F872E1"/>
    <w:rsid w:val="00F87304"/>
    <w:rsid w:val="00F92C9B"/>
    <w:rsid w:val="00F9376F"/>
    <w:rsid w:val="00F9617F"/>
    <w:rsid w:val="00F963AA"/>
    <w:rsid w:val="00F96614"/>
    <w:rsid w:val="00FA0288"/>
    <w:rsid w:val="00FA09B5"/>
    <w:rsid w:val="00FA0F89"/>
    <w:rsid w:val="00FA134E"/>
    <w:rsid w:val="00FA4344"/>
    <w:rsid w:val="00FA44EB"/>
    <w:rsid w:val="00FA50F4"/>
    <w:rsid w:val="00FA7253"/>
    <w:rsid w:val="00FB0378"/>
    <w:rsid w:val="00FB1916"/>
    <w:rsid w:val="00FB2F86"/>
    <w:rsid w:val="00FB5DCB"/>
    <w:rsid w:val="00FB5F23"/>
    <w:rsid w:val="00FB60FF"/>
    <w:rsid w:val="00FB6518"/>
    <w:rsid w:val="00FB6852"/>
    <w:rsid w:val="00FB7265"/>
    <w:rsid w:val="00FB7F87"/>
    <w:rsid w:val="00FC0275"/>
    <w:rsid w:val="00FC0388"/>
    <w:rsid w:val="00FC0DAF"/>
    <w:rsid w:val="00FC130B"/>
    <w:rsid w:val="00FC23C1"/>
    <w:rsid w:val="00FC3058"/>
    <w:rsid w:val="00FC3A51"/>
    <w:rsid w:val="00FC3F79"/>
    <w:rsid w:val="00FC4328"/>
    <w:rsid w:val="00FC55EF"/>
    <w:rsid w:val="00FC5653"/>
    <w:rsid w:val="00FC5D08"/>
    <w:rsid w:val="00FC620A"/>
    <w:rsid w:val="00FC6239"/>
    <w:rsid w:val="00FC64A1"/>
    <w:rsid w:val="00FC6D1E"/>
    <w:rsid w:val="00FD026C"/>
    <w:rsid w:val="00FD0B98"/>
    <w:rsid w:val="00FD1FA3"/>
    <w:rsid w:val="00FD265A"/>
    <w:rsid w:val="00FD3613"/>
    <w:rsid w:val="00FD6247"/>
    <w:rsid w:val="00FE0262"/>
    <w:rsid w:val="00FE24E1"/>
    <w:rsid w:val="00FE2833"/>
    <w:rsid w:val="00FE6693"/>
    <w:rsid w:val="00FE7820"/>
    <w:rsid w:val="00FF00E3"/>
    <w:rsid w:val="00FF0256"/>
    <w:rsid w:val="00FF0D20"/>
    <w:rsid w:val="00FF1DD1"/>
    <w:rsid w:val="00FF34B9"/>
    <w:rsid w:val="00FF3957"/>
    <w:rsid w:val="00FF50BE"/>
    <w:rsid w:val="3E60189D"/>
    <w:rsid w:val="4A1F0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554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uiPriority w:val="9"/>
    <w:qFormat/>
    <w:rsid w:val="008554E5"/>
    <w:pPr>
      <w:keepNext/>
      <w:keepLines/>
      <w:pageBreakBefore/>
      <w:numPr>
        <w:numId w:val="1"/>
      </w:numPr>
      <w:adjustRightInd w:val="0"/>
      <w:spacing w:before="240" w:after="240"/>
      <w:jc w:val="left"/>
      <w:textAlignment w:val="baseline"/>
      <w:outlineLvl w:val="0"/>
    </w:pPr>
    <w:rPr>
      <w:b/>
      <w:kern w:val="44"/>
      <w:sz w:val="44"/>
      <w:szCs w:val="20"/>
    </w:rPr>
  </w:style>
  <w:style w:type="paragraph" w:styleId="2">
    <w:name w:val="heading 2"/>
    <w:basedOn w:val="a1"/>
    <w:next w:val="a1"/>
    <w:link w:val="2Char"/>
    <w:qFormat/>
    <w:rsid w:val="008554E5"/>
    <w:pPr>
      <w:keepNext/>
      <w:keepLines/>
      <w:numPr>
        <w:ilvl w:val="1"/>
        <w:numId w:val="1"/>
      </w:numPr>
      <w:tabs>
        <w:tab w:val="left" w:pos="432"/>
      </w:tabs>
      <w:adjustRightInd w:val="0"/>
      <w:spacing w:before="240" w:after="240"/>
      <w:jc w:val="left"/>
      <w:textAlignment w:val="baseline"/>
      <w:outlineLvl w:val="1"/>
    </w:pPr>
    <w:rPr>
      <w:b/>
      <w:bCs/>
      <w:kern w:val="0"/>
      <w:sz w:val="36"/>
      <w:szCs w:val="20"/>
    </w:rPr>
  </w:style>
  <w:style w:type="paragraph" w:styleId="3">
    <w:name w:val="heading 3"/>
    <w:basedOn w:val="a1"/>
    <w:next w:val="a1"/>
    <w:link w:val="3Char"/>
    <w:uiPriority w:val="9"/>
    <w:qFormat/>
    <w:rsid w:val="008554E5"/>
    <w:pPr>
      <w:keepNext/>
      <w:keepLines/>
      <w:numPr>
        <w:ilvl w:val="2"/>
        <w:numId w:val="1"/>
      </w:numPr>
      <w:tabs>
        <w:tab w:val="left" w:pos="432"/>
      </w:tabs>
      <w:adjustRightInd w:val="0"/>
      <w:spacing w:before="120" w:after="120"/>
      <w:jc w:val="left"/>
      <w:textAlignment w:val="baseline"/>
      <w:outlineLvl w:val="2"/>
    </w:pPr>
    <w:rPr>
      <w:b/>
      <w:kern w:val="0"/>
      <w:sz w:val="32"/>
      <w:szCs w:val="20"/>
    </w:rPr>
  </w:style>
  <w:style w:type="paragraph" w:styleId="4">
    <w:name w:val="heading 4"/>
    <w:basedOn w:val="a1"/>
    <w:next w:val="a1"/>
    <w:link w:val="4Char"/>
    <w:qFormat/>
    <w:rsid w:val="008554E5"/>
    <w:pPr>
      <w:keepNext/>
      <w:keepLines/>
      <w:numPr>
        <w:ilvl w:val="3"/>
        <w:numId w:val="1"/>
      </w:numPr>
      <w:tabs>
        <w:tab w:val="left" w:pos="432"/>
      </w:tabs>
      <w:adjustRightInd w:val="0"/>
      <w:spacing w:before="120" w:after="120"/>
      <w:textAlignment w:val="baseline"/>
      <w:outlineLvl w:val="3"/>
    </w:pPr>
    <w:rPr>
      <w:b/>
      <w:kern w:val="0"/>
      <w:sz w:val="30"/>
      <w:szCs w:val="20"/>
    </w:rPr>
  </w:style>
  <w:style w:type="paragraph" w:styleId="5">
    <w:name w:val="heading 5"/>
    <w:basedOn w:val="a1"/>
    <w:next w:val="a1"/>
    <w:qFormat/>
    <w:rsid w:val="008554E5"/>
    <w:pPr>
      <w:keepNext/>
      <w:keepLines/>
      <w:numPr>
        <w:ilvl w:val="4"/>
        <w:numId w:val="1"/>
      </w:numPr>
      <w:tabs>
        <w:tab w:val="left" w:pos="432"/>
      </w:tabs>
      <w:adjustRightInd w:val="0"/>
      <w:spacing w:before="120" w:after="120"/>
      <w:textAlignment w:val="baseline"/>
      <w:outlineLvl w:val="4"/>
    </w:pPr>
    <w:rPr>
      <w:b/>
      <w:kern w:val="0"/>
      <w:sz w:val="30"/>
      <w:szCs w:val="20"/>
    </w:rPr>
  </w:style>
  <w:style w:type="paragraph" w:styleId="6">
    <w:name w:val="heading 6"/>
    <w:basedOn w:val="a1"/>
    <w:next w:val="a1"/>
    <w:qFormat/>
    <w:rsid w:val="008554E5"/>
    <w:pPr>
      <w:keepNext/>
      <w:keepLines/>
      <w:numPr>
        <w:ilvl w:val="5"/>
        <w:numId w:val="1"/>
      </w:numPr>
      <w:tabs>
        <w:tab w:val="left" w:pos="432"/>
      </w:tabs>
      <w:adjustRightInd w:val="0"/>
      <w:spacing w:before="240" w:after="240"/>
      <w:textAlignment w:val="baseline"/>
      <w:outlineLvl w:val="5"/>
    </w:pPr>
    <w:rPr>
      <w:b/>
      <w:kern w:val="0"/>
      <w:sz w:val="30"/>
      <w:szCs w:val="20"/>
    </w:rPr>
  </w:style>
  <w:style w:type="paragraph" w:styleId="7">
    <w:name w:val="heading 7"/>
    <w:basedOn w:val="a1"/>
    <w:next w:val="a1"/>
    <w:qFormat/>
    <w:rsid w:val="008554E5"/>
    <w:pPr>
      <w:keepNext/>
      <w:keepLines/>
      <w:numPr>
        <w:ilvl w:val="6"/>
        <w:numId w:val="1"/>
      </w:numPr>
      <w:tabs>
        <w:tab w:val="left" w:pos="432"/>
        <w:tab w:val="left" w:pos="1620"/>
      </w:tabs>
      <w:adjustRightInd w:val="0"/>
      <w:spacing w:before="240" w:after="240"/>
      <w:textAlignment w:val="baseline"/>
      <w:outlineLvl w:val="6"/>
    </w:pPr>
    <w:rPr>
      <w:b/>
      <w:kern w:val="0"/>
      <w:sz w:val="28"/>
      <w:szCs w:val="20"/>
    </w:rPr>
  </w:style>
  <w:style w:type="paragraph" w:styleId="8">
    <w:name w:val="heading 8"/>
    <w:basedOn w:val="a1"/>
    <w:next w:val="a1"/>
    <w:link w:val="8Char"/>
    <w:qFormat/>
    <w:rsid w:val="008554E5"/>
    <w:pPr>
      <w:keepNext/>
      <w:keepLines/>
      <w:numPr>
        <w:ilvl w:val="7"/>
        <w:numId w:val="1"/>
      </w:numPr>
      <w:tabs>
        <w:tab w:val="left" w:pos="432"/>
      </w:tabs>
      <w:adjustRightInd w:val="0"/>
      <w:spacing w:before="240" w:after="64" w:line="320" w:lineRule="auto"/>
      <w:textAlignment w:val="baseline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basedOn w:val="a1"/>
    <w:next w:val="a1"/>
    <w:qFormat/>
    <w:rsid w:val="008554E5"/>
    <w:pPr>
      <w:keepNext/>
      <w:keepLines/>
      <w:numPr>
        <w:ilvl w:val="8"/>
        <w:numId w:val="1"/>
      </w:numPr>
      <w:tabs>
        <w:tab w:val="left" w:pos="432"/>
      </w:tabs>
      <w:adjustRightInd w:val="0"/>
      <w:spacing w:before="240" w:after="64" w:line="320" w:lineRule="auto"/>
      <w:textAlignment w:val="baseline"/>
      <w:outlineLvl w:val="8"/>
    </w:pPr>
    <w:rPr>
      <w:rFonts w:ascii="Arial" w:eastAsia="黑体" w:hAnsi="Arial"/>
      <w:kern w:val="0"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70">
    <w:name w:val="toc 7"/>
    <w:basedOn w:val="a1"/>
    <w:next w:val="a1"/>
    <w:uiPriority w:val="39"/>
    <w:rsid w:val="008554E5"/>
    <w:pPr>
      <w:tabs>
        <w:tab w:val="left" w:pos="2520"/>
        <w:tab w:val="right" w:leader="dot" w:pos="8302"/>
      </w:tabs>
      <w:ind w:left="1260"/>
      <w:jc w:val="left"/>
    </w:pPr>
    <w:rPr>
      <w:szCs w:val="21"/>
    </w:rPr>
  </w:style>
  <w:style w:type="paragraph" w:styleId="a5">
    <w:name w:val="Normal Indent"/>
    <w:basedOn w:val="a1"/>
    <w:rsid w:val="008554E5"/>
    <w:pPr>
      <w:spacing w:line="340" w:lineRule="exact"/>
      <w:ind w:firstLine="454"/>
    </w:pPr>
    <w:rPr>
      <w:szCs w:val="20"/>
    </w:rPr>
  </w:style>
  <w:style w:type="paragraph" w:styleId="a6">
    <w:name w:val="Document Map"/>
    <w:basedOn w:val="a1"/>
    <w:semiHidden/>
    <w:rsid w:val="008554E5"/>
    <w:pPr>
      <w:shd w:val="clear" w:color="auto" w:fill="000080"/>
    </w:pPr>
  </w:style>
  <w:style w:type="paragraph" w:styleId="a7">
    <w:name w:val="annotation text"/>
    <w:basedOn w:val="a1"/>
    <w:link w:val="Char"/>
    <w:semiHidden/>
    <w:rsid w:val="008554E5"/>
    <w:pPr>
      <w:jc w:val="left"/>
    </w:pPr>
  </w:style>
  <w:style w:type="paragraph" w:styleId="30">
    <w:name w:val="Body Text 3"/>
    <w:basedOn w:val="a1"/>
    <w:rsid w:val="008554E5"/>
    <w:pPr>
      <w:spacing w:line="360" w:lineRule="auto"/>
      <w:ind w:rightChars="462" w:right="970"/>
    </w:pPr>
    <w:rPr>
      <w:rFonts w:hAnsi="宋体"/>
      <w:color w:val="000000"/>
      <w:sz w:val="18"/>
    </w:rPr>
  </w:style>
  <w:style w:type="paragraph" w:styleId="a8">
    <w:name w:val="Body Text"/>
    <w:basedOn w:val="a1"/>
    <w:rsid w:val="008554E5"/>
    <w:pPr>
      <w:autoSpaceDE w:val="0"/>
      <w:autoSpaceDN w:val="0"/>
      <w:adjustRightInd w:val="0"/>
      <w:jc w:val="left"/>
    </w:pPr>
    <w:rPr>
      <w:rFonts w:ascii="Courier New" w:hAnsi="Courier New" w:cs="Courier New"/>
      <w:kern w:val="0"/>
      <w:sz w:val="24"/>
      <w:szCs w:val="20"/>
    </w:rPr>
  </w:style>
  <w:style w:type="paragraph" w:styleId="a0">
    <w:name w:val="Body Text Indent"/>
    <w:basedOn w:val="a1"/>
    <w:rsid w:val="008554E5"/>
    <w:pPr>
      <w:widowControl/>
      <w:numPr>
        <w:ilvl w:val="1"/>
        <w:numId w:val="2"/>
      </w:numPr>
      <w:tabs>
        <w:tab w:val="left" w:pos="420"/>
      </w:tabs>
      <w:spacing w:line="360" w:lineRule="auto"/>
      <w:jc w:val="left"/>
    </w:pPr>
    <w:rPr>
      <w:rFonts w:ascii="宋体" w:hAnsi="宋体"/>
      <w:color w:val="000000"/>
      <w:szCs w:val="21"/>
    </w:rPr>
  </w:style>
  <w:style w:type="paragraph" w:styleId="50">
    <w:name w:val="toc 5"/>
    <w:basedOn w:val="a1"/>
    <w:next w:val="a1"/>
    <w:uiPriority w:val="39"/>
    <w:rsid w:val="008554E5"/>
    <w:pPr>
      <w:tabs>
        <w:tab w:val="left" w:pos="1800"/>
        <w:tab w:val="right" w:leader="dot" w:pos="8302"/>
      </w:tabs>
      <w:ind w:left="840"/>
      <w:jc w:val="left"/>
    </w:pPr>
    <w:rPr>
      <w:szCs w:val="21"/>
    </w:rPr>
  </w:style>
  <w:style w:type="paragraph" w:styleId="31">
    <w:name w:val="toc 3"/>
    <w:basedOn w:val="a1"/>
    <w:next w:val="a1"/>
    <w:uiPriority w:val="39"/>
    <w:qFormat/>
    <w:rsid w:val="008554E5"/>
    <w:pPr>
      <w:tabs>
        <w:tab w:val="left" w:pos="1260"/>
        <w:tab w:val="right" w:leader="dot" w:pos="8302"/>
      </w:tabs>
      <w:ind w:leftChars="100" w:left="210" w:firstLineChars="157" w:firstLine="330"/>
      <w:jc w:val="left"/>
    </w:pPr>
    <w:rPr>
      <w:iCs/>
    </w:rPr>
  </w:style>
  <w:style w:type="paragraph" w:styleId="a9">
    <w:name w:val="Plain Text"/>
    <w:basedOn w:val="a1"/>
    <w:rsid w:val="008554E5"/>
    <w:pPr>
      <w:spacing w:beforeLines="50" w:afterLines="50"/>
      <w:jc w:val="left"/>
    </w:pPr>
    <w:rPr>
      <w:rFonts w:ascii="宋体" w:hAnsi="Courier New" w:cs="Courier New" w:hint="eastAsia"/>
      <w:sz w:val="24"/>
      <w:szCs w:val="21"/>
    </w:rPr>
  </w:style>
  <w:style w:type="paragraph" w:styleId="80">
    <w:name w:val="toc 8"/>
    <w:basedOn w:val="a1"/>
    <w:next w:val="a1"/>
    <w:uiPriority w:val="39"/>
    <w:rsid w:val="008554E5"/>
    <w:pPr>
      <w:ind w:left="1470"/>
      <w:jc w:val="left"/>
    </w:pPr>
    <w:rPr>
      <w:szCs w:val="21"/>
    </w:rPr>
  </w:style>
  <w:style w:type="paragraph" w:styleId="aa">
    <w:name w:val="Date"/>
    <w:basedOn w:val="a1"/>
    <w:next w:val="a1"/>
    <w:rsid w:val="008554E5"/>
    <w:pPr>
      <w:ind w:leftChars="2500" w:left="100"/>
    </w:pPr>
  </w:style>
  <w:style w:type="paragraph" w:styleId="20">
    <w:name w:val="Body Text Indent 2"/>
    <w:basedOn w:val="a1"/>
    <w:rsid w:val="008554E5"/>
    <w:pPr>
      <w:spacing w:line="360" w:lineRule="auto"/>
      <w:ind w:firstLineChars="200" w:firstLine="420"/>
    </w:pPr>
    <w:rPr>
      <w:color w:val="000000"/>
    </w:rPr>
  </w:style>
  <w:style w:type="paragraph" w:styleId="ab">
    <w:name w:val="Balloon Text"/>
    <w:basedOn w:val="a1"/>
    <w:link w:val="Char0"/>
    <w:rsid w:val="008554E5"/>
    <w:rPr>
      <w:sz w:val="18"/>
      <w:szCs w:val="18"/>
    </w:rPr>
  </w:style>
  <w:style w:type="paragraph" w:styleId="ac">
    <w:name w:val="footer"/>
    <w:basedOn w:val="a1"/>
    <w:rsid w:val="00855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1"/>
    <w:link w:val="Char1"/>
    <w:rsid w:val="00855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qFormat/>
    <w:rsid w:val="008554E5"/>
    <w:pPr>
      <w:tabs>
        <w:tab w:val="left" w:pos="360"/>
        <w:tab w:val="left" w:pos="630"/>
        <w:tab w:val="right" w:leader="dot" w:pos="8302"/>
      </w:tabs>
      <w:spacing w:line="360" w:lineRule="auto"/>
      <w:jc w:val="left"/>
    </w:pPr>
    <w:rPr>
      <w:b/>
      <w:bCs/>
    </w:rPr>
  </w:style>
  <w:style w:type="paragraph" w:styleId="40">
    <w:name w:val="toc 4"/>
    <w:basedOn w:val="a1"/>
    <w:next w:val="a1"/>
    <w:uiPriority w:val="39"/>
    <w:rsid w:val="008554E5"/>
    <w:pPr>
      <w:tabs>
        <w:tab w:val="left" w:pos="1440"/>
        <w:tab w:val="left" w:pos="1680"/>
        <w:tab w:val="right" w:leader="dot" w:pos="8302"/>
      </w:tabs>
      <w:spacing w:line="240" w:lineRule="atLeast"/>
      <w:ind w:left="629"/>
      <w:jc w:val="left"/>
    </w:pPr>
    <w:rPr>
      <w:szCs w:val="30"/>
    </w:rPr>
  </w:style>
  <w:style w:type="paragraph" w:styleId="a">
    <w:name w:val="List"/>
    <w:basedOn w:val="a1"/>
    <w:rsid w:val="008554E5"/>
    <w:pPr>
      <w:numPr>
        <w:numId w:val="3"/>
      </w:numPr>
    </w:pPr>
    <w:rPr>
      <w:szCs w:val="20"/>
    </w:rPr>
  </w:style>
  <w:style w:type="paragraph" w:styleId="60">
    <w:name w:val="toc 6"/>
    <w:basedOn w:val="a1"/>
    <w:next w:val="a1"/>
    <w:uiPriority w:val="39"/>
    <w:rsid w:val="008554E5"/>
    <w:pPr>
      <w:tabs>
        <w:tab w:val="left" w:pos="2160"/>
        <w:tab w:val="right" w:leader="dot" w:pos="8302"/>
      </w:tabs>
      <w:ind w:left="1050"/>
      <w:jc w:val="left"/>
    </w:pPr>
    <w:rPr>
      <w:szCs w:val="21"/>
    </w:rPr>
  </w:style>
  <w:style w:type="paragraph" w:styleId="32">
    <w:name w:val="Body Text Indent 3"/>
    <w:basedOn w:val="a1"/>
    <w:rsid w:val="008554E5"/>
    <w:pPr>
      <w:spacing w:line="360" w:lineRule="auto"/>
      <w:ind w:leftChars="173" w:left="468" w:hanging="105"/>
    </w:pPr>
    <w:rPr>
      <w:rFonts w:ascii="宋体" w:hAnsi="宋体"/>
      <w:color w:val="000000"/>
      <w:szCs w:val="21"/>
    </w:rPr>
  </w:style>
  <w:style w:type="paragraph" w:styleId="21">
    <w:name w:val="toc 2"/>
    <w:basedOn w:val="a1"/>
    <w:next w:val="a1"/>
    <w:uiPriority w:val="39"/>
    <w:qFormat/>
    <w:rsid w:val="008554E5"/>
    <w:pPr>
      <w:tabs>
        <w:tab w:val="left" w:pos="720"/>
        <w:tab w:val="right" w:leader="dot" w:pos="8302"/>
      </w:tabs>
      <w:ind w:leftChars="100" w:left="210"/>
      <w:jc w:val="left"/>
    </w:pPr>
    <w:rPr>
      <w:szCs w:val="36"/>
    </w:rPr>
  </w:style>
  <w:style w:type="paragraph" w:styleId="90">
    <w:name w:val="toc 9"/>
    <w:basedOn w:val="a1"/>
    <w:next w:val="a1"/>
    <w:uiPriority w:val="39"/>
    <w:rsid w:val="008554E5"/>
    <w:pPr>
      <w:ind w:left="1680"/>
      <w:jc w:val="left"/>
    </w:pPr>
    <w:rPr>
      <w:szCs w:val="21"/>
    </w:rPr>
  </w:style>
  <w:style w:type="paragraph" w:styleId="22">
    <w:name w:val="Body Text 2"/>
    <w:basedOn w:val="a1"/>
    <w:rsid w:val="008554E5"/>
    <w:rPr>
      <w:rFonts w:ascii="宋体" w:hAnsi="Arial"/>
      <w:color w:val="000000"/>
    </w:rPr>
  </w:style>
  <w:style w:type="paragraph" w:styleId="ae">
    <w:name w:val="Normal (Web)"/>
    <w:basedOn w:val="a1"/>
    <w:uiPriority w:val="99"/>
    <w:unhideWhenUsed/>
    <w:rsid w:val="008554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">
    <w:name w:val="Strong"/>
    <w:qFormat/>
    <w:rsid w:val="008554E5"/>
    <w:rPr>
      <w:b/>
      <w:bCs/>
    </w:rPr>
  </w:style>
  <w:style w:type="character" w:styleId="af0">
    <w:name w:val="page number"/>
    <w:basedOn w:val="a2"/>
    <w:rsid w:val="008554E5"/>
  </w:style>
  <w:style w:type="character" w:styleId="af1">
    <w:name w:val="FollowedHyperlink"/>
    <w:rsid w:val="008554E5"/>
    <w:rPr>
      <w:color w:val="800080"/>
      <w:u w:val="single"/>
    </w:rPr>
  </w:style>
  <w:style w:type="character" w:styleId="af2">
    <w:name w:val="Hyperlink"/>
    <w:uiPriority w:val="99"/>
    <w:rsid w:val="008554E5"/>
    <w:rPr>
      <w:color w:val="0000FF"/>
      <w:u w:val="single"/>
    </w:rPr>
  </w:style>
  <w:style w:type="character" w:styleId="af3">
    <w:name w:val="annotation reference"/>
    <w:semiHidden/>
    <w:rsid w:val="008554E5"/>
    <w:rPr>
      <w:sz w:val="21"/>
      <w:szCs w:val="21"/>
    </w:rPr>
  </w:style>
  <w:style w:type="table" w:styleId="af4">
    <w:name w:val="Table Grid"/>
    <w:basedOn w:val="a3"/>
    <w:uiPriority w:val="59"/>
    <w:rsid w:val="008554E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next w:val="a1"/>
    <w:rsid w:val="008554E5"/>
    <w:pPr>
      <w:keepNext/>
      <w:pageBreakBefore/>
      <w:widowControl w:val="0"/>
      <w:autoSpaceDE w:val="0"/>
      <w:autoSpaceDN w:val="0"/>
      <w:adjustRightInd w:val="0"/>
      <w:spacing w:line="320" w:lineRule="atLeast"/>
      <w:textAlignment w:val="baseline"/>
    </w:pPr>
    <w:rPr>
      <w:b/>
      <w:sz w:val="40"/>
    </w:rPr>
  </w:style>
  <w:style w:type="paragraph" w:customStyle="1" w:styleId="body-text">
    <w:name w:val="body-text"/>
    <w:rsid w:val="008554E5"/>
    <w:pPr>
      <w:widowControl w:val="0"/>
      <w:adjustRightInd w:val="0"/>
      <w:spacing w:line="320" w:lineRule="atLeast"/>
      <w:ind w:leftChars="228" w:left="479" w:right="-23" w:firstLineChars="100" w:firstLine="210"/>
      <w:jc w:val="both"/>
      <w:textAlignment w:val="baseline"/>
    </w:pPr>
    <w:rPr>
      <w:rFonts w:ascii="宋体" w:hAnsi="宋体"/>
      <w:sz w:val="21"/>
    </w:rPr>
  </w:style>
  <w:style w:type="paragraph" w:customStyle="1" w:styleId="11">
    <w:name w:val="正文1"/>
    <w:basedOn w:val="a1"/>
    <w:rsid w:val="008554E5"/>
    <w:pPr>
      <w:tabs>
        <w:tab w:val="left" w:pos="825"/>
      </w:tabs>
      <w:ind w:left="825" w:hanging="420"/>
    </w:pPr>
    <w:rPr>
      <w:b/>
      <w:sz w:val="28"/>
    </w:rPr>
  </w:style>
  <w:style w:type="paragraph" w:customStyle="1" w:styleId="CharCharCharChar">
    <w:name w:val="Char Char Char Char"/>
    <w:basedOn w:val="a1"/>
    <w:rsid w:val="008554E5"/>
    <w:rPr>
      <w:rFonts w:ascii="Tahoma" w:hAnsi="Tahoma"/>
      <w:sz w:val="24"/>
    </w:rPr>
  </w:style>
  <w:style w:type="paragraph" w:customStyle="1" w:styleId="TOC1">
    <w:name w:val="TOC 标题1"/>
    <w:basedOn w:val="1"/>
    <w:next w:val="a1"/>
    <w:uiPriority w:val="39"/>
    <w:unhideWhenUsed/>
    <w:qFormat/>
    <w:rsid w:val="008554E5"/>
    <w:pPr>
      <w:widowControl/>
      <w:numPr>
        <w:numId w:val="0"/>
      </w:numPr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Header3">
    <w:name w:val="Header 3"/>
    <w:basedOn w:val="a1"/>
    <w:next w:val="a1"/>
    <w:rsid w:val="008554E5"/>
    <w:pPr>
      <w:keepLines/>
      <w:widowControl/>
      <w:spacing w:before="80" w:after="80"/>
      <w:jc w:val="left"/>
    </w:pPr>
    <w:rPr>
      <w:rFonts w:ascii="Futura Bk" w:hAnsi="Futura Bk"/>
      <w:kern w:val="0"/>
      <w:sz w:val="20"/>
      <w:szCs w:val="20"/>
      <w:lang w:eastAsia="en-US"/>
    </w:rPr>
  </w:style>
  <w:style w:type="paragraph" w:customStyle="1" w:styleId="TitlePageTopBorder">
    <w:name w:val="TitlePage_TopBorder"/>
    <w:basedOn w:val="a1"/>
    <w:next w:val="a1"/>
    <w:rsid w:val="008554E5"/>
    <w:pPr>
      <w:widowControl/>
      <w:pBdr>
        <w:top w:val="single" w:sz="18" w:space="1" w:color="auto"/>
      </w:pBdr>
      <w:spacing w:before="240" w:after="240"/>
      <w:ind w:left="3240"/>
      <w:jc w:val="left"/>
    </w:pPr>
    <w:rPr>
      <w:rFonts w:ascii="Futura Hv" w:hAnsi="Futura Hv"/>
      <w:kern w:val="0"/>
      <w:sz w:val="32"/>
      <w:szCs w:val="20"/>
      <w:lang w:eastAsia="en-US"/>
    </w:rPr>
  </w:style>
  <w:style w:type="paragraph" w:customStyle="1" w:styleId="TitlePageHeader">
    <w:name w:val="TitlePage_Header"/>
    <w:basedOn w:val="a1"/>
    <w:rsid w:val="008554E5"/>
    <w:pPr>
      <w:widowControl/>
      <w:spacing w:before="240" w:after="240"/>
      <w:ind w:left="3240"/>
      <w:jc w:val="left"/>
    </w:pPr>
    <w:rPr>
      <w:rFonts w:ascii="Futura Hv" w:hAnsi="Futura Hv"/>
      <w:kern w:val="0"/>
      <w:sz w:val="32"/>
      <w:szCs w:val="20"/>
      <w:lang w:eastAsia="en-US"/>
    </w:rPr>
  </w:style>
  <w:style w:type="paragraph" w:customStyle="1" w:styleId="TableMedium">
    <w:name w:val="Table_Medium"/>
    <w:basedOn w:val="a1"/>
    <w:rsid w:val="008554E5"/>
    <w:pPr>
      <w:widowControl/>
      <w:spacing w:before="40" w:after="40"/>
      <w:jc w:val="left"/>
    </w:pPr>
    <w:rPr>
      <w:rFonts w:ascii="Futura Bk" w:hAnsi="Futura Bk"/>
      <w:kern w:val="0"/>
      <w:sz w:val="18"/>
      <w:szCs w:val="20"/>
      <w:lang w:eastAsia="en-US"/>
    </w:rPr>
  </w:style>
  <w:style w:type="paragraph" w:customStyle="1" w:styleId="af5">
    <w:name w:val="二级正文"/>
    <w:basedOn w:val="a1"/>
    <w:rsid w:val="008554E5"/>
    <w:pPr>
      <w:adjustRightInd w:val="0"/>
      <w:spacing w:before="120" w:line="288" w:lineRule="auto"/>
      <w:ind w:left="420" w:firstLine="420"/>
      <w:jc w:val="left"/>
      <w:textAlignment w:val="baseline"/>
    </w:pPr>
    <w:rPr>
      <w:rFonts w:cs="宋体"/>
      <w:kern w:val="0"/>
      <w:szCs w:val="20"/>
    </w:rPr>
  </w:style>
  <w:style w:type="paragraph" w:customStyle="1" w:styleId="12">
    <w:name w:val="列出段落1"/>
    <w:basedOn w:val="a1"/>
    <w:link w:val="Char2"/>
    <w:qFormat/>
    <w:rsid w:val="008554E5"/>
    <w:pPr>
      <w:ind w:firstLineChars="200" w:firstLine="420"/>
    </w:pPr>
  </w:style>
  <w:style w:type="paragraph" w:customStyle="1" w:styleId="Char3">
    <w:name w:val="Char"/>
    <w:basedOn w:val="a1"/>
    <w:rsid w:val="008554E5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6">
    <w:name w:val="注意和强调"/>
    <w:basedOn w:val="a1"/>
    <w:next w:val="a1"/>
    <w:rsid w:val="008554E5"/>
    <w:pPr>
      <w:pBdr>
        <w:left w:val="single" w:sz="36" w:space="4" w:color="999999"/>
      </w:pBdr>
      <w:tabs>
        <w:tab w:val="left" w:pos="360"/>
      </w:tabs>
      <w:spacing w:beforeLines="30" w:afterLines="30"/>
      <w:ind w:left="360"/>
    </w:pPr>
    <w:rPr>
      <w:rFonts w:ascii="微软雅黑" w:eastAsia="微软雅黑" w:hAnsi="微软雅黑"/>
      <w:color w:val="333399"/>
      <w:szCs w:val="18"/>
    </w:rPr>
  </w:style>
  <w:style w:type="character" w:customStyle="1" w:styleId="Char1">
    <w:name w:val="页眉 Char"/>
    <w:link w:val="ad"/>
    <w:rsid w:val="008554E5"/>
    <w:rPr>
      <w:kern w:val="2"/>
      <w:sz w:val="18"/>
      <w:szCs w:val="18"/>
    </w:rPr>
  </w:style>
  <w:style w:type="character" w:customStyle="1" w:styleId="Char0">
    <w:name w:val="批注框文本 Char"/>
    <w:link w:val="ab"/>
    <w:rsid w:val="008554E5"/>
    <w:rPr>
      <w:kern w:val="2"/>
      <w:sz w:val="18"/>
      <w:szCs w:val="18"/>
    </w:rPr>
  </w:style>
  <w:style w:type="character" w:customStyle="1" w:styleId="2Char">
    <w:name w:val="标题 2 Char"/>
    <w:link w:val="2"/>
    <w:rsid w:val="008554E5"/>
    <w:rPr>
      <w:b/>
      <w:bCs/>
      <w:sz w:val="36"/>
    </w:rPr>
  </w:style>
  <w:style w:type="character" w:customStyle="1" w:styleId="4Char">
    <w:name w:val="标题 4 Char"/>
    <w:link w:val="4"/>
    <w:rsid w:val="008554E5"/>
    <w:rPr>
      <w:b/>
      <w:sz w:val="30"/>
    </w:rPr>
  </w:style>
  <w:style w:type="character" w:customStyle="1" w:styleId="3Char">
    <w:name w:val="标题 3 Char"/>
    <w:link w:val="3"/>
    <w:uiPriority w:val="9"/>
    <w:rsid w:val="008554E5"/>
    <w:rPr>
      <w:b/>
      <w:sz w:val="32"/>
    </w:rPr>
  </w:style>
  <w:style w:type="character" w:customStyle="1" w:styleId="Char">
    <w:name w:val="批注文字 Char"/>
    <w:link w:val="a7"/>
    <w:semiHidden/>
    <w:rsid w:val="008554E5"/>
    <w:rPr>
      <w:kern w:val="2"/>
      <w:sz w:val="21"/>
      <w:szCs w:val="24"/>
    </w:rPr>
  </w:style>
  <w:style w:type="character" w:customStyle="1" w:styleId="8Char">
    <w:name w:val="标题 8 Char"/>
    <w:link w:val="8"/>
    <w:rsid w:val="008554E5"/>
    <w:rPr>
      <w:rFonts w:ascii="Arial" w:eastAsia="黑体" w:hAnsi="Arial"/>
      <w:sz w:val="24"/>
    </w:rPr>
  </w:style>
  <w:style w:type="character" w:customStyle="1" w:styleId="Char2">
    <w:name w:val="列出段落 Char"/>
    <w:link w:val="12"/>
    <w:uiPriority w:val="34"/>
    <w:rsid w:val="008554E5"/>
    <w:rPr>
      <w:kern w:val="2"/>
      <w:sz w:val="21"/>
      <w:szCs w:val="24"/>
    </w:rPr>
  </w:style>
  <w:style w:type="table" w:customStyle="1" w:styleId="TableNormal">
    <w:name w:val="Table Normal"/>
    <w:rsid w:val="008554E5"/>
    <w:rPr>
      <w:rFonts w:eastAsia="Arial Unicode M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1"/>
    <w:uiPriority w:val="39"/>
    <w:semiHidden/>
    <w:unhideWhenUsed/>
    <w:qFormat/>
    <w:rsid w:val="002A723C"/>
    <w:pPr>
      <w:pageBreakBefore w:val="0"/>
      <w:widowControl/>
      <w:numPr>
        <w:numId w:val="0"/>
      </w:numPr>
      <w:tabs>
        <w:tab w:val="clear" w:pos="432"/>
      </w:tabs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ggj2010/TeamStudy/blob/user/gaoguangjin/main/src/main/java/com/team/gaoguangjin/%E7%BC%93%E5%AD%98/redis/util/RedisDao.jav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gj2010/TeamStudy/blob/user/gaoguangjin/main/src/main/java/com/team/gaoguangjin/%E7%BC%93%E5%AD%98/redis/util/NoteDao.java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ggj2010/TeamStudy/blob/user/gaoguangjin/main/src/main/java/com/team/gaoguangjin/%E7%BC%93%E5%AD%98/redis/util/NoteDao.java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CoolDriver\&#25105;&#30340;&#37239;&#30424;\Work%20Files\BestPay\&#24080;&#21153;&#32467;&#31639;\&#32764;&#25903;&#20184;&#38656;&#27714;&#35268;&#26684;&#2007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985EE11-91E8-4333-A348-E1472B517D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翼支付需求规格书模板.dotx</Template>
  <TotalTime>1408</TotalTime>
  <Pages>19</Pages>
  <Words>2730</Words>
  <Characters>15567</Characters>
  <Application>Microsoft Office Word</Application>
  <DocSecurity>0</DocSecurity>
  <Lines>129</Lines>
  <Paragraphs>36</Paragraphs>
  <ScaleCrop>false</ScaleCrop>
  <Company>alipay</Company>
  <LinksUpToDate>false</LinksUpToDate>
  <CharactersWithSpaces>18261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需求规格书</dc:title>
  <dc:creator>yanYF</dc:creator>
  <cp:lastModifiedBy>偶吧</cp:lastModifiedBy>
  <cp:revision>147</cp:revision>
  <cp:lastPrinted>2004-07-30T07:43:00Z</cp:lastPrinted>
  <dcterms:created xsi:type="dcterms:W3CDTF">2014-11-26T02:40:00Z</dcterms:created>
  <dcterms:modified xsi:type="dcterms:W3CDTF">2015-05-21T01:48:00Z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